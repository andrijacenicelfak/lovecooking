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D3" w:rsidRPr="003372D3" w:rsidRDefault="009641D6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LoveCooking</w:t>
      </w:r>
    </w:p>
    <w:p w:rsidR="003372D3" w:rsidRPr="003372D3" w:rsidRDefault="009641D6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Online recepti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:rsidTr="00985FB8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:rsidTr="00985FB8">
        <w:tc>
          <w:tcPr>
            <w:tcW w:w="2304" w:type="dxa"/>
          </w:tcPr>
          <w:p w:rsidR="003372D3" w:rsidRPr="003372D3" w:rsidRDefault="009641D6" w:rsidP="00130700">
            <w:pPr>
              <w:pStyle w:val="Tabletext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17.03.2022.</w:t>
            </w:r>
          </w:p>
        </w:tc>
        <w:tc>
          <w:tcPr>
            <w:tcW w:w="1152" w:type="dxa"/>
          </w:tcPr>
          <w:p w:rsidR="003372D3" w:rsidRPr="003372D3" w:rsidRDefault="00130700" w:rsidP="00130700">
            <w:pPr>
              <w:pStyle w:val="Tabletext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97DD2" w:rsidP="00130700">
            <w:pPr>
              <w:pStyle w:val="Tabletext"/>
              <w:jc w:val="center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Default="009641D6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Andrija Cenić 18042</w:t>
            </w:r>
          </w:p>
          <w:p w:rsidR="009641D6" w:rsidRDefault="009641D6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Anđela Cvetković 18034</w:t>
            </w:r>
          </w:p>
          <w:p w:rsidR="009641D6" w:rsidRPr="003372D3" w:rsidRDefault="009641D6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Anastasija Stajković 17933</w:t>
            </w:r>
          </w:p>
        </w:tc>
      </w:tr>
    </w:tbl>
    <w:p w:rsidR="00206E1F" w:rsidRPr="003372D3" w:rsidRDefault="00206E1F">
      <w:pPr>
        <w:rPr>
          <w:lang w:val="sr-Latn-CS"/>
        </w:rPr>
      </w:pPr>
      <w:bookmarkStart w:id="0" w:name="_GoBack"/>
      <w:bookmarkEnd w:id="0"/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793638" w:rsidRDefault="00793638" w:rsidP="00397DD2">
      <w:pPr>
        <w:pStyle w:val="Title"/>
        <w:tabs>
          <w:tab w:val="left" w:pos="540"/>
        </w:tabs>
        <w:rPr>
          <w:lang w:val="sr-Latn-CS"/>
        </w:rPr>
      </w:pPr>
    </w:p>
    <w:sdt>
      <w:sdtPr>
        <w:id w:val="-203656619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  <w:lang w:eastAsia="sr-Latn-CS"/>
        </w:rPr>
      </w:sdtEndPr>
      <w:sdtContent>
        <w:p w:rsidR="00985FB8" w:rsidRDefault="00985FB8">
          <w:pPr>
            <w:pStyle w:val="TOCHeading"/>
          </w:pPr>
          <w:r>
            <w:t>Contents</w:t>
          </w:r>
        </w:p>
        <w:p w:rsidR="00985FB8" w:rsidRDefault="00985FB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16129" w:history="1">
            <w:r w:rsidRPr="00796463">
              <w:rPr>
                <w:rStyle w:val="Hyperlink"/>
                <w:noProof/>
                <w:lang w:val="sr-Latn-C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30" w:history="1">
            <w:r w:rsidRPr="00796463">
              <w:rPr>
                <w:rStyle w:val="Hyperlink"/>
                <w:noProof/>
                <w:lang w:val="sr-Latn-C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31" w:history="1">
            <w:r w:rsidRPr="00796463">
              <w:rPr>
                <w:rStyle w:val="Hyperlink"/>
                <w:noProof/>
                <w:lang w:val="sr-Latn-C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32" w:history="1">
            <w:r w:rsidRPr="00796463">
              <w:rPr>
                <w:rStyle w:val="Hyperlink"/>
                <w:noProof/>
                <w:lang w:val="sr-Latn-C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Pregled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33" w:history="1">
            <w:r w:rsidRPr="00796463">
              <w:rPr>
                <w:rStyle w:val="Hyperlink"/>
                <w:noProof/>
                <w:lang w:val="sr-Latn-C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Detaljan UML dijagram za slučaj korišćenja Pregled informacija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34" w:history="1">
            <w:r w:rsidRPr="00796463">
              <w:rPr>
                <w:rStyle w:val="Hyperlink"/>
                <w:noProof/>
                <w:lang w:val="sr-Latn-C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Detaljan UML dijagram za slučaj korišćenja Prijavljivanje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35" w:history="1">
            <w:r w:rsidRPr="00796463">
              <w:rPr>
                <w:rStyle w:val="Hyperlink"/>
                <w:noProof/>
                <w:lang w:val="sr-Latn-CS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Detaljan UML dijagram za slučaj korišćenja Održavanje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36" w:history="1">
            <w:r w:rsidRPr="00796463">
              <w:rPr>
                <w:rStyle w:val="Hyperlink"/>
                <w:noProof/>
                <w:lang w:val="sr-Latn-CS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Detaljan UML dijagram za slučaj korišćenja Ocenjivanje i komentarisanje recepata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37" w:history="1">
            <w:r w:rsidRPr="00796463">
              <w:rPr>
                <w:rStyle w:val="Hyperlink"/>
                <w:noProof/>
                <w:lang w:val="sr-Latn-CS"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Detaljan UML dijagram za slučaj korišćenja Pregled takmičenja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38" w:history="1">
            <w:r w:rsidRPr="00796463">
              <w:rPr>
                <w:rStyle w:val="Hyperlink"/>
                <w:noProof/>
                <w:lang w:val="sr-Latn-CS"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Detaljan UML dijagram za slučaj korišćenja Pregled menija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39" w:history="1">
            <w:r w:rsidRPr="00796463">
              <w:rPr>
                <w:rStyle w:val="Hyperlink"/>
                <w:noProof/>
                <w:lang w:val="sr-Latn-CS"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Detaljan UML dijagram za slučaj korišćenja Predlog novog sastojka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40" w:history="1">
            <w:r w:rsidRPr="00796463">
              <w:rPr>
                <w:rStyle w:val="Hyperlink"/>
                <w:noProof/>
                <w:lang w:val="sr-Latn-C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Profili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41" w:history="1">
            <w:r w:rsidRPr="00796463">
              <w:rPr>
                <w:rStyle w:val="Hyperlink"/>
                <w:noProof/>
                <w:lang w:val="sr-Latn-CS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Posetilac portala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42" w:history="1">
            <w:r w:rsidRPr="00796463">
              <w:rPr>
                <w:rStyle w:val="Hyperlink"/>
                <w:noProof/>
                <w:lang w:val="sr-Latn-CS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Prijavljeni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43" w:history="1">
            <w:r w:rsidRPr="00796463">
              <w:rPr>
                <w:rStyle w:val="Hyperlink"/>
                <w:noProof/>
                <w:lang w:val="sr-Latn-CS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44" w:history="1">
            <w:r w:rsidRPr="00796463">
              <w:rPr>
                <w:rStyle w:val="Hyperlink"/>
                <w:noProof/>
                <w:lang w:val="sr-Latn-C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Opis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45" w:history="1">
            <w:r w:rsidRPr="00796463">
              <w:rPr>
                <w:rStyle w:val="Hyperlink"/>
                <w:noProof/>
                <w:lang w:val="sr-Latn-RS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RS"/>
              </w:rPr>
              <w:t>Pregled informacija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46" w:history="1">
            <w:r w:rsidRPr="00796463">
              <w:rPr>
                <w:rStyle w:val="Hyperlink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b/>
                <w:noProof/>
                <w:lang w:val="sr-Latn-RS"/>
              </w:rPr>
              <w:t>Pregled naslovne strane portala</w:t>
            </w:r>
            <w:r>
              <w:rPr>
                <w:noProof/>
                <w:webHidden/>
              </w:rPr>
              <w:t xml:space="preserve">                                         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47" w:history="1">
            <w:r w:rsidRPr="00796463">
              <w:rPr>
                <w:rStyle w:val="Hyperlink"/>
                <w:noProof/>
              </w:rPr>
              <w:t>6.1.2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b/>
                <w:noProof/>
                <w:lang w:val="sr-Latn-RS"/>
              </w:rPr>
              <w:t>Pregled recepata</w:t>
            </w:r>
            <w:r>
              <w:rPr>
                <w:noProof/>
                <w:webHidden/>
              </w:rPr>
              <w:t xml:space="preserve">                                                                  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48" w:history="1">
            <w:r w:rsidRPr="00796463">
              <w:rPr>
                <w:rStyle w:val="Hyperlink"/>
                <w:noProof/>
              </w:rPr>
              <w:t>6.1.3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b/>
                <w:noProof/>
                <w:lang w:val="sr-Latn-RS"/>
              </w:rPr>
              <w:t>Pregled takmičenja</w:t>
            </w:r>
            <w:r>
              <w:rPr>
                <w:noProof/>
                <w:webHidden/>
              </w:rPr>
              <w:t xml:space="preserve">                                                            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49" w:history="1">
            <w:r w:rsidRPr="00796463">
              <w:rPr>
                <w:rStyle w:val="Hyperlink"/>
                <w:noProof/>
              </w:rPr>
              <w:t>6.1.4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b/>
                <w:noProof/>
                <w:lang w:val="sr-Latn-RS"/>
              </w:rPr>
              <w:t>Pregled menija</w:t>
            </w:r>
            <w:r>
              <w:rPr>
                <w:noProof/>
                <w:webHidden/>
              </w:rPr>
              <w:t xml:space="preserve">                                                                   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50" w:history="1">
            <w:r w:rsidRPr="00796463">
              <w:rPr>
                <w:rStyle w:val="Hyperlink"/>
                <w:noProof/>
              </w:rPr>
              <w:t>6.1.5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b/>
                <w:noProof/>
                <w:lang w:val="sr-Latn-RS"/>
              </w:rPr>
              <w:t>Pregled profila korisnika</w:t>
            </w:r>
            <w:r>
              <w:rPr>
                <w:noProof/>
                <w:webHidden/>
              </w:rPr>
              <w:t xml:space="preserve">                                                  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51" w:history="1">
            <w:r w:rsidRPr="00796463">
              <w:rPr>
                <w:rStyle w:val="Hyperlink"/>
                <w:noProof/>
                <w:lang w:val="sr-Latn-RS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RS"/>
              </w:rPr>
              <w:t>Registrovanje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52" w:history="1">
            <w:r w:rsidRPr="00796463">
              <w:rPr>
                <w:rStyle w:val="Hyperlink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b/>
                <w:noProof/>
                <w:lang w:val="sr-Latn-CS"/>
              </w:rPr>
              <w:t>Registracija</w:t>
            </w:r>
            <w:r>
              <w:rPr>
                <w:noProof/>
                <w:webHidden/>
              </w:rPr>
              <w:t xml:space="preserve">                                                                        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53" w:history="1">
            <w:r w:rsidRPr="00796463">
              <w:rPr>
                <w:rStyle w:val="Hyperlink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b/>
                <w:noProof/>
                <w:lang w:val="sr-Latn-RS"/>
              </w:rPr>
              <w:t>Kreiranje naloga</w:t>
            </w:r>
            <w:r>
              <w:rPr>
                <w:noProof/>
                <w:webHidden/>
              </w:rPr>
              <w:t xml:space="preserve">                                                                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54" w:history="1">
            <w:r w:rsidRPr="00796463">
              <w:rPr>
                <w:rStyle w:val="Hyperlink"/>
                <w:noProof/>
                <w:lang w:val="sr-Latn-CS"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Prijavljivanje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55" w:history="1">
            <w:r w:rsidRPr="00796463">
              <w:rPr>
                <w:rStyle w:val="Hyperlink"/>
                <w:noProof/>
                <w:lang w:val="sr-Latn-CS"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Kreiranje recepta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56" w:history="1">
            <w:r w:rsidRPr="00796463">
              <w:rPr>
                <w:rStyle w:val="Hyperlink"/>
                <w:noProof/>
                <w:lang w:val="sr-Latn-CS"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Dodavanje novog sastojka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57" w:history="1">
            <w:r w:rsidRPr="00796463">
              <w:rPr>
                <w:rStyle w:val="Hyperlink"/>
                <w:noProof/>
              </w:rPr>
              <w:t>6.5.1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b/>
                <w:noProof/>
                <w:lang w:val="sr-Latn-CS"/>
              </w:rPr>
              <w:t>Predlog novog sastojka</w:t>
            </w:r>
            <w:r>
              <w:rPr>
                <w:noProof/>
                <w:webHidden/>
              </w:rPr>
              <w:t xml:space="preserve">                                                     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58" w:history="1">
            <w:r w:rsidRPr="00796463">
              <w:rPr>
                <w:rStyle w:val="Hyperlink"/>
                <w:noProof/>
                <w:lang w:val="sr-Latn-CS"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Kreiranje  menija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59" w:history="1">
            <w:r w:rsidRPr="00796463">
              <w:rPr>
                <w:rStyle w:val="Hyperlink"/>
                <w:noProof/>
                <w:lang w:val="sr-Latn-CS"/>
              </w:rPr>
              <w:t>6.7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Komentarisanje recepta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60" w:history="1">
            <w:r w:rsidRPr="00796463">
              <w:rPr>
                <w:rStyle w:val="Hyperlink"/>
                <w:noProof/>
                <w:lang w:val="sr-Latn-CS"/>
              </w:rPr>
              <w:t>6.8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Kreiranje challenge –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61" w:history="1">
            <w:r w:rsidRPr="00796463">
              <w:rPr>
                <w:rStyle w:val="Hyperlink"/>
                <w:noProof/>
              </w:rPr>
              <w:t>6.9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</w:rPr>
              <w:t>Glasanje na challenge-u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62" w:history="1">
            <w:r w:rsidRPr="00796463">
              <w:rPr>
                <w:rStyle w:val="Hyperlink"/>
                <w:noProof/>
                <w:lang w:val="sr-Latn-RS"/>
              </w:rPr>
              <w:t>6.10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RS"/>
              </w:rPr>
              <w:t>Prijava na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63" w:history="1">
            <w:r w:rsidRPr="00796463">
              <w:rPr>
                <w:rStyle w:val="Hyperlink"/>
                <w:noProof/>
                <w:lang w:val="sr-Latn-C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Dodatni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64" w:history="1">
            <w:r w:rsidRPr="00796463">
              <w:rPr>
                <w:rStyle w:val="Hyperlink"/>
                <w:noProof/>
                <w:lang w:val="sr-Latn-CS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Funkcionalnost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65" w:history="1">
            <w:r w:rsidRPr="00796463">
              <w:rPr>
                <w:rStyle w:val="Hyperlink"/>
                <w:noProof/>
                <w:lang w:val="sr-Latn-CS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Upotrebivost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66" w:history="1">
            <w:r w:rsidRPr="00796463">
              <w:rPr>
                <w:rStyle w:val="Hyperlink"/>
                <w:noProof/>
                <w:lang w:val="sr-Latn-CS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Pouzdanost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67" w:history="1">
            <w:r w:rsidRPr="00796463">
              <w:rPr>
                <w:rStyle w:val="Hyperlink"/>
                <w:noProof/>
                <w:lang w:val="sr-Latn-CS"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68" w:history="1">
            <w:r w:rsidRPr="00796463">
              <w:rPr>
                <w:rStyle w:val="Hyperlink"/>
                <w:noProof/>
                <w:lang w:val="sr-Latn-CS"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Podrška i održavanje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1016169" w:history="1">
            <w:r w:rsidRPr="00796463">
              <w:rPr>
                <w:rStyle w:val="Hyperlink"/>
                <w:noProof/>
                <w:lang w:val="sr-Latn-CS"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796463">
              <w:rPr>
                <w:rStyle w:val="Hyperlink"/>
                <w:noProof/>
                <w:lang w:val="sr-Latn-CS"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_Toc101016169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B8" w:rsidRDefault="00985FB8">
          <w:r>
            <w:rPr>
              <w:b/>
              <w:bCs/>
              <w:noProof/>
            </w:rPr>
            <w:fldChar w:fldCharType="end"/>
          </w:r>
        </w:p>
      </w:sdtContent>
    </w:sdt>
    <w:p w:rsidR="00206E1F" w:rsidRPr="00985FB8" w:rsidRDefault="00206E1F" w:rsidP="00985FB8">
      <w:pPr>
        <w:jc w:val="center"/>
        <w:rPr>
          <w:b/>
          <w:sz w:val="44"/>
          <w:szCs w:val="44"/>
          <w:lang w:val="sr-Latn-CS"/>
        </w:rPr>
      </w:pPr>
      <w:r w:rsidRPr="003372D3">
        <w:rPr>
          <w:lang w:val="sr-Latn-CS"/>
        </w:rPr>
        <w:br w:type="page"/>
      </w:r>
      <w:r w:rsidR="00397DD2" w:rsidRPr="00985FB8">
        <w:rPr>
          <w:b/>
          <w:sz w:val="44"/>
          <w:szCs w:val="44"/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63018886"/>
      <w:bookmarkStart w:id="2" w:name="_Toc101016129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  <w:bookmarkEnd w:id="2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 w:rsidR="00D258C6">
        <w:rPr>
          <w:lang w:val="sr-Latn-CS"/>
        </w:rPr>
        <w:t xml:space="preserve"> LoveCooking </w:t>
      </w:r>
      <w:r>
        <w:rPr>
          <w:lang w:val="sr-Latn-CS"/>
        </w:rPr>
        <w:t>portala.</w:t>
      </w:r>
      <w:r w:rsidR="00397DD2">
        <w:rPr>
          <w:lang w:val="sr-Latn-CS"/>
        </w:rPr>
        <w:t xml:space="preserve"> </w:t>
      </w:r>
    </w:p>
    <w:p w:rsidR="00206E1F" w:rsidRPr="003372D3" w:rsidRDefault="003372D3">
      <w:pPr>
        <w:pStyle w:val="Heading1"/>
        <w:rPr>
          <w:lang w:val="sr-Latn-CS"/>
        </w:rPr>
      </w:pPr>
      <w:bookmarkStart w:id="3" w:name="_Toc163018887"/>
      <w:bookmarkStart w:id="4" w:name="_Toc101016130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3"/>
      <w:bookmarkEnd w:id="4"/>
    </w:p>
    <w:p w:rsidR="00DE518F" w:rsidRDefault="004E406C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LoveCooking </w:t>
      </w:r>
      <w:r w:rsidR="00B849B5">
        <w:rPr>
          <w:lang w:val="sr-Latn-CS"/>
        </w:rPr>
        <w:t xml:space="preserve"> portal koj</w:t>
      </w:r>
      <w:r>
        <w:rPr>
          <w:lang w:val="sr-Latn-CS"/>
        </w:rPr>
        <w:t>i će biti razvijen od strane 3ATeam-a. LoveCoking</w:t>
      </w:r>
      <w:r w:rsidR="00B849B5">
        <w:rPr>
          <w:lang w:val="sr-Latn-CS"/>
        </w:rPr>
        <w:t xml:space="preserve"> p</w:t>
      </w:r>
      <w:r>
        <w:rPr>
          <w:lang w:val="sr-Latn-CS"/>
        </w:rPr>
        <w:t xml:space="preserve">redstavlja </w:t>
      </w:r>
      <w:r>
        <w:rPr>
          <w:lang w:val="sr-Latn-RS"/>
        </w:rPr>
        <w:t xml:space="preserve"> portal koja bi služio za online razmenu recepata između ljubitelja kuvanja </w:t>
      </w:r>
      <w:r>
        <w:rPr>
          <w:lang w:val="sr-Latn-CS"/>
        </w:rPr>
        <w:t xml:space="preserve">. Aplikacija će omogućiti lako pretraživanje recepata po kalorijama, namirnicama, ceni , autoru.Aplikacija će omogućiti učestvovanje  recepata na takmičenjima ,aplikacija će omogućiti </w:t>
      </w:r>
      <w:r w:rsidR="009641D6">
        <w:rPr>
          <w:lang w:val="sr-Latn-CS"/>
        </w:rPr>
        <w:t>interakciju među korisnicima putem komentara i lajkova.</w:t>
      </w:r>
    </w:p>
    <w:p w:rsidR="00206E1F" w:rsidRPr="003372D3" w:rsidRDefault="003372D3">
      <w:pPr>
        <w:pStyle w:val="Heading1"/>
        <w:rPr>
          <w:lang w:val="sr-Latn-CS"/>
        </w:rPr>
      </w:pPr>
      <w:bookmarkStart w:id="5" w:name="_Toc163018888"/>
      <w:bookmarkStart w:id="6" w:name="_Toc101016131"/>
      <w:r>
        <w:rPr>
          <w:lang w:val="sr-Latn-CS"/>
        </w:rPr>
        <w:t>Reference</w:t>
      </w:r>
      <w:bookmarkEnd w:id="5"/>
      <w:bookmarkEnd w:id="6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9641D6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LoveCooking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C14C33">
        <w:rPr>
          <w:lang w:val="sr-Latn-CS"/>
        </w:rPr>
        <w:t>LoveCooking</w:t>
      </w:r>
      <w:r w:rsidR="00DE518F" w:rsidRPr="006F61C6">
        <w:rPr>
          <w:lang w:val="sr-Latn-CS"/>
        </w:rPr>
        <w:t>, V1.0</w:t>
      </w:r>
      <w:r>
        <w:rPr>
          <w:lang w:val="sr-Latn-CS"/>
        </w:rPr>
        <w:t>, 2022, 3A</w:t>
      </w:r>
      <w:r w:rsidR="00DE518F">
        <w:rPr>
          <w:lang w:val="sr-Latn-CS"/>
        </w:rPr>
        <w:t>Team</w:t>
      </w:r>
      <w:r w:rsidR="00DE518F" w:rsidRPr="006F61C6">
        <w:rPr>
          <w:lang w:val="sr-Latn-CS"/>
        </w:rPr>
        <w:t>.</w:t>
      </w:r>
    </w:p>
    <w:p w:rsidR="00DE518F" w:rsidRPr="006F61C6" w:rsidRDefault="009641D6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LoveCooking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aktivnosti na proje</w:t>
      </w:r>
      <w:r>
        <w:rPr>
          <w:lang w:val="sr-Latn-CS"/>
        </w:rPr>
        <w:t>ktu, V1.0, 2022, 3A</w:t>
      </w:r>
      <w:r w:rsidR="00DE518F">
        <w:rPr>
          <w:lang w:val="sr-Latn-CS"/>
        </w:rPr>
        <w:t>Team.</w:t>
      </w:r>
    </w:p>
    <w:p w:rsidR="00DE518F" w:rsidRDefault="009641D6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LoveCooking </w:t>
      </w:r>
      <w:r w:rsidR="00DE518F">
        <w:rPr>
          <w:lang w:val="sr-Latn-CS"/>
        </w:rPr>
        <w:t xml:space="preserve">– Plan </w:t>
      </w:r>
      <w:r>
        <w:rPr>
          <w:lang w:val="sr-Latn-CS"/>
        </w:rPr>
        <w:t>realizacije projekta, V1.0, 2022 , 3A</w:t>
      </w:r>
      <w:r w:rsidR="00DE518F">
        <w:rPr>
          <w:lang w:val="sr-Latn-CS"/>
        </w:rPr>
        <w:t>Team.</w:t>
      </w:r>
    </w:p>
    <w:p w:rsidR="00397DD2" w:rsidRDefault="009641D6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LoveCooking – Vizija sistema, V1.0, 2022, 3A</w:t>
      </w:r>
      <w:r w:rsidR="00397DD2">
        <w:rPr>
          <w:lang w:val="sr-Latn-CS"/>
        </w:rPr>
        <w:t>Team.</w:t>
      </w:r>
    </w:p>
    <w:p w:rsidR="00206E1F" w:rsidRDefault="006E5E1D" w:rsidP="006E5E1D">
      <w:pPr>
        <w:pStyle w:val="Heading1"/>
        <w:rPr>
          <w:lang w:val="sr-Latn-CS"/>
        </w:rPr>
      </w:pPr>
      <w:bookmarkStart w:id="7" w:name="_Toc163018889"/>
      <w:bookmarkStart w:id="8" w:name="_Toc101016132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7"/>
      <w:bookmarkEnd w:id="8"/>
    </w:p>
    <w:p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C76B96">
        <w:rPr>
          <w:lang w:val="sr-Latn-CS"/>
        </w:rPr>
        <w:t xml:space="preserve"> korišćenja LoveCooking</w:t>
      </w:r>
      <w:r w:rsidR="00E177E4">
        <w:rPr>
          <w:lang w:val="sr-Latn-CS"/>
        </w:rPr>
        <w:t xml:space="preserve"> portala prikazan je na sledećoj slici:</w:t>
      </w:r>
    </w:p>
    <w:p w:rsidR="0020422A" w:rsidRDefault="00C76B96" w:rsidP="004C0B06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2010DFDC" wp14:editId="4268B285">
            <wp:extent cx="5943600" cy="3787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crosoftTeams-image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96" w:rsidRDefault="00C76B96" w:rsidP="004C0B06">
      <w:pPr>
        <w:pStyle w:val="BodyText"/>
        <w:rPr>
          <w:lang w:val="sr-Latn-CS"/>
        </w:rPr>
      </w:pPr>
    </w:p>
    <w:p w:rsidR="008D474A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>Slučajevi korišćenja</w:t>
      </w:r>
    </w:p>
    <w:p w:rsidR="006E5E1D" w:rsidRDefault="008D474A" w:rsidP="008D474A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Pregled informacija</w:t>
      </w:r>
    </w:p>
    <w:p w:rsidR="008D474A" w:rsidRDefault="008D474A" w:rsidP="008D474A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Prijavljivanje korisnika</w:t>
      </w:r>
    </w:p>
    <w:p w:rsidR="008D474A" w:rsidRDefault="008D474A" w:rsidP="008D474A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Održavanje naloga</w:t>
      </w:r>
    </w:p>
    <w:p w:rsidR="008D474A" w:rsidRDefault="008D474A" w:rsidP="008D474A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Ocenjivanje i komentarisanje recepata</w:t>
      </w:r>
    </w:p>
    <w:p w:rsidR="008D474A" w:rsidRDefault="008D474A" w:rsidP="008D474A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Pregled takmičenja</w:t>
      </w:r>
    </w:p>
    <w:p w:rsidR="008D474A" w:rsidRDefault="008D474A" w:rsidP="008D474A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Pregled menija</w:t>
      </w:r>
    </w:p>
    <w:p w:rsidR="00C76B96" w:rsidRDefault="008D474A" w:rsidP="008D474A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Predlog novog sastojka</w:t>
      </w:r>
    </w:p>
    <w:p w:rsidR="008D474A" w:rsidRPr="008D474A" w:rsidRDefault="008D474A" w:rsidP="008D474A">
      <w:pPr>
        <w:pStyle w:val="Heading2"/>
        <w:rPr>
          <w:lang w:val="sr-Latn-CS"/>
        </w:rPr>
      </w:pPr>
      <w:bookmarkStart w:id="9" w:name="_Toc101016133"/>
      <w:r>
        <w:rPr>
          <w:lang w:val="sr-Latn-CS"/>
        </w:rPr>
        <w:t xml:space="preserve">Detaljan UML dijagram za slučaj korišćenja </w:t>
      </w:r>
      <w:r w:rsidRPr="008D474A">
        <w:rPr>
          <w:lang w:val="sr-Latn-CS"/>
        </w:rPr>
        <w:t>Pregled informacija</w:t>
      </w:r>
      <w:bookmarkEnd w:id="9"/>
    </w:p>
    <w:p w:rsidR="00962138" w:rsidRDefault="00481C05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4595699D" wp14:editId="100188F3">
            <wp:extent cx="5943600" cy="3491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crosoftTeams-image (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4A" w:rsidRDefault="008D474A" w:rsidP="004E4574">
      <w:pPr>
        <w:pStyle w:val="BodyText"/>
        <w:rPr>
          <w:lang w:val="sr-Latn-CS"/>
        </w:rPr>
      </w:pPr>
    </w:p>
    <w:p w:rsidR="008D474A" w:rsidRDefault="008D474A" w:rsidP="004E4574">
      <w:pPr>
        <w:pStyle w:val="BodyText"/>
        <w:rPr>
          <w:noProof/>
          <w:lang w:eastAsia="en-US"/>
        </w:rPr>
      </w:pPr>
    </w:p>
    <w:p w:rsidR="008D474A" w:rsidRPr="008D474A" w:rsidRDefault="008D474A" w:rsidP="008D474A">
      <w:pPr>
        <w:pStyle w:val="Heading2"/>
        <w:rPr>
          <w:lang w:val="sr-Latn-CS"/>
        </w:rPr>
      </w:pPr>
      <w:bookmarkStart w:id="10" w:name="_Toc101016134"/>
      <w:r>
        <w:rPr>
          <w:lang w:val="sr-Latn-CS"/>
        </w:rPr>
        <w:lastRenderedPageBreak/>
        <w:t xml:space="preserve">Detaljan UML dijagram za slučaj korišćenja </w:t>
      </w:r>
      <w:r w:rsidRPr="008D474A">
        <w:rPr>
          <w:lang w:val="sr-Latn-CS"/>
        </w:rPr>
        <w:t>Prijavljivanje korisnika</w:t>
      </w:r>
      <w:bookmarkEnd w:id="10"/>
    </w:p>
    <w:p w:rsidR="006E5E1D" w:rsidRDefault="009F0746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25EF8EBF" wp14:editId="7243FF43">
            <wp:extent cx="5943600" cy="2289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crosoftTeams-image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4A" w:rsidRDefault="008D474A" w:rsidP="008D474A">
      <w:pPr>
        <w:pStyle w:val="Heading2"/>
        <w:rPr>
          <w:lang w:val="sr-Latn-CS"/>
        </w:rPr>
      </w:pPr>
      <w:bookmarkStart w:id="11" w:name="_Toc101016135"/>
      <w:r>
        <w:rPr>
          <w:lang w:val="sr-Latn-CS"/>
        </w:rPr>
        <w:t>Detaljan UML dijagram za slučaj korišćenja Održavanje naloga</w:t>
      </w:r>
      <w:bookmarkEnd w:id="11"/>
    </w:p>
    <w:p w:rsidR="009458D3" w:rsidRDefault="002016EC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5A4B14A" wp14:editId="0A3238C8">
            <wp:extent cx="5676900" cy="1379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crosoftTeams-image (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4A" w:rsidRPr="008D474A" w:rsidRDefault="008D474A" w:rsidP="008D474A">
      <w:pPr>
        <w:pStyle w:val="Heading2"/>
        <w:rPr>
          <w:lang w:val="sr-Latn-CS"/>
        </w:rPr>
      </w:pPr>
      <w:bookmarkStart w:id="12" w:name="_Toc101016136"/>
      <w:r w:rsidRPr="008D474A">
        <w:rPr>
          <w:lang w:val="sr-Latn-CS"/>
        </w:rPr>
        <w:t>Detaljan UML dijagram za slučaj korišćenja Ocenjivanje i komentarisanje recepata</w:t>
      </w:r>
      <w:bookmarkEnd w:id="12"/>
    </w:p>
    <w:p w:rsidR="008D474A" w:rsidRDefault="002016EC" w:rsidP="008D474A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43B8FC6A" wp14:editId="2AB84B58">
            <wp:extent cx="5915025" cy="2575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icrosoftTeams-image (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4A" w:rsidRDefault="008D474A" w:rsidP="008D474A">
      <w:pPr>
        <w:pStyle w:val="BodyText"/>
        <w:rPr>
          <w:lang w:val="sr-Latn-CS"/>
        </w:rPr>
      </w:pPr>
    </w:p>
    <w:p w:rsidR="008D474A" w:rsidRDefault="008D474A" w:rsidP="008D474A">
      <w:pPr>
        <w:pStyle w:val="BodyText"/>
        <w:rPr>
          <w:lang w:val="sr-Latn-CS"/>
        </w:rPr>
      </w:pPr>
    </w:p>
    <w:p w:rsidR="008D474A" w:rsidRDefault="008D474A" w:rsidP="008D474A">
      <w:pPr>
        <w:pStyle w:val="BodyText"/>
        <w:rPr>
          <w:lang w:val="sr-Latn-CS"/>
        </w:rPr>
      </w:pPr>
    </w:p>
    <w:p w:rsidR="008D474A" w:rsidRDefault="008D474A" w:rsidP="008D474A">
      <w:pPr>
        <w:pStyle w:val="BodyText"/>
        <w:rPr>
          <w:lang w:val="sr-Latn-CS"/>
        </w:rPr>
      </w:pPr>
    </w:p>
    <w:p w:rsidR="008D474A" w:rsidRDefault="008D474A" w:rsidP="008D474A">
      <w:pPr>
        <w:pStyle w:val="Heading2"/>
        <w:rPr>
          <w:lang w:val="sr-Latn-CS"/>
        </w:rPr>
      </w:pPr>
      <w:bookmarkStart w:id="13" w:name="_Toc101016137"/>
      <w:r>
        <w:rPr>
          <w:lang w:val="sr-Latn-CS"/>
        </w:rPr>
        <w:lastRenderedPageBreak/>
        <w:t xml:space="preserve">Detaljan UML dijagram za slučaj korišćenja </w:t>
      </w:r>
      <w:r w:rsidRPr="008D474A">
        <w:rPr>
          <w:lang w:val="sr-Latn-CS"/>
        </w:rPr>
        <w:t>Pregled takmičenja</w:t>
      </w:r>
      <w:bookmarkEnd w:id="13"/>
    </w:p>
    <w:p w:rsidR="002016EC" w:rsidRDefault="002016EC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7B2F4AD4" wp14:editId="60569B61">
            <wp:extent cx="5943600" cy="2674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icrosoftTeams-image (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EC" w:rsidRDefault="008D474A" w:rsidP="008D474A">
      <w:pPr>
        <w:pStyle w:val="Heading2"/>
        <w:rPr>
          <w:lang w:val="sr-Latn-CS"/>
        </w:rPr>
      </w:pPr>
      <w:bookmarkStart w:id="14" w:name="_Toc101016138"/>
      <w:r>
        <w:rPr>
          <w:lang w:val="sr-Latn-CS"/>
        </w:rPr>
        <w:t xml:space="preserve">Detaljan UML dijagram za slučaj korišćenja </w:t>
      </w:r>
      <w:r w:rsidRPr="008D474A">
        <w:rPr>
          <w:lang w:val="sr-Latn-CS"/>
        </w:rPr>
        <w:t>Pregled menija</w:t>
      </w:r>
      <w:bookmarkEnd w:id="14"/>
    </w:p>
    <w:p w:rsidR="00C76B96" w:rsidRDefault="00C76B96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7593B585" wp14:editId="3EA7B4FD">
            <wp:extent cx="5943600" cy="3093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icrosoftTeams-image (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4A" w:rsidRDefault="008D474A" w:rsidP="004E4574">
      <w:pPr>
        <w:pStyle w:val="BodyText"/>
        <w:rPr>
          <w:lang w:val="sr-Latn-CS"/>
        </w:rPr>
      </w:pPr>
    </w:p>
    <w:p w:rsidR="008D474A" w:rsidRDefault="008D474A" w:rsidP="004E4574">
      <w:pPr>
        <w:pStyle w:val="BodyText"/>
        <w:rPr>
          <w:lang w:val="sr-Latn-CS"/>
        </w:rPr>
      </w:pPr>
    </w:p>
    <w:p w:rsidR="008D474A" w:rsidRDefault="008D474A" w:rsidP="004E4574">
      <w:pPr>
        <w:pStyle w:val="BodyText"/>
        <w:rPr>
          <w:lang w:val="sr-Latn-CS"/>
        </w:rPr>
      </w:pPr>
    </w:p>
    <w:p w:rsidR="008D474A" w:rsidRDefault="008D474A" w:rsidP="004E4574">
      <w:pPr>
        <w:pStyle w:val="BodyText"/>
        <w:rPr>
          <w:lang w:val="sr-Latn-CS"/>
        </w:rPr>
      </w:pPr>
    </w:p>
    <w:p w:rsidR="008D474A" w:rsidRDefault="008D474A" w:rsidP="004E4574">
      <w:pPr>
        <w:pStyle w:val="BodyText"/>
        <w:rPr>
          <w:lang w:val="sr-Latn-CS"/>
        </w:rPr>
      </w:pPr>
    </w:p>
    <w:p w:rsidR="008D474A" w:rsidRDefault="008D474A" w:rsidP="004E4574">
      <w:pPr>
        <w:pStyle w:val="BodyText"/>
        <w:rPr>
          <w:lang w:val="sr-Latn-CS"/>
        </w:rPr>
      </w:pPr>
    </w:p>
    <w:p w:rsidR="008D474A" w:rsidRDefault="008D474A" w:rsidP="004E4574">
      <w:pPr>
        <w:pStyle w:val="BodyText"/>
        <w:rPr>
          <w:lang w:val="sr-Latn-CS"/>
        </w:rPr>
      </w:pPr>
    </w:p>
    <w:p w:rsidR="008D474A" w:rsidRDefault="008D474A" w:rsidP="008D474A">
      <w:pPr>
        <w:pStyle w:val="Heading2"/>
        <w:rPr>
          <w:lang w:val="sr-Latn-CS"/>
        </w:rPr>
      </w:pPr>
      <w:bookmarkStart w:id="15" w:name="_Toc101016139"/>
      <w:r>
        <w:rPr>
          <w:lang w:val="sr-Latn-CS"/>
        </w:rPr>
        <w:lastRenderedPageBreak/>
        <w:t xml:space="preserve">Detaljan UML dijagram za slučaj korišćenja </w:t>
      </w:r>
      <w:r w:rsidRPr="008D474A">
        <w:rPr>
          <w:lang w:val="sr-Latn-CS"/>
        </w:rPr>
        <w:t>Predlog novog sastojka</w:t>
      </w:r>
      <w:bookmarkEnd w:id="15"/>
    </w:p>
    <w:p w:rsidR="00C76B96" w:rsidRDefault="00C76B96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42D7298C" wp14:editId="5361BF51">
            <wp:extent cx="5943600" cy="22021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icrosoftTeams-image (8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Heading1"/>
        <w:rPr>
          <w:lang w:val="sr-Latn-CS"/>
        </w:rPr>
      </w:pPr>
      <w:bookmarkStart w:id="16" w:name="_Toc163018890"/>
      <w:bookmarkStart w:id="17" w:name="_Toc101016140"/>
      <w:r>
        <w:rPr>
          <w:lang w:val="sr-Latn-CS"/>
        </w:rPr>
        <w:t>Profili korisnika</w:t>
      </w:r>
      <w:bookmarkEnd w:id="16"/>
      <w:bookmarkEnd w:id="17"/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 w:rsidR="00C364EE">
        <w:rPr>
          <w:lang w:val="sr-Latn-CS"/>
        </w:rPr>
        <w:t xml:space="preserve"> korisnika portala LoveCooking</w:t>
      </w:r>
      <w:r>
        <w:rPr>
          <w:lang w:val="sr-Latn-CS"/>
        </w:rPr>
        <w:t>:</w:t>
      </w:r>
    </w:p>
    <w:p w:rsidR="006E5E1D" w:rsidRPr="003372D3" w:rsidRDefault="00C364EE" w:rsidP="006E5E1D">
      <w:pPr>
        <w:pStyle w:val="Heading2"/>
        <w:rPr>
          <w:lang w:val="sr-Latn-CS"/>
        </w:rPr>
      </w:pPr>
      <w:bookmarkStart w:id="18" w:name="_Toc101016141"/>
      <w:r>
        <w:rPr>
          <w:lang w:val="sr-Latn-CS"/>
        </w:rPr>
        <w:t>Posetilac portala</w:t>
      </w:r>
      <w:bookmarkEnd w:id="18"/>
    </w:p>
    <w:p w:rsidR="0020422A" w:rsidRPr="00C364EE" w:rsidRDefault="00C364EE" w:rsidP="006E5E1D">
      <w:pPr>
        <w:pStyle w:val="BodyText"/>
      </w:pPr>
      <w:r>
        <w:rPr>
          <w:lang w:val="sr-Latn-CS"/>
        </w:rPr>
        <w:t>Posetilac</w:t>
      </w:r>
      <w:r w:rsidR="0020422A">
        <w:rPr>
          <w:lang w:val="sr-Latn-CS"/>
        </w:rPr>
        <w:t xml:space="preserve"> portala je osnovni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 sa</w:t>
      </w:r>
      <w:r w:rsidR="00885A38">
        <w:rPr>
          <w:lang w:val="sr-Latn-CS"/>
        </w:rPr>
        <w:t xml:space="preserve"> najmanjim skupom funkcionalnosti na raspolaganju.</w:t>
      </w:r>
      <w:r w:rsidR="00D27246">
        <w:rPr>
          <w:lang w:val="sr-Latn-CS"/>
        </w:rPr>
        <w:t xml:space="preserve"> Korisnici ovog tipa pristupaju portalu u cilju pregleda informacija koje su na njemu prezentovane. Pristup portalu u ulozi posetioca je slobodan, tj. ne zahteva prethodno prijavljivanje na portal.</w:t>
      </w:r>
      <w:r>
        <w:rPr>
          <w:lang w:val="sr-Latn-CS"/>
        </w:rPr>
        <w:t xml:space="preserve"> Svaki posetilac portala može da poseduje sledeće funkcionalnosti </w:t>
      </w:r>
      <w:r>
        <w:t>: pregled menija, pregled takmičenja, pregled korisnika, prijavljivanje, registracija I pregled recepata, kao i pretraživanje recepata.</w:t>
      </w:r>
    </w:p>
    <w:p w:rsidR="006E5E1D" w:rsidRPr="003372D3" w:rsidRDefault="00C364EE" w:rsidP="006E5E1D">
      <w:pPr>
        <w:pStyle w:val="Heading2"/>
        <w:rPr>
          <w:lang w:val="sr-Latn-CS"/>
        </w:rPr>
      </w:pPr>
      <w:bookmarkStart w:id="19" w:name="_Toc101016142"/>
      <w:r>
        <w:rPr>
          <w:lang w:val="sr-Latn-CS"/>
        </w:rPr>
        <w:t>Prijavljeni korisnik</w:t>
      </w:r>
      <w:bookmarkEnd w:id="19"/>
    </w:p>
    <w:p w:rsidR="0020422A" w:rsidRPr="009F0746" w:rsidRDefault="00C364EE" w:rsidP="006E5E1D">
      <w:pPr>
        <w:pStyle w:val="BodyText"/>
        <w:rPr>
          <w:lang w:val="sr-Latn-RS"/>
        </w:rPr>
      </w:pPr>
      <w:r>
        <w:rPr>
          <w:lang w:val="sr-Latn-CS"/>
        </w:rPr>
        <w:t>Prijavljeni korisnik</w:t>
      </w:r>
      <w:r w:rsidR="00D27246">
        <w:rPr>
          <w:lang w:val="sr-Latn-CS"/>
        </w:rPr>
        <w:t xml:space="preserve"> je </w:t>
      </w:r>
      <w:r w:rsidR="004E4574">
        <w:rPr>
          <w:lang w:val="sr-Latn-CS"/>
        </w:rPr>
        <w:t>profil</w:t>
      </w:r>
      <w:r w:rsidR="00D27246">
        <w:rPr>
          <w:lang w:val="sr-Latn-CS"/>
        </w:rPr>
        <w:t xml:space="preserve"> </w:t>
      </w:r>
      <w:r>
        <w:rPr>
          <w:lang w:val="sr-Latn-CS"/>
        </w:rPr>
        <w:t>koji obuhvata sve korisnike koji su zainteresovani za dodatne usluge aplikacije</w:t>
      </w:r>
      <w:r w:rsidR="00D27246">
        <w:rPr>
          <w:lang w:val="sr-Latn-CS"/>
        </w:rPr>
        <w:t>. Veza general</w:t>
      </w:r>
      <w:r>
        <w:rPr>
          <w:lang w:val="sr-Latn-CS"/>
        </w:rPr>
        <w:t>izacije ovog profila</w:t>
      </w:r>
      <w:r w:rsidR="00D27246">
        <w:rPr>
          <w:lang w:val="sr-Latn-CS"/>
        </w:rPr>
        <w:t xml:space="preserve"> i posetioca portala je uvedena da ukaže na mogućnost pristupa svim os</w:t>
      </w:r>
      <w:r>
        <w:rPr>
          <w:lang w:val="sr-Latn-CS"/>
        </w:rPr>
        <w:t>novnim funkcionalnostima aplikacije</w:t>
      </w:r>
      <w:r w:rsidR="00D27246">
        <w:rPr>
          <w:lang w:val="sr-Latn-CS"/>
        </w:rPr>
        <w:t xml:space="preserve"> vezanim z</w:t>
      </w:r>
      <w:r>
        <w:rPr>
          <w:lang w:val="sr-Latn-CS"/>
        </w:rPr>
        <w:t>a pregled informacija. Da bi korisnik</w:t>
      </w:r>
      <w:r w:rsidR="00D27246">
        <w:rPr>
          <w:lang w:val="sr-Latn-CS"/>
        </w:rPr>
        <w:t xml:space="preserve"> mogao da </w:t>
      </w:r>
      <w:r>
        <w:rPr>
          <w:lang w:val="sr-Latn-CS"/>
        </w:rPr>
        <w:t>postavi recept, modifikuje već postojeći recept, kreira novi recept na osnovu već postojećeg, oceni recept, prijavi recept na t</w:t>
      </w:r>
      <w:r w:rsidR="00E412F5">
        <w:rPr>
          <w:lang w:val="sr-Latn-CS"/>
        </w:rPr>
        <w:t>akmičenje, glasa na takmičenju,</w:t>
      </w:r>
      <w:r>
        <w:rPr>
          <w:lang w:val="sr-Latn-CS"/>
        </w:rPr>
        <w:t xml:space="preserve"> kreira meni</w:t>
      </w:r>
      <w:r w:rsidR="00A7589D">
        <w:rPr>
          <w:lang w:val="sr-Latn-CS"/>
        </w:rPr>
        <w:t>, predlaže nove sastojke koje ne postoje na sajtu</w:t>
      </w:r>
      <w:r w:rsidR="00E412F5">
        <w:rPr>
          <w:lang w:val="sr-Latn-CS"/>
        </w:rPr>
        <w:t xml:space="preserve"> i ažurira podatke o sebi,</w:t>
      </w:r>
      <w:r>
        <w:rPr>
          <w:lang w:val="sr-Latn-CS"/>
        </w:rPr>
        <w:t xml:space="preserve"> neophodna je prethodna registracija (kreiranje profila)</w:t>
      </w:r>
      <w:r w:rsidR="009F0746">
        <w:rPr>
          <w:lang w:val="sr-Latn-CS"/>
        </w:rPr>
        <w:t>, podno</w:t>
      </w:r>
      <w:r w:rsidR="009F0746">
        <w:rPr>
          <w:lang w:val="sr-Latn-RS"/>
        </w:rPr>
        <w:t>šenje žalbe.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20" w:name="_Toc163018895"/>
      <w:bookmarkStart w:id="21" w:name="_Toc101016143"/>
      <w:r>
        <w:rPr>
          <w:lang w:val="sr-Latn-CS"/>
        </w:rPr>
        <w:t>Administrator</w:t>
      </w:r>
      <w:bookmarkEnd w:id="20"/>
      <w:bookmarkEnd w:id="21"/>
    </w:p>
    <w:p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 portalu.</w:t>
      </w:r>
      <w:r w:rsidR="00E412F5">
        <w:rPr>
          <w:lang w:val="sr-Latn-CS"/>
        </w:rPr>
        <w:t xml:space="preserve"> Pored toga administrator će biti zadužen za </w:t>
      </w:r>
      <w:r w:rsidR="00A7589D">
        <w:rPr>
          <w:lang w:val="sr-Latn-CS"/>
        </w:rPr>
        <w:t>odobravanje recepata</w:t>
      </w:r>
      <w:r w:rsidR="009F0746">
        <w:rPr>
          <w:lang w:val="sr-Latn-CS"/>
        </w:rPr>
        <w:t>,</w:t>
      </w:r>
      <w:r w:rsidR="00E412F5">
        <w:rPr>
          <w:lang w:val="sr-Latn-CS"/>
        </w:rPr>
        <w:t xml:space="preserve"> pro</w:t>
      </w:r>
      <w:r w:rsidR="009F0746">
        <w:rPr>
          <w:lang w:val="sr-Latn-CS"/>
        </w:rPr>
        <w:t xml:space="preserve">veru </w:t>
      </w:r>
      <w:r w:rsidR="00A7589D">
        <w:rPr>
          <w:lang w:val="sr-Latn-CS"/>
        </w:rPr>
        <w:t>sadržaja i slika recepata,</w:t>
      </w:r>
      <w:r w:rsidR="004C0B06">
        <w:rPr>
          <w:lang w:val="sr-Latn-CS"/>
        </w:rPr>
        <w:t xml:space="preserve"> provera korisničkih profila, odobr</w:t>
      </w:r>
      <w:r w:rsidR="002016EC">
        <w:rPr>
          <w:lang w:val="sr-Latn-CS"/>
        </w:rPr>
        <w:t>avanje predloga novih sastojaka,kreiranje takmičenja.</w:t>
      </w:r>
    </w:p>
    <w:p w:rsidR="00E412F5" w:rsidRDefault="00E412F5" w:rsidP="006E5E1D">
      <w:pPr>
        <w:pStyle w:val="BodyText"/>
        <w:rPr>
          <w:lang w:val="sr-Latn-CS"/>
        </w:rPr>
      </w:pPr>
    </w:p>
    <w:p w:rsidR="00397DD2" w:rsidRDefault="006E5E1D" w:rsidP="00397DD2">
      <w:pPr>
        <w:pStyle w:val="Heading1"/>
        <w:rPr>
          <w:lang w:val="sr-Latn-CS"/>
        </w:rPr>
      </w:pPr>
      <w:bookmarkStart w:id="22" w:name="_Toc163018896"/>
      <w:bookmarkStart w:id="23" w:name="_Toc101016144"/>
      <w:r>
        <w:rPr>
          <w:lang w:val="sr-Latn-CS"/>
        </w:rPr>
        <w:t>Opis slučajeva korišćenja</w:t>
      </w:r>
      <w:bookmarkEnd w:id="22"/>
      <w:bookmarkEnd w:id="23"/>
    </w:p>
    <w:p w:rsidR="008A60A0" w:rsidRDefault="008A60A0" w:rsidP="008A60A0">
      <w:pPr>
        <w:pStyle w:val="Heading2"/>
        <w:rPr>
          <w:lang w:val="sr-Latn-RS"/>
        </w:rPr>
      </w:pPr>
      <w:bookmarkStart w:id="24" w:name="_Toc163018916"/>
      <w:bookmarkStart w:id="25" w:name="_Toc101016145"/>
      <w:r>
        <w:rPr>
          <w:lang w:val="sr-Latn-RS"/>
        </w:rPr>
        <w:t>Pregled informacija</w:t>
      </w:r>
      <w:bookmarkEnd w:id="25"/>
    </w:p>
    <w:p w:rsidR="008A60A0" w:rsidRPr="00B93E2E" w:rsidRDefault="008A60A0" w:rsidP="008A60A0">
      <w:pPr>
        <w:pStyle w:val="Heading3"/>
        <w:rPr>
          <w:b/>
          <w:i w:val="0"/>
          <w:lang w:val="sr-Latn-RS"/>
        </w:rPr>
      </w:pPr>
      <w:bookmarkStart w:id="26" w:name="_Toc101016146"/>
      <w:r w:rsidRPr="00B93E2E">
        <w:rPr>
          <w:b/>
          <w:i w:val="0"/>
          <w:lang w:val="sr-Latn-RS"/>
        </w:rPr>
        <w:t>Pregled naslovne strane portala</w:t>
      </w:r>
      <w:bookmarkEnd w:id="26"/>
    </w:p>
    <w:p w:rsidR="008A60A0" w:rsidRPr="004734C9" w:rsidRDefault="008A60A0" w:rsidP="008A60A0">
      <w:pPr>
        <w:ind w:left="720"/>
        <w:jc w:val="both"/>
        <w:rPr>
          <w:b/>
        </w:rPr>
      </w:pPr>
      <w:r w:rsidRPr="004734C9">
        <w:rPr>
          <w:b/>
          <w:lang w:val="sr-Latn-RS"/>
        </w:rPr>
        <w:t>Kratak opis</w:t>
      </w:r>
      <w:r w:rsidRPr="004734C9">
        <w:rPr>
          <w:b/>
        </w:rPr>
        <w:t>:</w:t>
      </w:r>
    </w:p>
    <w:p w:rsidR="008A60A0" w:rsidRDefault="008A60A0" w:rsidP="008A60A0">
      <w:pPr>
        <w:ind w:left="720"/>
        <w:jc w:val="both"/>
        <w:rPr>
          <w:lang w:val="sr-Latn-RS"/>
        </w:rPr>
      </w:pPr>
      <w:r>
        <w:rPr>
          <w:lang w:val="sr-Latn-RS"/>
        </w:rPr>
        <w:t>Prikaz naslovne strane portala</w:t>
      </w:r>
    </w:p>
    <w:p w:rsidR="007513B0" w:rsidRDefault="007513B0" w:rsidP="008A60A0">
      <w:pPr>
        <w:ind w:left="720"/>
        <w:jc w:val="both"/>
        <w:rPr>
          <w:lang w:val="sr-Latn-RS"/>
        </w:rPr>
      </w:pPr>
    </w:p>
    <w:p w:rsidR="008A60A0" w:rsidRPr="004734C9" w:rsidRDefault="008A60A0" w:rsidP="008A60A0">
      <w:pPr>
        <w:ind w:left="720"/>
        <w:jc w:val="both"/>
        <w:rPr>
          <w:b/>
          <w:lang w:val="sr-Latn-RS"/>
        </w:rPr>
      </w:pPr>
      <w:r w:rsidRPr="004734C9">
        <w:rPr>
          <w:b/>
          <w:lang w:val="sr-Latn-RS"/>
        </w:rPr>
        <w:t>Aktori</w:t>
      </w:r>
      <w:r w:rsidRPr="004734C9">
        <w:rPr>
          <w:b/>
        </w:rPr>
        <w:t>:</w:t>
      </w:r>
    </w:p>
    <w:p w:rsidR="008A60A0" w:rsidRDefault="004734C9" w:rsidP="008A60A0">
      <w:pPr>
        <w:ind w:left="720"/>
        <w:jc w:val="both"/>
        <w:rPr>
          <w:lang w:val="sr-Latn-RS"/>
        </w:rPr>
      </w:pPr>
      <w:r>
        <w:rPr>
          <w:lang w:val="sr-Latn-RS"/>
        </w:rPr>
        <w:t>Posetilac portala, prijavljeni korisnik i administrator</w:t>
      </w:r>
    </w:p>
    <w:p w:rsidR="007513B0" w:rsidRDefault="007513B0" w:rsidP="008A60A0">
      <w:pPr>
        <w:ind w:left="720"/>
        <w:jc w:val="both"/>
        <w:rPr>
          <w:lang w:val="sr-Latn-RS"/>
        </w:rPr>
      </w:pPr>
    </w:p>
    <w:p w:rsidR="004734C9" w:rsidRDefault="004734C9" w:rsidP="008A60A0">
      <w:pPr>
        <w:ind w:left="720"/>
        <w:jc w:val="both"/>
        <w:rPr>
          <w:b/>
        </w:rPr>
      </w:pPr>
      <w:r>
        <w:rPr>
          <w:b/>
          <w:lang w:val="sr-Latn-RS"/>
        </w:rPr>
        <w:lastRenderedPageBreak/>
        <w:t>Preduslovi</w:t>
      </w:r>
      <w:r>
        <w:rPr>
          <w:b/>
        </w:rPr>
        <w:t>:</w:t>
      </w:r>
    </w:p>
    <w:p w:rsidR="004734C9" w:rsidRDefault="004734C9" w:rsidP="008A60A0">
      <w:pPr>
        <w:ind w:left="720"/>
        <w:jc w:val="both"/>
      </w:pPr>
      <w:r>
        <w:t>Nema</w:t>
      </w:r>
    </w:p>
    <w:p w:rsidR="004734C9" w:rsidRPr="007513B0" w:rsidRDefault="004734C9" w:rsidP="008A60A0">
      <w:pPr>
        <w:ind w:left="720"/>
        <w:jc w:val="both"/>
        <w:rPr>
          <w:b/>
        </w:rPr>
      </w:pPr>
      <w:r>
        <w:rPr>
          <w:b/>
        </w:rPr>
        <w:t>Osnovni tok</w:t>
      </w:r>
      <w:r w:rsidR="007513B0">
        <w:rPr>
          <w:b/>
        </w:rPr>
        <w:t>:</w:t>
      </w:r>
    </w:p>
    <w:p w:rsidR="004734C9" w:rsidRDefault="004734C9" w:rsidP="008A60A0">
      <w:pPr>
        <w:ind w:left="720"/>
        <w:jc w:val="both"/>
      </w:pPr>
      <w:r>
        <w:t>1.Korisnik otvara portal</w:t>
      </w:r>
    </w:p>
    <w:p w:rsidR="004734C9" w:rsidRDefault="004734C9" w:rsidP="008A60A0">
      <w:pPr>
        <w:ind w:left="720"/>
        <w:jc w:val="both"/>
      </w:pPr>
      <w:r>
        <w:t>2.Prikazuje se osnovna strana LoveCooking portal</w:t>
      </w:r>
    </w:p>
    <w:p w:rsidR="007513B0" w:rsidRDefault="007513B0" w:rsidP="008A60A0">
      <w:pPr>
        <w:ind w:left="720"/>
        <w:jc w:val="both"/>
      </w:pPr>
    </w:p>
    <w:p w:rsidR="004734C9" w:rsidRDefault="004734C9" w:rsidP="008A60A0">
      <w:pPr>
        <w:ind w:left="720"/>
        <w:jc w:val="both"/>
        <w:rPr>
          <w:b/>
        </w:rPr>
      </w:pPr>
      <w:r>
        <w:t xml:space="preserve"> </w:t>
      </w:r>
      <w:r>
        <w:rPr>
          <w:b/>
        </w:rPr>
        <w:t>Izuzeci</w:t>
      </w:r>
      <w:r w:rsidR="007513B0">
        <w:rPr>
          <w:b/>
        </w:rPr>
        <w:t>:</w:t>
      </w:r>
    </w:p>
    <w:p w:rsidR="004734C9" w:rsidRDefault="004734C9" w:rsidP="008A60A0">
      <w:pPr>
        <w:ind w:left="720"/>
        <w:jc w:val="both"/>
      </w:pPr>
      <w:r>
        <w:t>Nema</w:t>
      </w:r>
    </w:p>
    <w:p w:rsidR="007513B0" w:rsidRDefault="007513B0" w:rsidP="008A60A0">
      <w:pPr>
        <w:ind w:left="720"/>
        <w:jc w:val="both"/>
      </w:pPr>
    </w:p>
    <w:p w:rsidR="004734C9" w:rsidRDefault="004734C9" w:rsidP="008A60A0">
      <w:pPr>
        <w:ind w:left="720"/>
        <w:jc w:val="both"/>
        <w:rPr>
          <w:b/>
        </w:rPr>
      </w:pPr>
      <w:r>
        <w:rPr>
          <w:b/>
        </w:rPr>
        <w:t>Posledice</w:t>
      </w:r>
      <w:r w:rsidR="007513B0">
        <w:rPr>
          <w:b/>
        </w:rPr>
        <w:t>:</w:t>
      </w:r>
    </w:p>
    <w:p w:rsidR="004734C9" w:rsidRDefault="004734C9" w:rsidP="008A60A0">
      <w:pPr>
        <w:ind w:left="720"/>
        <w:jc w:val="both"/>
      </w:pPr>
      <w:r>
        <w:t xml:space="preserve">Prikaz naslovne strane </w:t>
      </w:r>
      <w:r w:rsidR="007513B0">
        <w:t>portal</w:t>
      </w:r>
    </w:p>
    <w:p w:rsidR="007513B0" w:rsidRDefault="007513B0" w:rsidP="008A60A0">
      <w:pPr>
        <w:ind w:left="720"/>
        <w:jc w:val="both"/>
      </w:pPr>
    </w:p>
    <w:p w:rsidR="007513B0" w:rsidRDefault="007513B0" w:rsidP="007513B0">
      <w:pPr>
        <w:pStyle w:val="Heading3"/>
        <w:rPr>
          <w:b/>
          <w:i w:val="0"/>
          <w:lang w:val="sr-Latn-RS"/>
        </w:rPr>
      </w:pPr>
      <w:bookmarkStart w:id="27" w:name="_Toc101016147"/>
      <w:r>
        <w:rPr>
          <w:b/>
          <w:i w:val="0"/>
          <w:lang w:val="sr-Latn-RS"/>
        </w:rPr>
        <w:t>Pregled recepata</w:t>
      </w:r>
      <w:bookmarkEnd w:id="27"/>
    </w:p>
    <w:p w:rsidR="007513B0" w:rsidRDefault="007513B0" w:rsidP="007513B0">
      <w:pPr>
        <w:ind w:left="720"/>
        <w:rPr>
          <w:b/>
          <w:lang w:val="sr-Latn-RS"/>
        </w:rPr>
      </w:pPr>
      <w:r>
        <w:rPr>
          <w:b/>
          <w:lang w:val="sr-Latn-RS"/>
        </w:rPr>
        <w:t>Kratak opis</w:t>
      </w:r>
      <w:r w:rsidR="00534BF3">
        <w:rPr>
          <w:b/>
          <w:lang w:val="sr-Latn-RS"/>
        </w:rPr>
        <w:t>:</w:t>
      </w:r>
    </w:p>
    <w:p w:rsidR="007513B0" w:rsidRDefault="007513B0" w:rsidP="007513B0">
      <w:pPr>
        <w:ind w:left="720"/>
        <w:rPr>
          <w:lang w:val="sr-Latn-RS"/>
        </w:rPr>
      </w:pPr>
      <w:r>
        <w:rPr>
          <w:lang w:val="sr-Latn-RS"/>
        </w:rPr>
        <w:t>Prikaz dostupnih recepata</w:t>
      </w:r>
    </w:p>
    <w:p w:rsidR="007513B0" w:rsidRDefault="007513B0" w:rsidP="007513B0">
      <w:pPr>
        <w:ind w:left="720"/>
        <w:rPr>
          <w:lang w:val="sr-Latn-RS"/>
        </w:rPr>
      </w:pPr>
    </w:p>
    <w:p w:rsidR="007513B0" w:rsidRDefault="007513B0" w:rsidP="007513B0">
      <w:pPr>
        <w:ind w:left="720"/>
        <w:rPr>
          <w:b/>
          <w:lang w:val="sr-Latn-RS"/>
        </w:rPr>
      </w:pPr>
      <w:r>
        <w:rPr>
          <w:b/>
          <w:lang w:val="sr-Latn-RS"/>
        </w:rPr>
        <w:t>Akteri</w:t>
      </w:r>
      <w:r w:rsidR="00534BF3">
        <w:rPr>
          <w:b/>
          <w:lang w:val="sr-Latn-RS"/>
        </w:rPr>
        <w:t>:</w:t>
      </w:r>
    </w:p>
    <w:p w:rsidR="007513B0" w:rsidRDefault="007513B0" w:rsidP="007513B0">
      <w:pPr>
        <w:ind w:left="720"/>
        <w:rPr>
          <w:lang w:val="sr-Latn-RS"/>
        </w:rPr>
      </w:pPr>
      <w:r>
        <w:rPr>
          <w:lang w:val="sr-Latn-RS"/>
        </w:rPr>
        <w:t>Posetilac portala, prijavljeni korisnik i administrator</w:t>
      </w:r>
    </w:p>
    <w:p w:rsidR="007513B0" w:rsidRDefault="007513B0" w:rsidP="007513B0">
      <w:pPr>
        <w:ind w:left="720"/>
        <w:rPr>
          <w:lang w:val="sr-Latn-RS"/>
        </w:rPr>
      </w:pPr>
    </w:p>
    <w:p w:rsidR="007513B0" w:rsidRDefault="007513B0" w:rsidP="007513B0">
      <w:pPr>
        <w:ind w:left="720"/>
        <w:rPr>
          <w:b/>
          <w:lang w:val="sr-Latn-RS"/>
        </w:rPr>
      </w:pPr>
      <w:r>
        <w:rPr>
          <w:b/>
          <w:lang w:val="sr-Latn-RS"/>
        </w:rPr>
        <w:t>Preduslovi</w:t>
      </w:r>
      <w:r w:rsidR="00534BF3">
        <w:rPr>
          <w:b/>
          <w:lang w:val="sr-Latn-RS"/>
        </w:rPr>
        <w:t>:</w:t>
      </w:r>
    </w:p>
    <w:p w:rsidR="007513B0" w:rsidRDefault="007513B0" w:rsidP="007513B0">
      <w:pPr>
        <w:ind w:left="720"/>
        <w:rPr>
          <w:lang w:val="sr-Latn-RS"/>
        </w:rPr>
      </w:pPr>
      <w:r>
        <w:rPr>
          <w:lang w:val="sr-Latn-RS"/>
        </w:rPr>
        <w:t>Nema</w:t>
      </w:r>
    </w:p>
    <w:p w:rsidR="007513B0" w:rsidRDefault="007513B0" w:rsidP="007513B0">
      <w:pPr>
        <w:ind w:left="720"/>
        <w:rPr>
          <w:lang w:val="sr-Latn-RS"/>
        </w:rPr>
      </w:pPr>
    </w:p>
    <w:p w:rsidR="007513B0" w:rsidRDefault="007513B0" w:rsidP="007513B0">
      <w:pPr>
        <w:ind w:left="720"/>
        <w:rPr>
          <w:b/>
          <w:lang w:val="sr-Latn-RS"/>
        </w:rPr>
      </w:pPr>
      <w:r>
        <w:rPr>
          <w:b/>
          <w:lang w:val="sr-Latn-RS"/>
        </w:rPr>
        <w:t>Osnovi tok</w:t>
      </w:r>
      <w:r w:rsidR="00534BF3">
        <w:rPr>
          <w:b/>
          <w:lang w:val="sr-Latn-RS"/>
        </w:rPr>
        <w:t>:</w:t>
      </w:r>
    </w:p>
    <w:p w:rsidR="007513B0" w:rsidRDefault="007513B0" w:rsidP="007513B0">
      <w:pPr>
        <w:ind w:left="720"/>
        <w:rPr>
          <w:lang w:val="sr-Latn-RS"/>
        </w:rPr>
      </w:pPr>
      <w:r>
        <w:rPr>
          <w:lang w:val="sr-Latn-RS"/>
        </w:rPr>
        <w:t>Korisnik se nalazi na glavnoj stranici portala</w:t>
      </w:r>
    </w:p>
    <w:p w:rsidR="007513B0" w:rsidRDefault="007513B0" w:rsidP="007513B0">
      <w:pPr>
        <w:ind w:left="720"/>
        <w:rPr>
          <w:lang w:val="sr-Latn-RS"/>
        </w:rPr>
      </w:pPr>
    </w:p>
    <w:p w:rsidR="007513B0" w:rsidRDefault="007513B0" w:rsidP="007513B0">
      <w:pPr>
        <w:ind w:left="720"/>
        <w:rPr>
          <w:b/>
          <w:lang w:val="sr-Latn-RS"/>
        </w:rPr>
      </w:pPr>
      <w:r>
        <w:rPr>
          <w:b/>
          <w:lang w:val="sr-Latn-RS"/>
        </w:rPr>
        <w:t>Izuzeci</w:t>
      </w:r>
      <w:r w:rsidR="00534BF3">
        <w:rPr>
          <w:b/>
          <w:lang w:val="sr-Latn-RS"/>
        </w:rPr>
        <w:t>:</w:t>
      </w:r>
    </w:p>
    <w:p w:rsidR="007513B0" w:rsidRDefault="007513B0" w:rsidP="007513B0">
      <w:pPr>
        <w:ind w:left="720"/>
        <w:rPr>
          <w:lang w:val="sr-Latn-RS"/>
        </w:rPr>
      </w:pPr>
      <w:r>
        <w:rPr>
          <w:lang w:val="sr-Latn-RS"/>
        </w:rPr>
        <w:t>Nema</w:t>
      </w:r>
    </w:p>
    <w:p w:rsidR="007513B0" w:rsidRDefault="007513B0" w:rsidP="007513B0">
      <w:pPr>
        <w:ind w:left="720"/>
        <w:rPr>
          <w:lang w:val="sr-Latn-RS"/>
        </w:rPr>
      </w:pPr>
    </w:p>
    <w:p w:rsidR="007513B0" w:rsidRDefault="007513B0" w:rsidP="007513B0">
      <w:pPr>
        <w:ind w:left="720"/>
        <w:rPr>
          <w:b/>
          <w:lang w:val="sr-Latn-RS"/>
        </w:rPr>
      </w:pPr>
      <w:r>
        <w:rPr>
          <w:b/>
          <w:lang w:val="sr-Latn-RS"/>
        </w:rPr>
        <w:t>Posledice</w:t>
      </w:r>
      <w:r w:rsidR="00534BF3">
        <w:rPr>
          <w:b/>
          <w:lang w:val="sr-Latn-RS"/>
        </w:rPr>
        <w:t>:</w:t>
      </w:r>
    </w:p>
    <w:p w:rsidR="007513B0" w:rsidRPr="007513B0" w:rsidRDefault="007513B0" w:rsidP="007513B0">
      <w:pPr>
        <w:ind w:left="720"/>
        <w:rPr>
          <w:lang w:val="sr-Latn-RS"/>
        </w:rPr>
      </w:pPr>
      <w:r>
        <w:rPr>
          <w:lang w:val="sr-Latn-RS"/>
        </w:rPr>
        <w:t>Prikaz najnovijih recepata</w:t>
      </w:r>
    </w:p>
    <w:p w:rsidR="004734C9" w:rsidRDefault="004734C9" w:rsidP="008A60A0">
      <w:pPr>
        <w:ind w:left="720"/>
        <w:jc w:val="both"/>
      </w:pPr>
    </w:p>
    <w:p w:rsidR="00534BF3" w:rsidRPr="00B93E2E" w:rsidRDefault="00534BF3" w:rsidP="00B93E2E">
      <w:pPr>
        <w:pStyle w:val="Heading4"/>
        <w:rPr>
          <w:b/>
        </w:rPr>
      </w:pPr>
      <w:r w:rsidRPr="00B93E2E">
        <w:rPr>
          <w:b/>
        </w:rPr>
        <w:t xml:space="preserve">Sortiranje </w:t>
      </w:r>
    </w:p>
    <w:p w:rsidR="00534BF3" w:rsidRPr="00B93E2E" w:rsidRDefault="00534BF3" w:rsidP="00B93E2E">
      <w:pPr>
        <w:pStyle w:val="Heading5"/>
        <w:rPr>
          <w:b/>
        </w:rPr>
      </w:pPr>
      <w:r w:rsidRPr="00B93E2E">
        <w:rPr>
          <w:b/>
        </w:rPr>
        <w:t>Sortiranje na osnovu cene</w:t>
      </w:r>
    </w:p>
    <w:p w:rsidR="00534BF3" w:rsidRPr="00534BF3" w:rsidRDefault="00534BF3" w:rsidP="00534BF3">
      <w:pPr>
        <w:ind w:left="720"/>
        <w:rPr>
          <w:b/>
        </w:rPr>
      </w:pPr>
      <w:r>
        <w:rPr>
          <w:b/>
          <w:lang w:val="sr-Latn-RS"/>
        </w:rPr>
        <w:t>Kratak opis</w:t>
      </w:r>
      <w:r>
        <w:rPr>
          <w:b/>
        </w:rPr>
        <w:t>:</w:t>
      </w:r>
    </w:p>
    <w:p w:rsidR="00534BF3" w:rsidRDefault="00534BF3" w:rsidP="00534BF3">
      <w:pPr>
        <w:ind w:left="720"/>
        <w:rPr>
          <w:lang w:val="sr-Latn-RS"/>
        </w:rPr>
      </w:pPr>
      <w:r>
        <w:rPr>
          <w:lang w:val="sr-Latn-RS"/>
        </w:rPr>
        <w:t>Lista recepata biva sortirana na osnovu cene</w:t>
      </w:r>
    </w:p>
    <w:p w:rsidR="00534BF3" w:rsidRDefault="00534BF3" w:rsidP="00534BF3">
      <w:pPr>
        <w:ind w:left="720"/>
        <w:rPr>
          <w:b/>
          <w:lang w:val="sr-Latn-RS"/>
        </w:rPr>
      </w:pPr>
    </w:p>
    <w:p w:rsidR="00534BF3" w:rsidRPr="00534BF3" w:rsidRDefault="00534BF3" w:rsidP="00534BF3">
      <w:pPr>
        <w:ind w:left="720"/>
        <w:rPr>
          <w:b/>
          <w:lang w:val="sr-Latn-RS"/>
        </w:rPr>
      </w:pPr>
      <w:r>
        <w:rPr>
          <w:b/>
          <w:lang w:val="sr-Latn-RS"/>
        </w:rPr>
        <w:t>Akteri</w:t>
      </w:r>
      <w:r>
        <w:rPr>
          <w:b/>
        </w:rPr>
        <w:t>:</w:t>
      </w:r>
    </w:p>
    <w:p w:rsidR="00534BF3" w:rsidRDefault="00534BF3" w:rsidP="00534BF3">
      <w:pPr>
        <w:ind w:left="720"/>
        <w:rPr>
          <w:lang w:val="sr-Latn-RS"/>
        </w:rPr>
      </w:pPr>
      <w:r>
        <w:rPr>
          <w:lang w:val="sr-Latn-RS"/>
        </w:rPr>
        <w:t>Posetilac portala, prijavljeni korisnik i administrator</w:t>
      </w:r>
    </w:p>
    <w:p w:rsidR="00534BF3" w:rsidRDefault="00534BF3" w:rsidP="00534BF3">
      <w:pPr>
        <w:ind w:left="720"/>
        <w:rPr>
          <w:b/>
          <w:lang w:val="sr-Latn-RS"/>
        </w:rPr>
      </w:pPr>
    </w:p>
    <w:p w:rsidR="00534BF3" w:rsidRDefault="00534BF3" w:rsidP="00534BF3">
      <w:pPr>
        <w:ind w:left="720"/>
        <w:rPr>
          <w:b/>
          <w:lang w:val="sr-Latn-RS"/>
        </w:rPr>
      </w:pPr>
      <w:r>
        <w:rPr>
          <w:b/>
          <w:lang w:val="sr-Latn-RS"/>
        </w:rPr>
        <w:t>Preduslovi</w:t>
      </w:r>
      <w:r>
        <w:rPr>
          <w:b/>
        </w:rPr>
        <w:t>:</w:t>
      </w:r>
    </w:p>
    <w:p w:rsidR="00534BF3" w:rsidRDefault="00534BF3" w:rsidP="00534BF3">
      <w:pPr>
        <w:ind w:left="720"/>
        <w:rPr>
          <w:lang w:val="sr-Latn-RS"/>
        </w:rPr>
      </w:pPr>
      <w:r>
        <w:rPr>
          <w:lang w:val="sr-Latn-RS"/>
        </w:rPr>
        <w:t>Korisnik se nalazi na početnoj stranici</w:t>
      </w:r>
    </w:p>
    <w:p w:rsidR="00534BF3" w:rsidRDefault="00534BF3" w:rsidP="00534BF3">
      <w:pPr>
        <w:ind w:left="720"/>
        <w:rPr>
          <w:lang w:val="sr-Latn-RS"/>
        </w:rPr>
      </w:pPr>
    </w:p>
    <w:p w:rsidR="00534BF3" w:rsidRDefault="00534BF3" w:rsidP="00534BF3">
      <w:pPr>
        <w:ind w:left="720"/>
        <w:rPr>
          <w:b/>
          <w:lang w:val="sr-Latn-RS"/>
        </w:rPr>
      </w:pPr>
      <w:r>
        <w:rPr>
          <w:b/>
          <w:lang w:val="sr-Latn-RS"/>
        </w:rPr>
        <w:t>Osnovni tok</w:t>
      </w:r>
      <w:r>
        <w:rPr>
          <w:b/>
        </w:rPr>
        <w:t>:</w:t>
      </w:r>
    </w:p>
    <w:p w:rsidR="00534BF3" w:rsidRDefault="00534BF3" w:rsidP="00534BF3">
      <w:pPr>
        <w:ind w:left="720"/>
        <w:rPr>
          <w:lang w:val="sr-Latn-RS"/>
        </w:rPr>
      </w:pPr>
      <w:r>
        <w:rPr>
          <w:lang w:val="sr-Latn-RS"/>
        </w:rPr>
        <w:t>1.Korisnik klikće na dugme sortiraj</w:t>
      </w:r>
    </w:p>
    <w:p w:rsidR="00534BF3" w:rsidRDefault="00534BF3" w:rsidP="00534BF3">
      <w:pPr>
        <w:ind w:left="720"/>
        <w:rPr>
          <w:lang w:val="sr-Latn-RS"/>
        </w:rPr>
      </w:pPr>
      <w:r>
        <w:rPr>
          <w:lang w:val="sr-Latn-RS"/>
        </w:rPr>
        <w:t>2.Korisnik bira kategoriju cena</w:t>
      </w:r>
    </w:p>
    <w:p w:rsidR="00534BF3" w:rsidRDefault="00534BF3" w:rsidP="00534BF3">
      <w:pPr>
        <w:ind w:left="720"/>
        <w:rPr>
          <w:lang w:val="sr-Latn-RS"/>
        </w:rPr>
      </w:pPr>
      <w:r>
        <w:rPr>
          <w:lang w:val="sr-Latn-RS"/>
        </w:rPr>
        <w:t>3. Korisnik ima dodatnu opciju za nerastuće ili neopadajuće sortiranje – po default-u podrazumevano je neopadajuće</w:t>
      </w:r>
    </w:p>
    <w:p w:rsidR="00534BF3" w:rsidRDefault="00534BF3" w:rsidP="00534BF3">
      <w:pPr>
        <w:ind w:left="720"/>
        <w:rPr>
          <w:lang w:val="sr-Latn-RS"/>
        </w:rPr>
      </w:pPr>
      <w:r>
        <w:rPr>
          <w:lang w:val="sr-Latn-RS"/>
        </w:rPr>
        <w:t>4. Korisniku se prikazuje lista recepata sortiranih na osnovu izabrane kategorije</w:t>
      </w:r>
    </w:p>
    <w:p w:rsidR="00534BF3" w:rsidRDefault="00534BF3" w:rsidP="00534BF3">
      <w:pPr>
        <w:ind w:left="720"/>
        <w:rPr>
          <w:lang w:val="sr-Latn-RS"/>
        </w:rPr>
      </w:pPr>
    </w:p>
    <w:p w:rsidR="00534BF3" w:rsidRDefault="00534BF3" w:rsidP="00534BF3">
      <w:pPr>
        <w:ind w:left="720"/>
        <w:rPr>
          <w:b/>
          <w:lang w:val="sr-Latn-RS"/>
        </w:rPr>
      </w:pPr>
      <w:r>
        <w:rPr>
          <w:b/>
          <w:lang w:val="sr-Latn-RS"/>
        </w:rPr>
        <w:t>Izuzeci</w:t>
      </w:r>
      <w:r>
        <w:rPr>
          <w:b/>
        </w:rPr>
        <w:t>:</w:t>
      </w:r>
    </w:p>
    <w:p w:rsidR="00534BF3" w:rsidRDefault="00534BF3" w:rsidP="00534BF3">
      <w:pPr>
        <w:ind w:left="720"/>
        <w:rPr>
          <w:lang w:val="sr-Latn-RS"/>
        </w:rPr>
      </w:pPr>
      <w:r>
        <w:lastRenderedPageBreak/>
        <w:t>[</w:t>
      </w:r>
      <w:r w:rsidRPr="00534BF3">
        <w:rPr>
          <w:i/>
        </w:rPr>
        <w:t>Lista je sortirana</w:t>
      </w:r>
      <w:r>
        <w:t>]Ne</w:t>
      </w:r>
      <w:r>
        <w:rPr>
          <w:lang w:val="sr-Latn-RS"/>
        </w:rPr>
        <w:t>će doći do ponovnog sortiranja</w:t>
      </w:r>
    </w:p>
    <w:p w:rsidR="00534BF3" w:rsidRDefault="00534BF3" w:rsidP="00534BF3">
      <w:pPr>
        <w:ind w:left="720"/>
        <w:rPr>
          <w:lang w:val="sr-Latn-RS"/>
        </w:rPr>
      </w:pPr>
    </w:p>
    <w:p w:rsidR="00534BF3" w:rsidRDefault="00534BF3" w:rsidP="00534BF3">
      <w:pPr>
        <w:ind w:left="720"/>
        <w:rPr>
          <w:b/>
          <w:lang w:val="sr-Latn-RS"/>
        </w:rPr>
      </w:pPr>
      <w:r>
        <w:rPr>
          <w:b/>
          <w:lang w:val="sr-Latn-RS"/>
        </w:rPr>
        <w:t>Posledice</w:t>
      </w:r>
      <w:r>
        <w:rPr>
          <w:b/>
        </w:rPr>
        <w:t>:</w:t>
      </w:r>
    </w:p>
    <w:p w:rsidR="00534BF3" w:rsidRDefault="00534BF3" w:rsidP="00534BF3">
      <w:pPr>
        <w:ind w:left="720"/>
        <w:rPr>
          <w:lang w:val="sr-Latn-RS"/>
        </w:rPr>
      </w:pPr>
      <w:r>
        <w:rPr>
          <w:lang w:val="sr-Latn-RS"/>
        </w:rPr>
        <w:t>Korisniku se prikazuju recepti na osnovu izabrane kategorije</w:t>
      </w:r>
    </w:p>
    <w:p w:rsidR="00534BF3" w:rsidRDefault="00534BF3" w:rsidP="00534BF3">
      <w:pPr>
        <w:ind w:left="720"/>
        <w:rPr>
          <w:lang w:val="sr-Latn-RS"/>
        </w:rPr>
      </w:pPr>
    </w:p>
    <w:p w:rsidR="00534BF3" w:rsidRPr="00B93E2E" w:rsidRDefault="00534BF3" w:rsidP="00B93E2E">
      <w:pPr>
        <w:pStyle w:val="Heading5"/>
        <w:rPr>
          <w:b/>
          <w:lang w:val="sr-Latn-RS"/>
        </w:rPr>
      </w:pPr>
      <w:r w:rsidRPr="00B93E2E">
        <w:rPr>
          <w:b/>
          <w:lang w:val="sr-Latn-RS"/>
        </w:rPr>
        <w:t>Sortiranje na osnovu kalorija</w:t>
      </w:r>
    </w:p>
    <w:p w:rsidR="002A1D48" w:rsidRPr="00534BF3" w:rsidRDefault="002A1D48" w:rsidP="002A1D48">
      <w:pPr>
        <w:ind w:left="720"/>
        <w:rPr>
          <w:b/>
        </w:rPr>
      </w:pPr>
      <w:r>
        <w:rPr>
          <w:b/>
          <w:lang w:val="sr-Latn-RS"/>
        </w:rPr>
        <w:t>Kratak opis</w:t>
      </w:r>
      <w:r>
        <w:rPr>
          <w:b/>
        </w:rPr>
        <w:t>: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Lista recepata biva sortirana na osnovu kalorijskog sadržaja</w:t>
      </w:r>
    </w:p>
    <w:p w:rsidR="002A1D48" w:rsidRDefault="002A1D48" w:rsidP="002A1D48">
      <w:pPr>
        <w:ind w:left="720"/>
        <w:rPr>
          <w:b/>
          <w:lang w:val="sr-Latn-RS"/>
        </w:rPr>
      </w:pPr>
    </w:p>
    <w:p w:rsidR="002A1D48" w:rsidRPr="00534BF3" w:rsidRDefault="002A1D48" w:rsidP="002A1D48">
      <w:pPr>
        <w:ind w:left="720"/>
        <w:rPr>
          <w:b/>
          <w:lang w:val="sr-Latn-RS"/>
        </w:rPr>
      </w:pPr>
      <w:r>
        <w:rPr>
          <w:b/>
          <w:lang w:val="sr-Latn-RS"/>
        </w:rPr>
        <w:t>Akteri</w:t>
      </w:r>
      <w:r>
        <w:rPr>
          <w:b/>
        </w:rPr>
        <w:t>: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Posetilac portala, prijavljeni korisnik i administrator</w:t>
      </w:r>
    </w:p>
    <w:p w:rsidR="002A1D48" w:rsidRDefault="002A1D48" w:rsidP="002A1D48">
      <w:pPr>
        <w:ind w:left="720"/>
        <w:rPr>
          <w:b/>
          <w:lang w:val="sr-Latn-RS"/>
        </w:rPr>
      </w:pPr>
    </w:p>
    <w:p w:rsidR="002A1D48" w:rsidRDefault="002A1D48" w:rsidP="002A1D48">
      <w:pPr>
        <w:ind w:left="720"/>
        <w:rPr>
          <w:b/>
          <w:lang w:val="sr-Latn-RS"/>
        </w:rPr>
      </w:pPr>
      <w:r>
        <w:rPr>
          <w:b/>
          <w:lang w:val="sr-Latn-RS"/>
        </w:rPr>
        <w:t>Preduslovi</w:t>
      </w:r>
      <w:r>
        <w:rPr>
          <w:b/>
        </w:rPr>
        <w:t>: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Korisnik se nalazi na početnoj stranici</w:t>
      </w:r>
    </w:p>
    <w:p w:rsidR="002A1D48" w:rsidRDefault="002A1D48" w:rsidP="002A1D48">
      <w:pPr>
        <w:ind w:left="720"/>
        <w:rPr>
          <w:lang w:val="sr-Latn-RS"/>
        </w:rPr>
      </w:pPr>
    </w:p>
    <w:p w:rsidR="002A1D48" w:rsidRDefault="002A1D48" w:rsidP="002A1D48">
      <w:pPr>
        <w:ind w:left="720"/>
        <w:rPr>
          <w:b/>
          <w:lang w:val="sr-Latn-RS"/>
        </w:rPr>
      </w:pPr>
      <w:r>
        <w:rPr>
          <w:b/>
          <w:lang w:val="sr-Latn-RS"/>
        </w:rPr>
        <w:t>Osnovni tok</w:t>
      </w:r>
      <w:r>
        <w:rPr>
          <w:b/>
        </w:rPr>
        <w:t>: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1.Korisnik klikće na dugme sortiraj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2.Korisnik bira kategoriju kalorije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3. Korisnik ima dodatnu opciju za nerastuće ili neopadajuće sortiranje – po default-u podrazumevano je neopadajuće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4. Korisniku se prikazuje lista recepata sortiranih na osnovu izabrane kategorije</w:t>
      </w:r>
    </w:p>
    <w:p w:rsidR="002A1D48" w:rsidRDefault="002A1D48" w:rsidP="002A1D48">
      <w:pPr>
        <w:ind w:left="720"/>
        <w:rPr>
          <w:lang w:val="sr-Latn-RS"/>
        </w:rPr>
      </w:pPr>
    </w:p>
    <w:p w:rsidR="002A1D48" w:rsidRDefault="002A1D48" w:rsidP="002A1D48">
      <w:pPr>
        <w:ind w:left="720"/>
        <w:rPr>
          <w:b/>
          <w:lang w:val="sr-Latn-RS"/>
        </w:rPr>
      </w:pPr>
      <w:r>
        <w:rPr>
          <w:b/>
          <w:lang w:val="sr-Latn-RS"/>
        </w:rPr>
        <w:t>Izuzeci</w:t>
      </w:r>
      <w:r>
        <w:rPr>
          <w:b/>
        </w:rPr>
        <w:t>:</w:t>
      </w:r>
    </w:p>
    <w:p w:rsidR="002A1D48" w:rsidRDefault="002A1D48" w:rsidP="002A1D48">
      <w:pPr>
        <w:ind w:left="720"/>
        <w:rPr>
          <w:lang w:val="sr-Latn-RS"/>
        </w:rPr>
      </w:pPr>
      <w:r>
        <w:t>[</w:t>
      </w:r>
      <w:r w:rsidRPr="00534BF3">
        <w:rPr>
          <w:i/>
        </w:rPr>
        <w:t>Lista je sortirana</w:t>
      </w:r>
      <w:r>
        <w:t>]Ne</w:t>
      </w:r>
      <w:r>
        <w:rPr>
          <w:lang w:val="sr-Latn-RS"/>
        </w:rPr>
        <w:t>će doći do ponovnog sortiranja</w:t>
      </w:r>
    </w:p>
    <w:p w:rsidR="002A1D48" w:rsidRDefault="002A1D48" w:rsidP="002A1D48">
      <w:pPr>
        <w:ind w:left="720"/>
        <w:rPr>
          <w:lang w:val="sr-Latn-RS"/>
        </w:rPr>
      </w:pPr>
    </w:p>
    <w:p w:rsidR="002A1D48" w:rsidRDefault="002A1D48" w:rsidP="002A1D48">
      <w:pPr>
        <w:ind w:left="720"/>
        <w:rPr>
          <w:b/>
          <w:lang w:val="sr-Latn-RS"/>
        </w:rPr>
      </w:pPr>
      <w:r>
        <w:rPr>
          <w:b/>
          <w:lang w:val="sr-Latn-RS"/>
        </w:rPr>
        <w:t>Posledice</w:t>
      </w:r>
      <w:r>
        <w:rPr>
          <w:b/>
        </w:rPr>
        <w:t>: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Korisniku se prikazuju recepti na osnovu izabrane kategorije</w:t>
      </w:r>
    </w:p>
    <w:p w:rsidR="002A1D48" w:rsidRDefault="002A1D48" w:rsidP="002A1D48">
      <w:pPr>
        <w:ind w:left="720"/>
        <w:rPr>
          <w:lang w:val="sr-Latn-RS"/>
        </w:rPr>
      </w:pPr>
    </w:p>
    <w:p w:rsidR="002A1D48" w:rsidRPr="00B93E2E" w:rsidRDefault="002A1D48" w:rsidP="00B93E2E">
      <w:pPr>
        <w:pStyle w:val="Heading5"/>
        <w:rPr>
          <w:b/>
          <w:lang w:val="sr-Latn-RS"/>
        </w:rPr>
      </w:pPr>
      <w:r w:rsidRPr="00B93E2E">
        <w:rPr>
          <w:b/>
          <w:lang w:val="sr-Latn-RS"/>
        </w:rPr>
        <w:t>Sortiranje na osnovu ocene</w:t>
      </w:r>
    </w:p>
    <w:p w:rsidR="002A1D48" w:rsidRPr="00534BF3" w:rsidRDefault="002A1D48" w:rsidP="002A1D48">
      <w:pPr>
        <w:ind w:left="720"/>
        <w:rPr>
          <w:b/>
        </w:rPr>
      </w:pPr>
      <w:r>
        <w:rPr>
          <w:b/>
          <w:lang w:val="sr-Latn-RS"/>
        </w:rPr>
        <w:t>Kratak opis</w:t>
      </w:r>
      <w:r>
        <w:rPr>
          <w:b/>
        </w:rPr>
        <w:t>: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Lista recepata biva sortirana na osnovu ocene</w:t>
      </w:r>
    </w:p>
    <w:p w:rsidR="002A1D48" w:rsidRDefault="002A1D48" w:rsidP="002A1D48">
      <w:pPr>
        <w:ind w:left="720"/>
        <w:rPr>
          <w:b/>
          <w:lang w:val="sr-Latn-RS"/>
        </w:rPr>
      </w:pPr>
    </w:p>
    <w:p w:rsidR="002A1D48" w:rsidRPr="00534BF3" w:rsidRDefault="002A1D48" w:rsidP="002A1D48">
      <w:pPr>
        <w:ind w:left="720"/>
        <w:rPr>
          <w:b/>
          <w:lang w:val="sr-Latn-RS"/>
        </w:rPr>
      </w:pPr>
      <w:r>
        <w:rPr>
          <w:b/>
          <w:lang w:val="sr-Latn-RS"/>
        </w:rPr>
        <w:t>Akteri</w:t>
      </w:r>
      <w:r>
        <w:rPr>
          <w:b/>
        </w:rPr>
        <w:t>: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Posetilac portala, prijavljeni korisnik i administrator</w:t>
      </w:r>
    </w:p>
    <w:p w:rsidR="002A1D48" w:rsidRDefault="002A1D48" w:rsidP="002A1D48">
      <w:pPr>
        <w:ind w:left="720"/>
        <w:rPr>
          <w:b/>
          <w:lang w:val="sr-Latn-RS"/>
        </w:rPr>
      </w:pPr>
    </w:p>
    <w:p w:rsidR="002A1D48" w:rsidRDefault="002A1D48" w:rsidP="002A1D48">
      <w:pPr>
        <w:ind w:left="720"/>
        <w:rPr>
          <w:b/>
          <w:lang w:val="sr-Latn-RS"/>
        </w:rPr>
      </w:pPr>
      <w:r>
        <w:rPr>
          <w:b/>
          <w:lang w:val="sr-Latn-RS"/>
        </w:rPr>
        <w:t>Preduslovi</w:t>
      </w:r>
      <w:r>
        <w:rPr>
          <w:b/>
        </w:rPr>
        <w:t>: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Korisnik se nalazi na početnoj stranici</w:t>
      </w:r>
    </w:p>
    <w:p w:rsidR="002A1D48" w:rsidRDefault="002A1D48" w:rsidP="002A1D48">
      <w:pPr>
        <w:ind w:left="720"/>
        <w:rPr>
          <w:lang w:val="sr-Latn-RS"/>
        </w:rPr>
      </w:pPr>
    </w:p>
    <w:p w:rsidR="002A1D48" w:rsidRDefault="002A1D48" w:rsidP="002A1D48">
      <w:pPr>
        <w:ind w:left="720"/>
        <w:rPr>
          <w:b/>
          <w:lang w:val="sr-Latn-RS"/>
        </w:rPr>
      </w:pPr>
      <w:r>
        <w:rPr>
          <w:b/>
          <w:lang w:val="sr-Latn-RS"/>
        </w:rPr>
        <w:t>Osnovni tok</w:t>
      </w:r>
      <w:r>
        <w:rPr>
          <w:b/>
        </w:rPr>
        <w:t>: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1.Korisnik klikće na dugme sortiraj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2.Korisnik bira kategoriju ocena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3. Korisnik ima dodatnu opciju za nerastuće ili neopadajuće sortiranje – po default-u podrazumevano je opadajuće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4. Korisniku se prikazuje lista recepata sortiranih na osnovu izabrane kategorije</w:t>
      </w:r>
    </w:p>
    <w:p w:rsidR="002A1D48" w:rsidRDefault="002A1D48" w:rsidP="002A1D48">
      <w:pPr>
        <w:ind w:left="720"/>
        <w:rPr>
          <w:lang w:val="sr-Latn-RS"/>
        </w:rPr>
      </w:pPr>
    </w:p>
    <w:p w:rsidR="002A1D48" w:rsidRDefault="002A1D48" w:rsidP="002A1D48">
      <w:pPr>
        <w:ind w:left="720"/>
        <w:rPr>
          <w:b/>
          <w:lang w:val="sr-Latn-RS"/>
        </w:rPr>
      </w:pPr>
      <w:r>
        <w:rPr>
          <w:b/>
          <w:lang w:val="sr-Latn-RS"/>
        </w:rPr>
        <w:t>Izuzeci</w:t>
      </w:r>
      <w:r>
        <w:rPr>
          <w:b/>
        </w:rPr>
        <w:t>:</w:t>
      </w:r>
    </w:p>
    <w:p w:rsidR="002A1D48" w:rsidRDefault="002A1D48" w:rsidP="002A1D48">
      <w:pPr>
        <w:ind w:left="720"/>
        <w:rPr>
          <w:lang w:val="sr-Latn-RS"/>
        </w:rPr>
      </w:pPr>
      <w:r>
        <w:t>[</w:t>
      </w:r>
      <w:r w:rsidRPr="00534BF3">
        <w:rPr>
          <w:i/>
        </w:rPr>
        <w:t>Lista je sortirana</w:t>
      </w:r>
      <w:r>
        <w:t>]Ne</w:t>
      </w:r>
      <w:r>
        <w:rPr>
          <w:lang w:val="sr-Latn-RS"/>
        </w:rPr>
        <w:t>će doći do ponovnog sortiranja</w:t>
      </w:r>
    </w:p>
    <w:p w:rsidR="002A1D48" w:rsidRDefault="002A1D48" w:rsidP="002A1D48">
      <w:pPr>
        <w:ind w:left="720"/>
        <w:rPr>
          <w:lang w:val="sr-Latn-RS"/>
        </w:rPr>
      </w:pPr>
    </w:p>
    <w:p w:rsidR="002A1D48" w:rsidRDefault="002A1D48" w:rsidP="002A1D48">
      <w:pPr>
        <w:ind w:left="720"/>
        <w:rPr>
          <w:b/>
          <w:lang w:val="sr-Latn-RS"/>
        </w:rPr>
      </w:pPr>
      <w:r>
        <w:rPr>
          <w:b/>
          <w:lang w:val="sr-Latn-RS"/>
        </w:rPr>
        <w:t>Posledice</w:t>
      </w:r>
      <w:r>
        <w:rPr>
          <w:b/>
        </w:rPr>
        <w:t>: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Korisniku se prikazuju recepti na osnovu izabrane kategorije</w:t>
      </w:r>
    </w:p>
    <w:p w:rsidR="002A1D48" w:rsidRDefault="002A1D48" w:rsidP="002A1D48">
      <w:pPr>
        <w:ind w:left="720"/>
        <w:rPr>
          <w:lang w:val="sr-Latn-RS"/>
        </w:rPr>
      </w:pPr>
    </w:p>
    <w:p w:rsidR="002A1D48" w:rsidRPr="00B93E2E" w:rsidRDefault="002A1D48" w:rsidP="00B93E2E">
      <w:pPr>
        <w:pStyle w:val="Heading5"/>
        <w:rPr>
          <w:b/>
          <w:lang w:val="sr-Latn-RS"/>
        </w:rPr>
      </w:pPr>
      <w:r w:rsidRPr="00B93E2E">
        <w:rPr>
          <w:b/>
          <w:lang w:val="sr-Latn-RS"/>
        </w:rPr>
        <w:t>Sortiranje na osnovu vremena pripreme</w:t>
      </w:r>
    </w:p>
    <w:p w:rsidR="002A1D48" w:rsidRPr="00534BF3" w:rsidRDefault="002A1D48" w:rsidP="002A1D48">
      <w:pPr>
        <w:ind w:left="720"/>
        <w:rPr>
          <w:b/>
        </w:rPr>
      </w:pPr>
      <w:r>
        <w:rPr>
          <w:b/>
          <w:lang w:val="sr-Latn-RS"/>
        </w:rPr>
        <w:t>Kratak opis</w:t>
      </w:r>
      <w:r>
        <w:rPr>
          <w:b/>
        </w:rPr>
        <w:t>: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Lista recepata biva sortirana na osnovu vremena pripreme</w:t>
      </w:r>
    </w:p>
    <w:p w:rsidR="002A1D48" w:rsidRDefault="002A1D48" w:rsidP="002A1D48">
      <w:pPr>
        <w:ind w:left="720"/>
        <w:rPr>
          <w:b/>
          <w:lang w:val="sr-Latn-RS"/>
        </w:rPr>
      </w:pPr>
    </w:p>
    <w:p w:rsidR="002A1D48" w:rsidRPr="00534BF3" w:rsidRDefault="002A1D48" w:rsidP="002A1D48">
      <w:pPr>
        <w:ind w:left="720"/>
        <w:rPr>
          <w:b/>
          <w:lang w:val="sr-Latn-RS"/>
        </w:rPr>
      </w:pPr>
      <w:r>
        <w:rPr>
          <w:b/>
          <w:lang w:val="sr-Latn-RS"/>
        </w:rPr>
        <w:t>Akteri</w:t>
      </w:r>
      <w:r>
        <w:rPr>
          <w:b/>
        </w:rPr>
        <w:t>: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Posetilac portala, prijavljeni korisnik i administrator</w:t>
      </w:r>
    </w:p>
    <w:p w:rsidR="002A1D48" w:rsidRDefault="002A1D48" w:rsidP="002A1D48">
      <w:pPr>
        <w:ind w:left="720"/>
        <w:rPr>
          <w:b/>
          <w:lang w:val="sr-Latn-RS"/>
        </w:rPr>
      </w:pPr>
    </w:p>
    <w:p w:rsidR="002A1D48" w:rsidRDefault="002A1D48" w:rsidP="002A1D48">
      <w:pPr>
        <w:ind w:left="720"/>
        <w:rPr>
          <w:b/>
          <w:lang w:val="sr-Latn-RS"/>
        </w:rPr>
      </w:pPr>
      <w:r>
        <w:rPr>
          <w:b/>
          <w:lang w:val="sr-Latn-RS"/>
        </w:rPr>
        <w:t>Preduslovi</w:t>
      </w:r>
      <w:r>
        <w:rPr>
          <w:b/>
        </w:rPr>
        <w:t>: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Korisnik se nalazi na početnoj stranici</w:t>
      </w:r>
    </w:p>
    <w:p w:rsidR="002A1D48" w:rsidRDefault="002A1D48" w:rsidP="002A1D48">
      <w:pPr>
        <w:ind w:left="720"/>
        <w:rPr>
          <w:lang w:val="sr-Latn-RS"/>
        </w:rPr>
      </w:pPr>
    </w:p>
    <w:p w:rsidR="002A1D48" w:rsidRDefault="002A1D48" w:rsidP="002A1D48">
      <w:pPr>
        <w:ind w:left="720"/>
        <w:rPr>
          <w:b/>
          <w:lang w:val="sr-Latn-RS"/>
        </w:rPr>
      </w:pPr>
      <w:r>
        <w:rPr>
          <w:b/>
          <w:lang w:val="sr-Latn-RS"/>
        </w:rPr>
        <w:t>Osnovni tok</w:t>
      </w:r>
      <w:r>
        <w:rPr>
          <w:b/>
        </w:rPr>
        <w:t>: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1.Korisnik klikće na dugme sortiraj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2.Korisnik bira kategoriju vreme pripreme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3. Korisnik ima dodatnu opciju za nerastuće ili neopadajuće sortiranje – po default-u podrazumevano je neopadajuće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4. Korisniku se prikazuje lista recepata sortiranih na osnovu izabrane kategorije</w:t>
      </w:r>
    </w:p>
    <w:p w:rsidR="002A1D48" w:rsidRDefault="002A1D48" w:rsidP="002A1D48">
      <w:pPr>
        <w:ind w:left="720"/>
        <w:rPr>
          <w:lang w:val="sr-Latn-RS"/>
        </w:rPr>
      </w:pPr>
    </w:p>
    <w:p w:rsidR="002A1D48" w:rsidRDefault="002A1D48" w:rsidP="002A1D48">
      <w:pPr>
        <w:ind w:left="720"/>
        <w:rPr>
          <w:b/>
          <w:lang w:val="sr-Latn-RS"/>
        </w:rPr>
      </w:pPr>
      <w:r>
        <w:rPr>
          <w:b/>
          <w:lang w:val="sr-Latn-RS"/>
        </w:rPr>
        <w:t>Izuzeci</w:t>
      </w:r>
      <w:r>
        <w:rPr>
          <w:b/>
        </w:rPr>
        <w:t>:</w:t>
      </w:r>
    </w:p>
    <w:p w:rsidR="002A1D48" w:rsidRDefault="002A1D48" w:rsidP="002A1D48">
      <w:pPr>
        <w:ind w:left="720"/>
        <w:rPr>
          <w:lang w:val="sr-Latn-RS"/>
        </w:rPr>
      </w:pPr>
      <w:r>
        <w:t>[</w:t>
      </w:r>
      <w:r w:rsidRPr="00534BF3">
        <w:rPr>
          <w:i/>
        </w:rPr>
        <w:t>Lista je sortirana</w:t>
      </w:r>
      <w:r>
        <w:t>]Ne</w:t>
      </w:r>
      <w:r>
        <w:rPr>
          <w:lang w:val="sr-Latn-RS"/>
        </w:rPr>
        <w:t>će doći do ponovnog sortiranja</w:t>
      </w:r>
    </w:p>
    <w:p w:rsidR="002A1D48" w:rsidRDefault="002A1D48" w:rsidP="002A1D48">
      <w:pPr>
        <w:ind w:left="720"/>
        <w:rPr>
          <w:lang w:val="sr-Latn-RS"/>
        </w:rPr>
      </w:pPr>
    </w:p>
    <w:p w:rsidR="002A1D48" w:rsidRDefault="002A1D48" w:rsidP="002A1D48">
      <w:pPr>
        <w:ind w:left="720"/>
        <w:rPr>
          <w:b/>
          <w:lang w:val="sr-Latn-RS"/>
        </w:rPr>
      </w:pPr>
      <w:r>
        <w:rPr>
          <w:b/>
          <w:lang w:val="sr-Latn-RS"/>
        </w:rPr>
        <w:t>Posledice</w:t>
      </w:r>
      <w:r>
        <w:rPr>
          <w:b/>
        </w:rPr>
        <w:t>: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Korisniku se prikazuju recepti na osnovu izabrane kategorije</w:t>
      </w:r>
    </w:p>
    <w:p w:rsidR="002A1D48" w:rsidRDefault="002A1D48" w:rsidP="002A1D48">
      <w:pPr>
        <w:ind w:left="720"/>
        <w:rPr>
          <w:lang w:val="sr-Latn-RS"/>
        </w:rPr>
      </w:pPr>
    </w:p>
    <w:p w:rsidR="002A1D48" w:rsidRPr="00B93E2E" w:rsidRDefault="002A1D48" w:rsidP="00B93E2E">
      <w:pPr>
        <w:pStyle w:val="Heading4"/>
        <w:rPr>
          <w:b/>
          <w:lang w:val="sr-Latn-RS"/>
        </w:rPr>
      </w:pPr>
      <w:r w:rsidRPr="00B93E2E">
        <w:rPr>
          <w:b/>
          <w:lang w:val="sr-Latn-RS"/>
        </w:rPr>
        <w:t>Filtriranje</w:t>
      </w:r>
    </w:p>
    <w:p w:rsidR="002A1D48" w:rsidRPr="00B93E2E" w:rsidRDefault="002A1D48" w:rsidP="00B93E2E">
      <w:pPr>
        <w:pStyle w:val="Heading5"/>
        <w:rPr>
          <w:b/>
          <w:lang w:val="sr-Latn-RS"/>
        </w:rPr>
      </w:pPr>
      <w:r w:rsidRPr="00B93E2E">
        <w:rPr>
          <w:b/>
          <w:lang w:val="sr-Latn-RS"/>
        </w:rPr>
        <w:t>Filtriranje na osnovu naziva</w:t>
      </w:r>
    </w:p>
    <w:p w:rsidR="002A1D48" w:rsidRPr="00534BF3" w:rsidRDefault="002A1D48" w:rsidP="002A1D48">
      <w:pPr>
        <w:ind w:left="720"/>
        <w:rPr>
          <w:b/>
        </w:rPr>
      </w:pPr>
      <w:r>
        <w:rPr>
          <w:b/>
          <w:lang w:val="sr-Latn-RS"/>
        </w:rPr>
        <w:t>Kratak opis</w:t>
      </w:r>
      <w:r>
        <w:rPr>
          <w:b/>
        </w:rPr>
        <w:t>:</w:t>
      </w:r>
    </w:p>
    <w:p w:rsidR="002A1D48" w:rsidRDefault="00071253" w:rsidP="002A1D48">
      <w:pPr>
        <w:ind w:left="720"/>
        <w:rPr>
          <w:lang w:val="sr-Latn-RS"/>
        </w:rPr>
      </w:pPr>
      <w:r>
        <w:rPr>
          <w:lang w:val="sr-Latn-RS"/>
        </w:rPr>
        <w:t>Prikaz recepata koji odgovaraju parametrima pretrage</w:t>
      </w:r>
    </w:p>
    <w:p w:rsidR="002A1D48" w:rsidRDefault="002A1D48" w:rsidP="002A1D48">
      <w:pPr>
        <w:ind w:left="720"/>
        <w:rPr>
          <w:b/>
          <w:lang w:val="sr-Latn-RS"/>
        </w:rPr>
      </w:pPr>
    </w:p>
    <w:p w:rsidR="002A1D48" w:rsidRPr="00534BF3" w:rsidRDefault="002A1D48" w:rsidP="002A1D48">
      <w:pPr>
        <w:ind w:left="720"/>
        <w:rPr>
          <w:b/>
          <w:lang w:val="sr-Latn-RS"/>
        </w:rPr>
      </w:pPr>
      <w:r>
        <w:rPr>
          <w:b/>
          <w:lang w:val="sr-Latn-RS"/>
        </w:rPr>
        <w:t>Akteri</w:t>
      </w:r>
      <w:r>
        <w:rPr>
          <w:b/>
        </w:rPr>
        <w:t>: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Posetilac portala, prijavljeni korisnik i administrator</w:t>
      </w:r>
    </w:p>
    <w:p w:rsidR="002A1D48" w:rsidRDefault="002A1D48" w:rsidP="002A1D48">
      <w:pPr>
        <w:ind w:left="720"/>
        <w:rPr>
          <w:b/>
          <w:lang w:val="sr-Latn-RS"/>
        </w:rPr>
      </w:pPr>
    </w:p>
    <w:p w:rsidR="002A1D48" w:rsidRDefault="002A1D48" w:rsidP="002A1D48">
      <w:pPr>
        <w:ind w:left="720"/>
        <w:rPr>
          <w:b/>
          <w:lang w:val="sr-Latn-RS"/>
        </w:rPr>
      </w:pPr>
      <w:r>
        <w:rPr>
          <w:b/>
          <w:lang w:val="sr-Latn-RS"/>
        </w:rPr>
        <w:t>Preduslovi</w:t>
      </w:r>
      <w:r>
        <w:rPr>
          <w:b/>
        </w:rPr>
        <w:t>: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Korisni</w:t>
      </w:r>
      <w:r w:rsidR="00071253">
        <w:rPr>
          <w:lang w:val="sr-Latn-RS"/>
        </w:rPr>
        <w:t>k se nalazi na početnoj strani i vraćena mu je lista recepata koja odgovara njegovoj pretrazi</w:t>
      </w:r>
    </w:p>
    <w:p w:rsidR="002A1D48" w:rsidRDefault="002A1D48" w:rsidP="002A1D48">
      <w:pPr>
        <w:ind w:left="720"/>
        <w:rPr>
          <w:lang w:val="sr-Latn-RS"/>
        </w:rPr>
      </w:pPr>
    </w:p>
    <w:p w:rsidR="002A1D48" w:rsidRDefault="002A1D48" w:rsidP="002A1D48">
      <w:pPr>
        <w:ind w:left="720"/>
        <w:rPr>
          <w:b/>
          <w:lang w:val="sr-Latn-RS"/>
        </w:rPr>
      </w:pPr>
      <w:r>
        <w:rPr>
          <w:b/>
          <w:lang w:val="sr-Latn-RS"/>
        </w:rPr>
        <w:t>Osnovni tok</w:t>
      </w:r>
      <w:r>
        <w:rPr>
          <w:b/>
        </w:rPr>
        <w:t>: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1.K</w:t>
      </w:r>
      <w:r w:rsidR="00071253">
        <w:rPr>
          <w:lang w:val="sr-Latn-RS"/>
        </w:rPr>
        <w:t>orisnik klikće na dugme filter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2.Korisni</w:t>
      </w:r>
      <w:r w:rsidR="00071253">
        <w:rPr>
          <w:lang w:val="sr-Latn-RS"/>
        </w:rPr>
        <w:t>k bira kategoriju naziv</w:t>
      </w:r>
    </w:p>
    <w:p w:rsidR="002A1D48" w:rsidRDefault="002A1D48" w:rsidP="00071253">
      <w:pPr>
        <w:ind w:left="720"/>
        <w:rPr>
          <w:lang w:val="sr-Latn-RS"/>
        </w:rPr>
      </w:pPr>
      <w:r>
        <w:rPr>
          <w:lang w:val="sr-Latn-RS"/>
        </w:rPr>
        <w:t xml:space="preserve">3. Korisniku se prikazuje lista recepata </w:t>
      </w:r>
      <w:r w:rsidR="00071253">
        <w:rPr>
          <w:lang w:val="sr-Latn-RS"/>
        </w:rPr>
        <w:t>koji zadovoljavaju filter</w:t>
      </w:r>
    </w:p>
    <w:p w:rsidR="002A1D48" w:rsidRDefault="002A1D48" w:rsidP="002A1D48">
      <w:pPr>
        <w:ind w:left="720"/>
        <w:rPr>
          <w:lang w:val="sr-Latn-RS"/>
        </w:rPr>
      </w:pPr>
    </w:p>
    <w:p w:rsidR="002A1D48" w:rsidRDefault="002A1D48" w:rsidP="002A1D48">
      <w:pPr>
        <w:ind w:left="720"/>
        <w:rPr>
          <w:b/>
          <w:lang w:val="sr-Latn-RS"/>
        </w:rPr>
      </w:pPr>
      <w:r>
        <w:rPr>
          <w:b/>
          <w:lang w:val="sr-Latn-RS"/>
        </w:rPr>
        <w:t>Izuzeci</w:t>
      </w:r>
      <w:r>
        <w:rPr>
          <w:b/>
        </w:rPr>
        <w:t>:</w:t>
      </w:r>
    </w:p>
    <w:p w:rsidR="002A1D48" w:rsidRPr="00071253" w:rsidRDefault="00071253" w:rsidP="002A1D48">
      <w:pPr>
        <w:ind w:left="720"/>
        <w:rPr>
          <w:i/>
          <w:lang w:val="sr-Latn-RS"/>
        </w:rPr>
      </w:pPr>
      <w:r>
        <w:t>[</w:t>
      </w:r>
      <w:r w:rsidRPr="00071253">
        <w:rPr>
          <w:i/>
        </w:rPr>
        <w:t>Ne postoje recepti sa zadatim nazivom</w:t>
      </w:r>
      <w:r>
        <w:t xml:space="preserve">] </w:t>
      </w:r>
      <w:r w:rsidRPr="00071253">
        <w:t>Korisniku se prikazuje prazna lista recepeta sa porukom ,,Nema recepata koji zadovoljavaju pretragu”</w:t>
      </w:r>
    </w:p>
    <w:p w:rsidR="002A1D48" w:rsidRDefault="002A1D48" w:rsidP="002A1D48">
      <w:pPr>
        <w:ind w:left="720"/>
        <w:rPr>
          <w:lang w:val="sr-Latn-RS"/>
        </w:rPr>
      </w:pPr>
    </w:p>
    <w:p w:rsidR="002A1D48" w:rsidRDefault="002A1D48" w:rsidP="002A1D48">
      <w:pPr>
        <w:ind w:left="720"/>
        <w:rPr>
          <w:b/>
          <w:lang w:val="sr-Latn-RS"/>
        </w:rPr>
      </w:pPr>
      <w:r>
        <w:rPr>
          <w:b/>
          <w:lang w:val="sr-Latn-RS"/>
        </w:rPr>
        <w:t>Posledice</w:t>
      </w:r>
      <w:r>
        <w:rPr>
          <w:b/>
        </w:rPr>
        <w:t>:</w:t>
      </w:r>
    </w:p>
    <w:p w:rsidR="002A1D48" w:rsidRDefault="002A1D48" w:rsidP="002A1D48">
      <w:pPr>
        <w:ind w:left="720"/>
        <w:rPr>
          <w:lang w:val="sr-Latn-RS"/>
        </w:rPr>
      </w:pPr>
      <w:r>
        <w:rPr>
          <w:lang w:val="sr-Latn-RS"/>
        </w:rPr>
        <w:t>Korisniku</w:t>
      </w:r>
      <w:r w:rsidR="00071253">
        <w:rPr>
          <w:lang w:val="sr-Latn-RS"/>
        </w:rPr>
        <w:t xml:space="preserve"> se prikazuju recepti koji zadovoljavaju filter </w:t>
      </w:r>
    </w:p>
    <w:p w:rsidR="002A1D48" w:rsidRDefault="002A1D48" w:rsidP="002A1D48">
      <w:pPr>
        <w:ind w:left="720"/>
        <w:rPr>
          <w:lang w:val="sr-Latn-RS"/>
        </w:rPr>
      </w:pPr>
    </w:p>
    <w:p w:rsidR="002A1D48" w:rsidRPr="00B93E2E" w:rsidRDefault="00071253" w:rsidP="00B93E2E">
      <w:pPr>
        <w:pStyle w:val="Heading5"/>
        <w:rPr>
          <w:b/>
          <w:lang w:val="sr-Latn-RS"/>
        </w:rPr>
      </w:pPr>
      <w:r w:rsidRPr="00B93E2E">
        <w:rPr>
          <w:b/>
          <w:lang w:val="sr-Latn-RS"/>
        </w:rPr>
        <w:t>Filtriranje na osnovu vremena pripreme</w:t>
      </w:r>
    </w:p>
    <w:p w:rsidR="00071253" w:rsidRPr="00534BF3" w:rsidRDefault="00071253" w:rsidP="00071253">
      <w:pPr>
        <w:ind w:left="720"/>
        <w:rPr>
          <w:b/>
        </w:rPr>
      </w:pPr>
      <w:r>
        <w:rPr>
          <w:b/>
          <w:lang w:val="sr-Latn-RS"/>
        </w:rPr>
        <w:lastRenderedPageBreak/>
        <w:t>Kratak opis</w:t>
      </w:r>
      <w:r>
        <w:rPr>
          <w:b/>
        </w:rPr>
        <w:t>:</w:t>
      </w:r>
    </w:p>
    <w:p w:rsidR="00071253" w:rsidRDefault="00071253" w:rsidP="00071253">
      <w:pPr>
        <w:ind w:left="720"/>
        <w:rPr>
          <w:lang w:val="sr-Latn-RS"/>
        </w:rPr>
      </w:pPr>
      <w:r>
        <w:rPr>
          <w:lang w:val="sr-Latn-RS"/>
        </w:rPr>
        <w:t xml:space="preserve">Prikaz recepata </w:t>
      </w:r>
      <w:r w:rsidR="0002777B">
        <w:rPr>
          <w:lang w:val="sr-Latn-RS"/>
        </w:rPr>
        <w:t>sa određenim vremenom pripreme</w:t>
      </w:r>
    </w:p>
    <w:p w:rsidR="00071253" w:rsidRDefault="00071253" w:rsidP="00071253">
      <w:pPr>
        <w:ind w:left="720"/>
        <w:rPr>
          <w:b/>
          <w:lang w:val="sr-Latn-RS"/>
        </w:rPr>
      </w:pPr>
    </w:p>
    <w:p w:rsidR="00071253" w:rsidRPr="00534BF3" w:rsidRDefault="00071253" w:rsidP="00071253">
      <w:pPr>
        <w:ind w:left="720"/>
        <w:rPr>
          <w:b/>
          <w:lang w:val="sr-Latn-RS"/>
        </w:rPr>
      </w:pPr>
      <w:r>
        <w:rPr>
          <w:b/>
          <w:lang w:val="sr-Latn-RS"/>
        </w:rPr>
        <w:t>Akteri</w:t>
      </w:r>
      <w:r>
        <w:rPr>
          <w:b/>
        </w:rPr>
        <w:t>:</w:t>
      </w:r>
    </w:p>
    <w:p w:rsidR="00071253" w:rsidRDefault="00071253" w:rsidP="00071253">
      <w:pPr>
        <w:ind w:left="720"/>
        <w:rPr>
          <w:lang w:val="sr-Latn-RS"/>
        </w:rPr>
      </w:pPr>
      <w:r>
        <w:rPr>
          <w:lang w:val="sr-Latn-RS"/>
        </w:rPr>
        <w:t>Posetilac portala, prijavljeni korisnik i administrator</w:t>
      </w:r>
    </w:p>
    <w:p w:rsidR="00071253" w:rsidRDefault="00071253" w:rsidP="00071253">
      <w:pPr>
        <w:ind w:left="720"/>
        <w:rPr>
          <w:b/>
          <w:lang w:val="sr-Latn-RS"/>
        </w:rPr>
      </w:pPr>
    </w:p>
    <w:p w:rsidR="00071253" w:rsidRDefault="00071253" w:rsidP="00071253">
      <w:pPr>
        <w:ind w:left="720"/>
        <w:rPr>
          <w:b/>
          <w:lang w:val="sr-Latn-RS"/>
        </w:rPr>
      </w:pPr>
      <w:r>
        <w:rPr>
          <w:b/>
          <w:lang w:val="sr-Latn-RS"/>
        </w:rPr>
        <w:t>Preduslovi</w:t>
      </w:r>
      <w:r>
        <w:rPr>
          <w:b/>
        </w:rPr>
        <w:t>:</w:t>
      </w:r>
    </w:p>
    <w:p w:rsidR="00071253" w:rsidRDefault="00071253" w:rsidP="00071253">
      <w:pPr>
        <w:ind w:left="720"/>
        <w:rPr>
          <w:lang w:val="sr-Latn-RS"/>
        </w:rPr>
      </w:pPr>
      <w:r>
        <w:rPr>
          <w:lang w:val="sr-Latn-RS"/>
        </w:rPr>
        <w:t>Korisnik se nalazi na početnoj strani i vraćena mu je lista recepata koja odgovara njegovoj pretrazi</w:t>
      </w:r>
    </w:p>
    <w:p w:rsidR="00071253" w:rsidRDefault="00071253" w:rsidP="00071253">
      <w:pPr>
        <w:ind w:left="720"/>
        <w:rPr>
          <w:lang w:val="sr-Latn-RS"/>
        </w:rPr>
      </w:pPr>
    </w:p>
    <w:p w:rsidR="00071253" w:rsidRDefault="00071253" w:rsidP="00071253">
      <w:pPr>
        <w:ind w:left="720"/>
        <w:rPr>
          <w:b/>
          <w:lang w:val="sr-Latn-RS"/>
        </w:rPr>
      </w:pPr>
      <w:r>
        <w:rPr>
          <w:b/>
          <w:lang w:val="sr-Latn-RS"/>
        </w:rPr>
        <w:t>Osnovni tok</w:t>
      </w:r>
      <w:r>
        <w:rPr>
          <w:b/>
        </w:rPr>
        <w:t>:</w:t>
      </w:r>
    </w:p>
    <w:p w:rsidR="00071253" w:rsidRDefault="00071253" w:rsidP="00071253">
      <w:pPr>
        <w:ind w:left="720"/>
        <w:rPr>
          <w:lang w:val="sr-Latn-RS"/>
        </w:rPr>
      </w:pPr>
      <w:r>
        <w:rPr>
          <w:lang w:val="sr-Latn-RS"/>
        </w:rPr>
        <w:t>1.Korisnik klikće na dugme filter</w:t>
      </w:r>
    </w:p>
    <w:p w:rsidR="00071253" w:rsidRDefault="00071253" w:rsidP="00071253">
      <w:pPr>
        <w:ind w:left="720"/>
        <w:rPr>
          <w:lang w:val="sr-Latn-RS"/>
        </w:rPr>
      </w:pPr>
      <w:r>
        <w:rPr>
          <w:lang w:val="sr-Latn-RS"/>
        </w:rPr>
        <w:t>2.Korisni</w:t>
      </w:r>
      <w:r w:rsidR="0002777B">
        <w:rPr>
          <w:lang w:val="sr-Latn-RS"/>
        </w:rPr>
        <w:t>k bira kategoriju vreme pripreme</w:t>
      </w:r>
    </w:p>
    <w:p w:rsidR="00071253" w:rsidRDefault="00071253" w:rsidP="00071253">
      <w:pPr>
        <w:ind w:left="720"/>
        <w:rPr>
          <w:lang w:val="sr-Latn-RS"/>
        </w:rPr>
      </w:pPr>
      <w:r>
        <w:rPr>
          <w:lang w:val="sr-Latn-RS"/>
        </w:rPr>
        <w:t>3. Korisniku se prikazuje lista recepata koji zadovoljavaju filter</w:t>
      </w:r>
    </w:p>
    <w:p w:rsidR="00071253" w:rsidRDefault="00071253" w:rsidP="00071253">
      <w:pPr>
        <w:ind w:left="720"/>
        <w:rPr>
          <w:lang w:val="sr-Latn-RS"/>
        </w:rPr>
      </w:pPr>
    </w:p>
    <w:p w:rsidR="00071253" w:rsidRDefault="00071253" w:rsidP="00071253">
      <w:pPr>
        <w:ind w:left="720"/>
        <w:rPr>
          <w:b/>
          <w:lang w:val="sr-Latn-RS"/>
        </w:rPr>
      </w:pPr>
      <w:r>
        <w:rPr>
          <w:b/>
          <w:lang w:val="sr-Latn-RS"/>
        </w:rPr>
        <w:t>Izuzeci</w:t>
      </w:r>
      <w:r>
        <w:rPr>
          <w:b/>
        </w:rPr>
        <w:t>:</w:t>
      </w:r>
    </w:p>
    <w:p w:rsidR="00071253" w:rsidRPr="00071253" w:rsidRDefault="00071253" w:rsidP="00071253">
      <w:pPr>
        <w:ind w:left="720"/>
        <w:rPr>
          <w:i/>
          <w:lang w:val="sr-Latn-RS"/>
        </w:rPr>
      </w:pPr>
      <w:r>
        <w:t>[</w:t>
      </w:r>
      <w:r w:rsidRPr="00071253">
        <w:rPr>
          <w:i/>
        </w:rPr>
        <w:t>Ne p</w:t>
      </w:r>
      <w:r w:rsidR="0002777B">
        <w:rPr>
          <w:i/>
        </w:rPr>
        <w:t>ostoje recepti sa zadatim vremenom pripreme</w:t>
      </w:r>
      <w:r>
        <w:t xml:space="preserve">] </w:t>
      </w:r>
      <w:r w:rsidRPr="00071253">
        <w:t>Korisniku se prikazuje prazna lista recepeta sa porukom ,,Nema recepata koji zadovoljavaju pretragu”</w:t>
      </w:r>
    </w:p>
    <w:p w:rsidR="00071253" w:rsidRDefault="00071253" w:rsidP="00071253">
      <w:pPr>
        <w:ind w:left="720"/>
        <w:rPr>
          <w:lang w:val="sr-Latn-RS"/>
        </w:rPr>
      </w:pPr>
    </w:p>
    <w:p w:rsidR="00071253" w:rsidRDefault="00071253" w:rsidP="00071253">
      <w:pPr>
        <w:ind w:left="720"/>
        <w:rPr>
          <w:b/>
          <w:lang w:val="sr-Latn-RS"/>
        </w:rPr>
      </w:pPr>
      <w:r>
        <w:rPr>
          <w:b/>
          <w:lang w:val="sr-Latn-RS"/>
        </w:rPr>
        <w:t>Posledice</w:t>
      </w:r>
      <w:r>
        <w:rPr>
          <w:b/>
        </w:rPr>
        <w:t>:</w:t>
      </w:r>
    </w:p>
    <w:p w:rsidR="00071253" w:rsidRDefault="00071253" w:rsidP="00071253">
      <w:pPr>
        <w:ind w:left="720"/>
        <w:rPr>
          <w:lang w:val="sr-Latn-RS"/>
        </w:rPr>
      </w:pPr>
      <w:r>
        <w:rPr>
          <w:lang w:val="sr-Latn-RS"/>
        </w:rPr>
        <w:t xml:space="preserve">Korisniku se prikazuju recepti koji zadovoljavaju filter </w:t>
      </w:r>
    </w:p>
    <w:p w:rsidR="00071253" w:rsidRDefault="00071253" w:rsidP="00071253">
      <w:pPr>
        <w:ind w:left="720"/>
        <w:rPr>
          <w:lang w:val="sr-Latn-RS"/>
        </w:rPr>
      </w:pPr>
    </w:p>
    <w:p w:rsidR="00071253" w:rsidRPr="00B93E2E" w:rsidRDefault="0002777B" w:rsidP="00B93E2E">
      <w:pPr>
        <w:pStyle w:val="Heading5"/>
        <w:rPr>
          <w:b/>
          <w:lang w:val="sr-Latn-RS"/>
        </w:rPr>
      </w:pPr>
      <w:r w:rsidRPr="00B93E2E">
        <w:rPr>
          <w:b/>
          <w:lang w:val="sr-Latn-RS"/>
        </w:rPr>
        <w:t>Filtriranje na osnovu kalorijskog sadržaja</w:t>
      </w:r>
    </w:p>
    <w:p w:rsidR="0002777B" w:rsidRPr="00534BF3" w:rsidRDefault="0002777B" w:rsidP="0002777B">
      <w:pPr>
        <w:ind w:left="720"/>
        <w:rPr>
          <w:b/>
        </w:rPr>
      </w:pPr>
      <w:r>
        <w:rPr>
          <w:b/>
          <w:lang w:val="sr-Latn-RS"/>
        </w:rPr>
        <w:t>Kratak opis</w:t>
      </w:r>
      <w:r>
        <w:rPr>
          <w:b/>
        </w:rPr>
        <w:t>:</w:t>
      </w:r>
    </w:p>
    <w:p w:rsidR="0002777B" w:rsidRDefault="0002777B" w:rsidP="0002777B">
      <w:pPr>
        <w:ind w:left="720"/>
        <w:rPr>
          <w:lang w:val="sr-Latn-RS"/>
        </w:rPr>
      </w:pPr>
      <w:r>
        <w:rPr>
          <w:lang w:val="sr-Latn-RS"/>
        </w:rPr>
        <w:t>Prikaz recepata koji odgovaraju parametrima pretrage</w:t>
      </w:r>
    </w:p>
    <w:p w:rsidR="0002777B" w:rsidRDefault="0002777B" w:rsidP="0002777B">
      <w:pPr>
        <w:ind w:left="720"/>
        <w:rPr>
          <w:b/>
          <w:lang w:val="sr-Latn-RS"/>
        </w:rPr>
      </w:pPr>
    </w:p>
    <w:p w:rsidR="0002777B" w:rsidRPr="00534BF3" w:rsidRDefault="0002777B" w:rsidP="0002777B">
      <w:pPr>
        <w:ind w:left="720"/>
        <w:rPr>
          <w:b/>
          <w:lang w:val="sr-Latn-RS"/>
        </w:rPr>
      </w:pPr>
      <w:r>
        <w:rPr>
          <w:b/>
          <w:lang w:val="sr-Latn-RS"/>
        </w:rPr>
        <w:t>Akteri</w:t>
      </w:r>
      <w:r>
        <w:rPr>
          <w:b/>
        </w:rPr>
        <w:t>:</w:t>
      </w:r>
    </w:p>
    <w:p w:rsidR="0002777B" w:rsidRDefault="0002777B" w:rsidP="0002777B">
      <w:pPr>
        <w:ind w:left="720"/>
        <w:rPr>
          <w:lang w:val="sr-Latn-RS"/>
        </w:rPr>
      </w:pPr>
      <w:r>
        <w:rPr>
          <w:lang w:val="sr-Latn-RS"/>
        </w:rPr>
        <w:t>Posetilac portala, prijavljeni korisnik i administrator</w:t>
      </w:r>
    </w:p>
    <w:p w:rsidR="0002777B" w:rsidRDefault="0002777B" w:rsidP="0002777B">
      <w:pPr>
        <w:ind w:left="720"/>
        <w:rPr>
          <w:b/>
          <w:lang w:val="sr-Latn-RS"/>
        </w:rPr>
      </w:pPr>
    </w:p>
    <w:p w:rsidR="0002777B" w:rsidRDefault="0002777B" w:rsidP="0002777B">
      <w:pPr>
        <w:ind w:left="720"/>
        <w:rPr>
          <w:b/>
          <w:lang w:val="sr-Latn-RS"/>
        </w:rPr>
      </w:pPr>
      <w:r>
        <w:rPr>
          <w:b/>
          <w:lang w:val="sr-Latn-RS"/>
        </w:rPr>
        <w:t>Preduslovi</w:t>
      </w:r>
      <w:r>
        <w:rPr>
          <w:b/>
        </w:rPr>
        <w:t>:</w:t>
      </w:r>
    </w:p>
    <w:p w:rsidR="0002777B" w:rsidRDefault="0002777B" w:rsidP="0002777B">
      <w:pPr>
        <w:ind w:left="720"/>
        <w:rPr>
          <w:lang w:val="sr-Latn-RS"/>
        </w:rPr>
      </w:pPr>
      <w:r>
        <w:rPr>
          <w:lang w:val="sr-Latn-RS"/>
        </w:rPr>
        <w:t>Korisnik se nalazi na početnoj strani i vraćena mu je lista recepata koja odgovara njegovoj pretrazi</w:t>
      </w:r>
    </w:p>
    <w:p w:rsidR="0002777B" w:rsidRDefault="0002777B" w:rsidP="0002777B">
      <w:pPr>
        <w:ind w:left="720"/>
        <w:rPr>
          <w:lang w:val="sr-Latn-RS"/>
        </w:rPr>
      </w:pPr>
    </w:p>
    <w:p w:rsidR="0002777B" w:rsidRDefault="0002777B" w:rsidP="0002777B">
      <w:pPr>
        <w:ind w:left="720"/>
        <w:rPr>
          <w:b/>
          <w:lang w:val="sr-Latn-RS"/>
        </w:rPr>
      </w:pPr>
      <w:r>
        <w:rPr>
          <w:b/>
          <w:lang w:val="sr-Latn-RS"/>
        </w:rPr>
        <w:t>Osnovni tok</w:t>
      </w:r>
      <w:r>
        <w:rPr>
          <w:b/>
        </w:rPr>
        <w:t>:</w:t>
      </w:r>
    </w:p>
    <w:p w:rsidR="0002777B" w:rsidRDefault="0002777B" w:rsidP="0002777B">
      <w:pPr>
        <w:ind w:left="720"/>
        <w:rPr>
          <w:lang w:val="sr-Latn-RS"/>
        </w:rPr>
      </w:pPr>
      <w:r>
        <w:rPr>
          <w:lang w:val="sr-Latn-RS"/>
        </w:rPr>
        <w:t>1.Korisnik klikće na dugme filter</w:t>
      </w:r>
    </w:p>
    <w:p w:rsidR="0002777B" w:rsidRDefault="0002777B" w:rsidP="0002777B">
      <w:pPr>
        <w:ind w:left="720"/>
        <w:rPr>
          <w:lang w:val="sr-Latn-RS"/>
        </w:rPr>
      </w:pPr>
      <w:r>
        <w:rPr>
          <w:lang w:val="sr-Latn-RS"/>
        </w:rPr>
        <w:t>2.Korisnik bira kategoriju kalorijski sadržaj</w:t>
      </w:r>
    </w:p>
    <w:p w:rsidR="0002777B" w:rsidRDefault="0002777B" w:rsidP="0002777B">
      <w:pPr>
        <w:ind w:left="720"/>
        <w:rPr>
          <w:lang w:val="sr-Latn-RS"/>
        </w:rPr>
      </w:pPr>
      <w:r>
        <w:rPr>
          <w:lang w:val="sr-Latn-RS"/>
        </w:rPr>
        <w:t>3. Korisniku se prikazuje lista recepata koji zadovoljavaju filter</w:t>
      </w:r>
    </w:p>
    <w:p w:rsidR="0002777B" w:rsidRDefault="0002777B" w:rsidP="0002777B">
      <w:pPr>
        <w:ind w:left="720"/>
        <w:rPr>
          <w:lang w:val="sr-Latn-RS"/>
        </w:rPr>
      </w:pPr>
    </w:p>
    <w:p w:rsidR="0002777B" w:rsidRDefault="0002777B" w:rsidP="0002777B">
      <w:pPr>
        <w:ind w:left="720"/>
        <w:rPr>
          <w:b/>
          <w:lang w:val="sr-Latn-RS"/>
        </w:rPr>
      </w:pPr>
      <w:r>
        <w:rPr>
          <w:b/>
          <w:lang w:val="sr-Latn-RS"/>
        </w:rPr>
        <w:t>Izuzeci</w:t>
      </w:r>
      <w:r>
        <w:rPr>
          <w:b/>
        </w:rPr>
        <w:t>:</w:t>
      </w:r>
    </w:p>
    <w:p w:rsidR="0002777B" w:rsidRPr="00071253" w:rsidRDefault="0002777B" w:rsidP="0002777B">
      <w:pPr>
        <w:ind w:left="720"/>
        <w:rPr>
          <w:i/>
          <w:lang w:val="sr-Latn-RS"/>
        </w:rPr>
      </w:pPr>
      <w:r>
        <w:t>[</w:t>
      </w:r>
      <w:r w:rsidRPr="00071253">
        <w:rPr>
          <w:i/>
        </w:rPr>
        <w:t>Ne p</w:t>
      </w:r>
      <w:r>
        <w:rPr>
          <w:i/>
        </w:rPr>
        <w:t>ostoje recepti sa zadatim kalorijskim sadržajem</w:t>
      </w:r>
      <w:r>
        <w:t xml:space="preserve">] </w:t>
      </w:r>
      <w:r w:rsidRPr="00071253">
        <w:t>Korisniku se prikazuje prazna lista recepeta sa porukom ,,Nema recepata koji zadovoljavaju pretragu”</w:t>
      </w:r>
    </w:p>
    <w:p w:rsidR="0002777B" w:rsidRDefault="0002777B" w:rsidP="0002777B">
      <w:pPr>
        <w:ind w:left="720"/>
        <w:rPr>
          <w:lang w:val="sr-Latn-RS"/>
        </w:rPr>
      </w:pPr>
    </w:p>
    <w:p w:rsidR="0002777B" w:rsidRDefault="0002777B" w:rsidP="0002777B">
      <w:pPr>
        <w:ind w:left="720"/>
        <w:rPr>
          <w:b/>
          <w:lang w:val="sr-Latn-RS"/>
        </w:rPr>
      </w:pPr>
      <w:r>
        <w:rPr>
          <w:b/>
          <w:lang w:val="sr-Latn-RS"/>
        </w:rPr>
        <w:t>Posledice</w:t>
      </w:r>
      <w:r>
        <w:rPr>
          <w:b/>
        </w:rPr>
        <w:t>:</w:t>
      </w:r>
    </w:p>
    <w:p w:rsidR="0002777B" w:rsidRDefault="0002777B" w:rsidP="0002777B">
      <w:pPr>
        <w:ind w:left="720"/>
        <w:rPr>
          <w:lang w:val="sr-Latn-RS"/>
        </w:rPr>
      </w:pPr>
      <w:r>
        <w:rPr>
          <w:lang w:val="sr-Latn-RS"/>
        </w:rPr>
        <w:t xml:space="preserve">Korisniku se prikazuju recepti koji zadovoljavaju filter </w:t>
      </w:r>
    </w:p>
    <w:p w:rsidR="0002777B" w:rsidRDefault="0002777B" w:rsidP="0002777B">
      <w:pPr>
        <w:ind w:left="720"/>
        <w:rPr>
          <w:lang w:val="sr-Latn-RS"/>
        </w:rPr>
      </w:pPr>
    </w:p>
    <w:p w:rsidR="0002777B" w:rsidRPr="00B93E2E" w:rsidRDefault="0002777B" w:rsidP="00B93E2E">
      <w:pPr>
        <w:pStyle w:val="Heading5"/>
        <w:rPr>
          <w:b/>
          <w:lang w:val="sr-Latn-RS"/>
        </w:rPr>
      </w:pPr>
      <w:r w:rsidRPr="00B93E2E">
        <w:rPr>
          <w:b/>
          <w:lang w:val="sr-Latn-RS"/>
        </w:rPr>
        <w:t>Filtriranje na osnovu namirnica</w:t>
      </w:r>
    </w:p>
    <w:p w:rsidR="0002777B" w:rsidRPr="00534BF3" w:rsidRDefault="0002777B" w:rsidP="0002777B">
      <w:pPr>
        <w:ind w:left="720"/>
        <w:rPr>
          <w:b/>
        </w:rPr>
      </w:pPr>
      <w:r>
        <w:rPr>
          <w:b/>
          <w:lang w:val="sr-Latn-RS"/>
        </w:rPr>
        <w:t>Kratak opis</w:t>
      </w:r>
      <w:r>
        <w:rPr>
          <w:b/>
        </w:rPr>
        <w:t>:</w:t>
      </w:r>
    </w:p>
    <w:p w:rsidR="0002777B" w:rsidRDefault="0002777B" w:rsidP="0002777B">
      <w:pPr>
        <w:ind w:left="720"/>
        <w:rPr>
          <w:lang w:val="sr-Latn-RS"/>
        </w:rPr>
      </w:pPr>
      <w:r>
        <w:rPr>
          <w:lang w:val="sr-Latn-RS"/>
        </w:rPr>
        <w:t>Prikaz recepata koji odgovaraju parametrima pretrage</w:t>
      </w:r>
    </w:p>
    <w:p w:rsidR="0002777B" w:rsidRDefault="0002777B" w:rsidP="0002777B">
      <w:pPr>
        <w:ind w:left="720"/>
        <w:rPr>
          <w:b/>
          <w:lang w:val="sr-Latn-RS"/>
        </w:rPr>
      </w:pPr>
    </w:p>
    <w:p w:rsidR="0002777B" w:rsidRPr="00534BF3" w:rsidRDefault="0002777B" w:rsidP="0002777B">
      <w:pPr>
        <w:ind w:left="720"/>
        <w:rPr>
          <w:b/>
          <w:lang w:val="sr-Latn-RS"/>
        </w:rPr>
      </w:pPr>
      <w:r>
        <w:rPr>
          <w:b/>
          <w:lang w:val="sr-Latn-RS"/>
        </w:rPr>
        <w:t>Akteri</w:t>
      </w:r>
      <w:r>
        <w:rPr>
          <w:b/>
        </w:rPr>
        <w:t>:</w:t>
      </w:r>
    </w:p>
    <w:p w:rsidR="0002777B" w:rsidRDefault="0002777B" w:rsidP="0002777B">
      <w:pPr>
        <w:ind w:left="720"/>
        <w:rPr>
          <w:lang w:val="sr-Latn-RS"/>
        </w:rPr>
      </w:pPr>
      <w:r>
        <w:rPr>
          <w:lang w:val="sr-Latn-RS"/>
        </w:rPr>
        <w:t>Posetilac portala, prijavljeni korisnik i administrator</w:t>
      </w:r>
    </w:p>
    <w:p w:rsidR="0002777B" w:rsidRDefault="0002777B" w:rsidP="0002777B">
      <w:pPr>
        <w:ind w:left="720"/>
        <w:rPr>
          <w:b/>
          <w:lang w:val="sr-Latn-RS"/>
        </w:rPr>
      </w:pPr>
    </w:p>
    <w:p w:rsidR="0002777B" w:rsidRDefault="0002777B" w:rsidP="0002777B">
      <w:pPr>
        <w:ind w:left="720"/>
        <w:rPr>
          <w:b/>
          <w:lang w:val="sr-Latn-RS"/>
        </w:rPr>
      </w:pPr>
      <w:r>
        <w:rPr>
          <w:b/>
          <w:lang w:val="sr-Latn-RS"/>
        </w:rPr>
        <w:lastRenderedPageBreak/>
        <w:t>Preduslovi</w:t>
      </w:r>
      <w:r>
        <w:rPr>
          <w:b/>
        </w:rPr>
        <w:t>:</w:t>
      </w:r>
    </w:p>
    <w:p w:rsidR="0002777B" w:rsidRDefault="0002777B" w:rsidP="0002777B">
      <w:pPr>
        <w:ind w:left="720"/>
        <w:rPr>
          <w:lang w:val="sr-Latn-RS"/>
        </w:rPr>
      </w:pPr>
      <w:r>
        <w:rPr>
          <w:lang w:val="sr-Latn-RS"/>
        </w:rPr>
        <w:t>Korisnik se nalazi na početnoj strani i vraćena mu je lista recepata koja odgovara njegovoj pretrazi</w:t>
      </w:r>
    </w:p>
    <w:p w:rsidR="0002777B" w:rsidRDefault="0002777B" w:rsidP="0002777B">
      <w:pPr>
        <w:ind w:left="720"/>
        <w:rPr>
          <w:lang w:val="sr-Latn-RS"/>
        </w:rPr>
      </w:pPr>
    </w:p>
    <w:p w:rsidR="0002777B" w:rsidRDefault="0002777B" w:rsidP="0002777B">
      <w:pPr>
        <w:ind w:left="720"/>
        <w:rPr>
          <w:b/>
          <w:lang w:val="sr-Latn-RS"/>
        </w:rPr>
      </w:pPr>
      <w:r>
        <w:rPr>
          <w:b/>
          <w:lang w:val="sr-Latn-RS"/>
        </w:rPr>
        <w:t>Osnovni tok</w:t>
      </w:r>
      <w:r>
        <w:rPr>
          <w:b/>
        </w:rPr>
        <w:t>:</w:t>
      </w:r>
    </w:p>
    <w:p w:rsidR="0002777B" w:rsidRDefault="0002777B" w:rsidP="0002777B">
      <w:pPr>
        <w:ind w:left="720"/>
        <w:rPr>
          <w:lang w:val="sr-Latn-RS"/>
        </w:rPr>
      </w:pPr>
      <w:r>
        <w:rPr>
          <w:lang w:val="sr-Latn-RS"/>
        </w:rPr>
        <w:t>1.Korisnik klikće na dugme filter</w:t>
      </w:r>
    </w:p>
    <w:p w:rsidR="0002777B" w:rsidRDefault="0002777B" w:rsidP="0002777B">
      <w:pPr>
        <w:ind w:left="720"/>
        <w:rPr>
          <w:lang w:val="sr-Latn-RS"/>
        </w:rPr>
      </w:pPr>
      <w:r>
        <w:rPr>
          <w:lang w:val="sr-Latn-RS"/>
        </w:rPr>
        <w:t>2.Korisnik bira kategoriju namirnice</w:t>
      </w:r>
    </w:p>
    <w:p w:rsidR="0002777B" w:rsidRDefault="0002777B" w:rsidP="0002777B">
      <w:pPr>
        <w:ind w:left="720"/>
        <w:rPr>
          <w:lang w:val="sr-Latn-RS"/>
        </w:rPr>
      </w:pPr>
      <w:r>
        <w:rPr>
          <w:lang w:val="sr-Latn-RS"/>
        </w:rPr>
        <w:t>3.Korisnik unosi naziv namirnice</w:t>
      </w:r>
    </w:p>
    <w:p w:rsidR="0002777B" w:rsidRDefault="0002777B" w:rsidP="0002777B">
      <w:pPr>
        <w:ind w:left="720"/>
        <w:rPr>
          <w:lang w:val="sr-Latn-RS"/>
        </w:rPr>
      </w:pPr>
      <w:r>
        <w:rPr>
          <w:lang w:val="sr-Latn-RS"/>
        </w:rPr>
        <w:t>4. Korisniku se prikazuje lista recepata koji zadovoljavaju filter</w:t>
      </w:r>
    </w:p>
    <w:p w:rsidR="0002777B" w:rsidRDefault="0002777B" w:rsidP="0002777B">
      <w:pPr>
        <w:ind w:left="720"/>
        <w:rPr>
          <w:lang w:val="sr-Latn-RS"/>
        </w:rPr>
      </w:pPr>
    </w:p>
    <w:p w:rsidR="0002777B" w:rsidRDefault="0002777B" w:rsidP="0002777B">
      <w:pPr>
        <w:ind w:left="720"/>
        <w:rPr>
          <w:b/>
          <w:lang w:val="sr-Latn-RS"/>
        </w:rPr>
      </w:pPr>
      <w:r>
        <w:rPr>
          <w:b/>
          <w:lang w:val="sr-Latn-RS"/>
        </w:rPr>
        <w:t>Izuzeci</w:t>
      </w:r>
      <w:r>
        <w:rPr>
          <w:b/>
        </w:rPr>
        <w:t>:</w:t>
      </w:r>
    </w:p>
    <w:p w:rsidR="0002777B" w:rsidRPr="00071253" w:rsidRDefault="0002777B" w:rsidP="0002777B">
      <w:pPr>
        <w:ind w:left="720"/>
        <w:rPr>
          <w:i/>
          <w:lang w:val="sr-Latn-RS"/>
        </w:rPr>
      </w:pPr>
      <w:r>
        <w:t>[</w:t>
      </w:r>
      <w:r w:rsidRPr="00071253">
        <w:rPr>
          <w:i/>
        </w:rPr>
        <w:t>Ne p</w:t>
      </w:r>
      <w:r>
        <w:rPr>
          <w:i/>
        </w:rPr>
        <w:t>ostoje recepti sa zadatom namirnicom</w:t>
      </w:r>
      <w:r>
        <w:t xml:space="preserve">] </w:t>
      </w:r>
      <w:r w:rsidRPr="00071253">
        <w:t>Korisniku se prikazuje prazna lista recepeta sa porukom ,,Nema recepata koji zadovoljavaju pretragu”</w:t>
      </w:r>
    </w:p>
    <w:p w:rsidR="0002777B" w:rsidRDefault="0002777B" w:rsidP="0002777B">
      <w:pPr>
        <w:ind w:left="720"/>
        <w:rPr>
          <w:lang w:val="sr-Latn-RS"/>
        </w:rPr>
      </w:pPr>
    </w:p>
    <w:p w:rsidR="0002777B" w:rsidRDefault="0002777B" w:rsidP="0002777B">
      <w:pPr>
        <w:ind w:left="720"/>
        <w:rPr>
          <w:b/>
          <w:lang w:val="sr-Latn-RS"/>
        </w:rPr>
      </w:pPr>
      <w:r>
        <w:rPr>
          <w:b/>
          <w:lang w:val="sr-Latn-RS"/>
        </w:rPr>
        <w:t>Posledice</w:t>
      </w:r>
      <w:r>
        <w:rPr>
          <w:b/>
        </w:rPr>
        <w:t>:</w:t>
      </w:r>
    </w:p>
    <w:p w:rsidR="0002777B" w:rsidRDefault="0002777B" w:rsidP="0002777B">
      <w:pPr>
        <w:ind w:left="720"/>
        <w:rPr>
          <w:lang w:val="sr-Latn-RS"/>
        </w:rPr>
      </w:pPr>
      <w:r>
        <w:rPr>
          <w:lang w:val="sr-Latn-RS"/>
        </w:rPr>
        <w:t xml:space="preserve">Korisniku se prikazuju recepti koji zadovoljavaju filter </w:t>
      </w:r>
    </w:p>
    <w:p w:rsidR="0002777B" w:rsidRDefault="0002777B" w:rsidP="0002777B">
      <w:pPr>
        <w:ind w:left="720"/>
        <w:rPr>
          <w:lang w:val="sr-Latn-RS"/>
        </w:rPr>
      </w:pPr>
    </w:p>
    <w:p w:rsidR="0002777B" w:rsidRPr="00B93E2E" w:rsidRDefault="0002777B" w:rsidP="00B93E2E">
      <w:pPr>
        <w:pStyle w:val="Heading5"/>
        <w:rPr>
          <w:b/>
          <w:lang w:val="sr-Latn-RS"/>
        </w:rPr>
      </w:pPr>
      <w:r w:rsidRPr="00B93E2E">
        <w:rPr>
          <w:b/>
          <w:lang w:val="sr-Latn-RS"/>
        </w:rPr>
        <w:t>Filtriranje na osnovu tipa jela</w:t>
      </w:r>
    </w:p>
    <w:p w:rsidR="0002777B" w:rsidRPr="00534BF3" w:rsidRDefault="0002777B" w:rsidP="0002777B">
      <w:pPr>
        <w:ind w:left="720"/>
        <w:rPr>
          <w:b/>
        </w:rPr>
      </w:pPr>
      <w:r>
        <w:rPr>
          <w:b/>
          <w:lang w:val="sr-Latn-RS"/>
        </w:rPr>
        <w:t>Kratak opis</w:t>
      </w:r>
      <w:r>
        <w:rPr>
          <w:b/>
        </w:rPr>
        <w:t>:</w:t>
      </w:r>
    </w:p>
    <w:p w:rsidR="0002777B" w:rsidRDefault="0002777B" w:rsidP="0002777B">
      <w:pPr>
        <w:ind w:left="720"/>
        <w:rPr>
          <w:lang w:val="sr-Latn-RS"/>
        </w:rPr>
      </w:pPr>
      <w:r>
        <w:rPr>
          <w:lang w:val="sr-Latn-RS"/>
        </w:rPr>
        <w:t>Prikaz recepata koji odgovaraju parametrima pretrage</w:t>
      </w:r>
    </w:p>
    <w:p w:rsidR="0002777B" w:rsidRDefault="0002777B" w:rsidP="0002777B">
      <w:pPr>
        <w:ind w:left="720"/>
        <w:rPr>
          <w:b/>
          <w:lang w:val="sr-Latn-RS"/>
        </w:rPr>
      </w:pPr>
    </w:p>
    <w:p w:rsidR="0002777B" w:rsidRPr="00534BF3" w:rsidRDefault="0002777B" w:rsidP="0002777B">
      <w:pPr>
        <w:ind w:left="720"/>
        <w:rPr>
          <w:b/>
          <w:lang w:val="sr-Latn-RS"/>
        </w:rPr>
      </w:pPr>
      <w:r>
        <w:rPr>
          <w:b/>
          <w:lang w:val="sr-Latn-RS"/>
        </w:rPr>
        <w:t>Akteri</w:t>
      </w:r>
      <w:r>
        <w:rPr>
          <w:b/>
        </w:rPr>
        <w:t>:</w:t>
      </w:r>
    </w:p>
    <w:p w:rsidR="0002777B" w:rsidRDefault="0002777B" w:rsidP="0002777B">
      <w:pPr>
        <w:ind w:left="720"/>
        <w:rPr>
          <w:lang w:val="sr-Latn-RS"/>
        </w:rPr>
      </w:pPr>
      <w:r>
        <w:rPr>
          <w:lang w:val="sr-Latn-RS"/>
        </w:rPr>
        <w:t>Posetilac portala, prijavljeni korisnik i administrator</w:t>
      </w:r>
    </w:p>
    <w:p w:rsidR="0002777B" w:rsidRDefault="0002777B" w:rsidP="0002777B">
      <w:pPr>
        <w:ind w:left="720"/>
        <w:rPr>
          <w:b/>
          <w:lang w:val="sr-Latn-RS"/>
        </w:rPr>
      </w:pPr>
    </w:p>
    <w:p w:rsidR="0002777B" w:rsidRDefault="0002777B" w:rsidP="0002777B">
      <w:pPr>
        <w:ind w:left="720"/>
        <w:rPr>
          <w:b/>
          <w:lang w:val="sr-Latn-RS"/>
        </w:rPr>
      </w:pPr>
      <w:r>
        <w:rPr>
          <w:b/>
          <w:lang w:val="sr-Latn-RS"/>
        </w:rPr>
        <w:t>Preduslovi</w:t>
      </w:r>
      <w:r>
        <w:rPr>
          <w:b/>
        </w:rPr>
        <w:t>:</w:t>
      </w:r>
    </w:p>
    <w:p w:rsidR="0002777B" w:rsidRDefault="0002777B" w:rsidP="0002777B">
      <w:pPr>
        <w:ind w:left="720"/>
        <w:rPr>
          <w:lang w:val="sr-Latn-RS"/>
        </w:rPr>
      </w:pPr>
      <w:r>
        <w:rPr>
          <w:lang w:val="sr-Latn-RS"/>
        </w:rPr>
        <w:t>Korisnik se nalazi na početnoj strani i vraćena mu je lista recepata koja odgovara njegovoj pretrazi</w:t>
      </w:r>
    </w:p>
    <w:p w:rsidR="0002777B" w:rsidRDefault="0002777B" w:rsidP="0002777B">
      <w:pPr>
        <w:ind w:left="720"/>
        <w:rPr>
          <w:lang w:val="sr-Latn-RS"/>
        </w:rPr>
      </w:pPr>
    </w:p>
    <w:p w:rsidR="0002777B" w:rsidRDefault="0002777B" w:rsidP="0002777B">
      <w:pPr>
        <w:ind w:left="720"/>
        <w:rPr>
          <w:b/>
          <w:lang w:val="sr-Latn-RS"/>
        </w:rPr>
      </w:pPr>
      <w:r>
        <w:rPr>
          <w:b/>
          <w:lang w:val="sr-Latn-RS"/>
        </w:rPr>
        <w:t>Osnovni tok</w:t>
      </w:r>
      <w:r>
        <w:rPr>
          <w:b/>
        </w:rPr>
        <w:t>:</w:t>
      </w:r>
    </w:p>
    <w:p w:rsidR="0002777B" w:rsidRDefault="0002777B" w:rsidP="0002777B">
      <w:pPr>
        <w:ind w:left="720"/>
        <w:rPr>
          <w:lang w:val="sr-Latn-RS"/>
        </w:rPr>
      </w:pPr>
      <w:r>
        <w:rPr>
          <w:lang w:val="sr-Latn-RS"/>
        </w:rPr>
        <w:t>1.Korisnik klikće na dugme filter</w:t>
      </w:r>
    </w:p>
    <w:p w:rsidR="00B93E2E" w:rsidRDefault="0002777B" w:rsidP="00B93E2E">
      <w:pPr>
        <w:ind w:left="720"/>
        <w:rPr>
          <w:lang w:val="sr-Latn-RS"/>
        </w:rPr>
      </w:pPr>
      <w:r>
        <w:rPr>
          <w:lang w:val="sr-Latn-RS"/>
        </w:rPr>
        <w:t>2.Korisni</w:t>
      </w:r>
      <w:r w:rsidR="00B93E2E">
        <w:rPr>
          <w:lang w:val="sr-Latn-RS"/>
        </w:rPr>
        <w:t>k bira kategoriju tip jela</w:t>
      </w:r>
    </w:p>
    <w:p w:rsidR="0002777B" w:rsidRDefault="0002777B" w:rsidP="0002777B">
      <w:pPr>
        <w:ind w:left="720"/>
        <w:rPr>
          <w:lang w:val="sr-Latn-RS"/>
        </w:rPr>
      </w:pPr>
      <w:r>
        <w:rPr>
          <w:lang w:val="sr-Latn-RS"/>
        </w:rPr>
        <w:t>3. Korisniku se prikazuje lista recepata koji zadovoljavaju filter</w:t>
      </w:r>
    </w:p>
    <w:p w:rsidR="0002777B" w:rsidRDefault="0002777B" w:rsidP="0002777B">
      <w:pPr>
        <w:ind w:left="720"/>
        <w:rPr>
          <w:lang w:val="sr-Latn-RS"/>
        </w:rPr>
      </w:pPr>
    </w:p>
    <w:p w:rsidR="0002777B" w:rsidRDefault="0002777B" w:rsidP="0002777B">
      <w:pPr>
        <w:ind w:left="720"/>
        <w:rPr>
          <w:b/>
          <w:lang w:val="sr-Latn-RS"/>
        </w:rPr>
      </w:pPr>
      <w:r>
        <w:rPr>
          <w:b/>
          <w:lang w:val="sr-Latn-RS"/>
        </w:rPr>
        <w:t>Izuzeci</w:t>
      </w:r>
      <w:r>
        <w:rPr>
          <w:b/>
        </w:rPr>
        <w:t>:</w:t>
      </w:r>
    </w:p>
    <w:p w:rsidR="0002777B" w:rsidRPr="00071253" w:rsidRDefault="0002777B" w:rsidP="0002777B">
      <w:pPr>
        <w:ind w:left="720"/>
        <w:rPr>
          <w:i/>
          <w:lang w:val="sr-Latn-RS"/>
        </w:rPr>
      </w:pPr>
      <w:r>
        <w:t>[</w:t>
      </w:r>
      <w:r w:rsidRPr="00071253">
        <w:rPr>
          <w:i/>
        </w:rPr>
        <w:t>Ne p</w:t>
      </w:r>
      <w:r w:rsidR="00B93E2E">
        <w:rPr>
          <w:i/>
        </w:rPr>
        <w:t>ostoje recepti sa zadatim tipom</w:t>
      </w:r>
      <w:r>
        <w:t xml:space="preserve">] </w:t>
      </w:r>
      <w:r w:rsidRPr="00071253">
        <w:t>Korisniku se prikazuje prazna lista recepeta sa porukom ,,Nema recepata koji zadovoljavaju pretragu”</w:t>
      </w:r>
    </w:p>
    <w:p w:rsidR="0002777B" w:rsidRDefault="0002777B" w:rsidP="0002777B">
      <w:pPr>
        <w:ind w:left="720"/>
        <w:rPr>
          <w:lang w:val="sr-Latn-RS"/>
        </w:rPr>
      </w:pPr>
    </w:p>
    <w:p w:rsidR="0002777B" w:rsidRDefault="0002777B" w:rsidP="0002777B">
      <w:pPr>
        <w:ind w:left="720"/>
        <w:rPr>
          <w:b/>
          <w:lang w:val="sr-Latn-RS"/>
        </w:rPr>
      </w:pPr>
      <w:r>
        <w:rPr>
          <w:b/>
          <w:lang w:val="sr-Latn-RS"/>
        </w:rPr>
        <w:t>Posledice</w:t>
      </w:r>
      <w:r>
        <w:rPr>
          <w:b/>
        </w:rPr>
        <w:t>:</w:t>
      </w:r>
    </w:p>
    <w:p w:rsidR="0002777B" w:rsidRDefault="0002777B" w:rsidP="0002777B">
      <w:pPr>
        <w:ind w:left="720"/>
        <w:rPr>
          <w:lang w:val="sr-Latn-RS"/>
        </w:rPr>
      </w:pPr>
      <w:r>
        <w:rPr>
          <w:lang w:val="sr-Latn-RS"/>
        </w:rPr>
        <w:t xml:space="preserve">Korisniku se prikazuju recepti koji zadovoljavaju filter </w:t>
      </w:r>
    </w:p>
    <w:p w:rsidR="0002777B" w:rsidRDefault="0002777B" w:rsidP="0002777B">
      <w:pPr>
        <w:ind w:left="720"/>
        <w:rPr>
          <w:lang w:val="sr-Latn-RS"/>
        </w:rPr>
      </w:pPr>
    </w:p>
    <w:p w:rsidR="0002777B" w:rsidRPr="00B93E2E" w:rsidRDefault="00B93E2E" w:rsidP="00B93E2E">
      <w:pPr>
        <w:pStyle w:val="Heading5"/>
        <w:rPr>
          <w:b/>
        </w:rPr>
      </w:pPr>
      <w:r w:rsidRPr="00B93E2E">
        <w:rPr>
          <w:b/>
        </w:rPr>
        <w:t>Filtriranje na osnovu autora</w:t>
      </w:r>
    </w:p>
    <w:p w:rsidR="00B93E2E" w:rsidRPr="00534BF3" w:rsidRDefault="00B93E2E" w:rsidP="00B93E2E">
      <w:pPr>
        <w:ind w:left="720"/>
        <w:rPr>
          <w:b/>
        </w:rPr>
      </w:pPr>
      <w:r>
        <w:rPr>
          <w:b/>
          <w:lang w:val="sr-Latn-RS"/>
        </w:rPr>
        <w:t>Kratak opis</w:t>
      </w:r>
      <w:r>
        <w:rPr>
          <w:b/>
        </w:rPr>
        <w:t>:</w:t>
      </w:r>
    </w:p>
    <w:p w:rsidR="00B93E2E" w:rsidRDefault="00B93E2E" w:rsidP="00B93E2E">
      <w:pPr>
        <w:ind w:left="720"/>
        <w:rPr>
          <w:lang w:val="sr-Latn-RS"/>
        </w:rPr>
      </w:pPr>
      <w:r>
        <w:rPr>
          <w:lang w:val="sr-Latn-RS"/>
        </w:rPr>
        <w:t>Prikaz recepata koji odgovaraju parametrima pretrage</w:t>
      </w:r>
    </w:p>
    <w:p w:rsidR="00B93E2E" w:rsidRDefault="00B93E2E" w:rsidP="00B93E2E">
      <w:pPr>
        <w:ind w:left="720"/>
        <w:rPr>
          <w:b/>
          <w:lang w:val="sr-Latn-RS"/>
        </w:rPr>
      </w:pPr>
    </w:p>
    <w:p w:rsidR="00B93E2E" w:rsidRPr="00534BF3" w:rsidRDefault="00B93E2E" w:rsidP="00B93E2E">
      <w:pPr>
        <w:ind w:left="720"/>
        <w:rPr>
          <w:b/>
          <w:lang w:val="sr-Latn-RS"/>
        </w:rPr>
      </w:pPr>
      <w:r>
        <w:rPr>
          <w:b/>
          <w:lang w:val="sr-Latn-RS"/>
        </w:rPr>
        <w:t>Akteri</w:t>
      </w:r>
      <w:r>
        <w:rPr>
          <w:b/>
        </w:rPr>
        <w:t>:</w:t>
      </w:r>
    </w:p>
    <w:p w:rsidR="00B93E2E" w:rsidRDefault="00B93E2E" w:rsidP="00B93E2E">
      <w:pPr>
        <w:ind w:left="720"/>
        <w:rPr>
          <w:lang w:val="sr-Latn-RS"/>
        </w:rPr>
      </w:pPr>
      <w:r>
        <w:rPr>
          <w:lang w:val="sr-Latn-RS"/>
        </w:rPr>
        <w:t>Posetilac portala, prijavljeni korisnik i administrator</w:t>
      </w:r>
    </w:p>
    <w:p w:rsidR="00B93E2E" w:rsidRDefault="00B93E2E" w:rsidP="00B93E2E">
      <w:pPr>
        <w:ind w:left="720"/>
        <w:rPr>
          <w:b/>
          <w:lang w:val="sr-Latn-RS"/>
        </w:rPr>
      </w:pPr>
    </w:p>
    <w:p w:rsidR="00B93E2E" w:rsidRDefault="00B93E2E" w:rsidP="00B93E2E">
      <w:pPr>
        <w:ind w:left="720"/>
        <w:rPr>
          <w:b/>
          <w:lang w:val="sr-Latn-RS"/>
        </w:rPr>
      </w:pPr>
      <w:r>
        <w:rPr>
          <w:b/>
          <w:lang w:val="sr-Latn-RS"/>
        </w:rPr>
        <w:t>Preduslovi</w:t>
      </w:r>
      <w:r>
        <w:rPr>
          <w:b/>
        </w:rPr>
        <w:t>:</w:t>
      </w:r>
    </w:p>
    <w:p w:rsidR="00B93E2E" w:rsidRDefault="00B93E2E" w:rsidP="00B93E2E">
      <w:pPr>
        <w:ind w:left="720"/>
        <w:rPr>
          <w:lang w:val="sr-Latn-RS"/>
        </w:rPr>
      </w:pPr>
      <w:r>
        <w:rPr>
          <w:lang w:val="sr-Latn-RS"/>
        </w:rPr>
        <w:t>Korisnik se nalazi na početnoj strani i vraćena mu je lista recepata koja odgovara njegovoj pretrazi</w:t>
      </w:r>
    </w:p>
    <w:p w:rsidR="00B93E2E" w:rsidRDefault="00B93E2E" w:rsidP="00B93E2E">
      <w:pPr>
        <w:ind w:left="720"/>
        <w:rPr>
          <w:lang w:val="sr-Latn-RS"/>
        </w:rPr>
      </w:pPr>
    </w:p>
    <w:p w:rsidR="00B93E2E" w:rsidRDefault="00B93E2E" w:rsidP="00B93E2E">
      <w:pPr>
        <w:ind w:left="720"/>
        <w:rPr>
          <w:b/>
          <w:lang w:val="sr-Latn-RS"/>
        </w:rPr>
      </w:pPr>
      <w:r>
        <w:rPr>
          <w:b/>
          <w:lang w:val="sr-Latn-RS"/>
        </w:rPr>
        <w:t>Osnovni tok</w:t>
      </w:r>
      <w:r>
        <w:rPr>
          <w:b/>
        </w:rPr>
        <w:t>:</w:t>
      </w:r>
    </w:p>
    <w:p w:rsidR="00B93E2E" w:rsidRDefault="00B93E2E" w:rsidP="00B93E2E">
      <w:pPr>
        <w:ind w:left="720"/>
        <w:rPr>
          <w:lang w:val="sr-Latn-RS"/>
        </w:rPr>
      </w:pPr>
      <w:r>
        <w:rPr>
          <w:lang w:val="sr-Latn-RS"/>
        </w:rPr>
        <w:t>1.Korisnik klikće na dugme filter</w:t>
      </w:r>
    </w:p>
    <w:p w:rsidR="00B93E2E" w:rsidRDefault="00B93E2E" w:rsidP="00B93E2E">
      <w:pPr>
        <w:ind w:left="720"/>
        <w:rPr>
          <w:lang w:val="sr-Latn-RS"/>
        </w:rPr>
      </w:pPr>
      <w:r>
        <w:rPr>
          <w:lang w:val="sr-Latn-RS"/>
        </w:rPr>
        <w:lastRenderedPageBreak/>
        <w:t>2.Korisnik bira kategoriju autor</w:t>
      </w:r>
    </w:p>
    <w:p w:rsidR="00B93E2E" w:rsidRDefault="00B93E2E" w:rsidP="00B93E2E">
      <w:pPr>
        <w:ind w:left="720"/>
        <w:rPr>
          <w:lang w:val="sr-Latn-RS"/>
        </w:rPr>
      </w:pPr>
      <w:r>
        <w:rPr>
          <w:lang w:val="sr-Latn-RS"/>
        </w:rPr>
        <w:t>3. Korisniku se prikazuje lista recepata koji zadovoljavaju filter</w:t>
      </w:r>
    </w:p>
    <w:p w:rsidR="00B93E2E" w:rsidRDefault="00B93E2E" w:rsidP="00B93E2E">
      <w:pPr>
        <w:ind w:left="720"/>
        <w:rPr>
          <w:lang w:val="sr-Latn-RS"/>
        </w:rPr>
      </w:pPr>
    </w:p>
    <w:p w:rsidR="00B93E2E" w:rsidRDefault="00B93E2E" w:rsidP="00B93E2E">
      <w:pPr>
        <w:ind w:left="720"/>
        <w:rPr>
          <w:b/>
          <w:lang w:val="sr-Latn-RS"/>
        </w:rPr>
      </w:pPr>
      <w:r>
        <w:rPr>
          <w:b/>
          <w:lang w:val="sr-Latn-RS"/>
        </w:rPr>
        <w:t>Izuzeci</w:t>
      </w:r>
      <w:r>
        <w:rPr>
          <w:b/>
        </w:rPr>
        <w:t>:</w:t>
      </w:r>
    </w:p>
    <w:p w:rsidR="00B93E2E" w:rsidRPr="00071253" w:rsidRDefault="00B93E2E" w:rsidP="00B93E2E">
      <w:pPr>
        <w:ind w:left="720"/>
        <w:rPr>
          <w:i/>
          <w:lang w:val="sr-Latn-RS"/>
        </w:rPr>
      </w:pPr>
      <w:r>
        <w:t>[</w:t>
      </w:r>
      <w:r w:rsidRPr="00071253">
        <w:rPr>
          <w:i/>
        </w:rPr>
        <w:t>Ne p</w:t>
      </w:r>
      <w:r>
        <w:rPr>
          <w:i/>
        </w:rPr>
        <w:t>ostoje recepti sa zadatim autorom</w:t>
      </w:r>
      <w:r>
        <w:t xml:space="preserve">] </w:t>
      </w:r>
      <w:r w:rsidRPr="00071253">
        <w:t>Korisniku se prikazuje prazna lista recepeta sa porukom ,,Nema recepata koji zadovoljavaju pretragu”</w:t>
      </w:r>
    </w:p>
    <w:p w:rsidR="00B93E2E" w:rsidRDefault="00B93E2E" w:rsidP="00B93E2E">
      <w:pPr>
        <w:ind w:left="720"/>
        <w:rPr>
          <w:lang w:val="sr-Latn-RS"/>
        </w:rPr>
      </w:pPr>
    </w:p>
    <w:p w:rsidR="00B93E2E" w:rsidRDefault="00B93E2E" w:rsidP="00B93E2E">
      <w:pPr>
        <w:ind w:left="720"/>
        <w:rPr>
          <w:b/>
          <w:lang w:val="sr-Latn-RS"/>
        </w:rPr>
      </w:pPr>
      <w:r>
        <w:rPr>
          <w:b/>
          <w:lang w:val="sr-Latn-RS"/>
        </w:rPr>
        <w:t>Posledice</w:t>
      </w:r>
      <w:r>
        <w:rPr>
          <w:b/>
        </w:rPr>
        <w:t>:</w:t>
      </w:r>
    </w:p>
    <w:p w:rsidR="00B93E2E" w:rsidRDefault="00B93E2E" w:rsidP="00B93E2E">
      <w:pPr>
        <w:ind w:left="720"/>
        <w:rPr>
          <w:lang w:val="sr-Latn-RS"/>
        </w:rPr>
      </w:pPr>
      <w:r>
        <w:rPr>
          <w:lang w:val="sr-Latn-RS"/>
        </w:rPr>
        <w:t xml:space="preserve">Korisniku se prikazuju recepti koji zadovoljavaju filter </w:t>
      </w:r>
    </w:p>
    <w:p w:rsidR="00B93E2E" w:rsidRDefault="00B93E2E" w:rsidP="00B93E2E">
      <w:pPr>
        <w:ind w:left="720"/>
        <w:rPr>
          <w:lang w:val="sr-Latn-RS"/>
        </w:rPr>
      </w:pPr>
    </w:p>
    <w:p w:rsidR="00B93E2E" w:rsidRDefault="00B93E2E" w:rsidP="00B93E2E">
      <w:pPr>
        <w:pStyle w:val="Heading3"/>
        <w:rPr>
          <w:b/>
          <w:i w:val="0"/>
          <w:lang w:val="sr-Latn-RS"/>
        </w:rPr>
      </w:pPr>
      <w:bookmarkStart w:id="28" w:name="_Toc101016148"/>
      <w:r w:rsidRPr="00B93E2E">
        <w:rPr>
          <w:b/>
          <w:i w:val="0"/>
          <w:lang w:val="sr-Latn-RS"/>
        </w:rPr>
        <w:t>Pregled takmičenja</w:t>
      </w:r>
      <w:bookmarkEnd w:id="28"/>
    </w:p>
    <w:p w:rsidR="00B93E2E" w:rsidRPr="00B93E2E" w:rsidRDefault="00B93E2E" w:rsidP="00B93E2E">
      <w:pPr>
        <w:pStyle w:val="Heading4"/>
        <w:rPr>
          <w:b/>
          <w:lang w:val="sr-Latn-RS"/>
        </w:rPr>
      </w:pPr>
      <w:r w:rsidRPr="00B93E2E">
        <w:rPr>
          <w:b/>
          <w:lang w:val="sr-Latn-RS"/>
        </w:rPr>
        <w:t>Pretraživanje takmičenja</w:t>
      </w:r>
    </w:p>
    <w:p w:rsidR="00B93E2E" w:rsidRPr="00534BF3" w:rsidRDefault="00B93E2E" w:rsidP="00B93E2E">
      <w:pPr>
        <w:ind w:left="720"/>
        <w:rPr>
          <w:b/>
        </w:rPr>
      </w:pPr>
      <w:r>
        <w:rPr>
          <w:b/>
          <w:lang w:val="sr-Latn-RS"/>
        </w:rPr>
        <w:t>Kratak opis</w:t>
      </w:r>
      <w:r>
        <w:rPr>
          <w:b/>
        </w:rPr>
        <w:t>:</w:t>
      </w:r>
    </w:p>
    <w:p w:rsidR="00B93E2E" w:rsidRDefault="00B93E2E" w:rsidP="00B93E2E">
      <w:pPr>
        <w:ind w:left="720"/>
        <w:rPr>
          <w:lang w:val="sr-Latn-RS"/>
        </w:rPr>
      </w:pPr>
      <w:r>
        <w:rPr>
          <w:lang w:val="sr-Latn-RS"/>
        </w:rPr>
        <w:t>Prikaz takmičenja na osnovu unešenene pretrage</w:t>
      </w:r>
    </w:p>
    <w:p w:rsidR="00B93E2E" w:rsidRDefault="00B93E2E" w:rsidP="00B93E2E">
      <w:pPr>
        <w:ind w:left="720"/>
        <w:rPr>
          <w:b/>
          <w:lang w:val="sr-Latn-RS"/>
        </w:rPr>
      </w:pPr>
    </w:p>
    <w:p w:rsidR="00B93E2E" w:rsidRPr="00534BF3" w:rsidRDefault="00B93E2E" w:rsidP="00B93E2E">
      <w:pPr>
        <w:ind w:left="720"/>
        <w:rPr>
          <w:b/>
          <w:lang w:val="sr-Latn-RS"/>
        </w:rPr>
      </w:pPr>
      <w:r>
        <w:rPr>
          <w:b/>
          <w:lang w:val="sr-Latn-RS"/>
        </w:rPr>
        <w:t>Akteri</w:t>
      </w:r>
      <w:r>
        <w:rPr>
          <w:b/>
        </w:rPr>
        <w:t>:</w:t>
      </w:r>
    </w:p>
    <w:p w:rsidR="00B93E2E" w:rsidRDefault="00B93E2E" w:rsidP="00B93E2E">
      <w:pPr>
        <w:ind w:left="720"/>
        <w:rPr>
          <w:lang w:val="sr-Latn-RS"/>
        </w:rPr>
      </w:pPr>
      <w:r>
        <w:rPr>
          <w:lang w:val="sr-Latn-RS"/>
        </w:rPr>
        <w:t>Posetilac portala, prijavljeni korisnik i administrator</w:t>
      </w:r>
    </w:p>
    <w:p w:rsidR="00B93E2E" w:rsidRDefault="00B93E2E" w:rsidP="00B93E2E">
      <w:pPr>
        <w:ind w:left="720"/>
        <w:rPr>
          <w:b/>
          <w:lang w:val="sr-Latn-RS"/>
        </w:rPr>
      </w:pPr>
    </w:p>
    <w:p w:rsidR="00B93E2E" w:rsidRDefault="00B93E2E" w:rsidP="00B93E2E">
      <w:pPr>
        <w:ind w:left="720"/>
        <w:rPr>
          <w:b/>
          <w:lang w:val="sr-Latn-RS"/>
        </w:rPr>
      </w:pPr>
      <w:r>
        <w:rPr>
          <w:b/>
          <w:lang w:val="sr-Latn-RS"/>
        </w:rPr>
        <w:t>Preduslovi</w:t>
      </w:r>
      <w:r>
        <w:rPr>
          <w:b/>
        </w:rPr>
        <w:t>:</w:t>
      </w:r>
    </w:p>
    <w:p w:rsidR="00B93E2E" w:rsidRDefault="00B93E2E" w:rsidP="00B93E2E">
      <w:pPr>
        <w:ind w:left="720"/>
        <w:rPr>
          <w:lang w:val="sr-Latn-RS"/>
        </w:rPr>
      </w:pPr>
      <w:r>
        <w:rPr>
          <w:lang w:val="sr-Latn-RS"/>
        </w:rPr>
        <w:t>Korisnik se nalazi na početnoj strani i vraćena mu je lista takmičenja koja odgovara njegovoj pretrazi</w:t>
      </w:r>
    </w:p>
    <w:p w:rsidR="00B93E2E" w:rsidRDefault="00B93E2E" w:rsidP="00B93E2E">
      <w:pPr>
        <w:ind w:left="720"/>
        <w:rPr>
          <w:lang w:val="sr-Latn-RS"/>
        </w:rPr>
      </w:pPr>
    </w:p>
    <w:p w:rsidR="00B93E2E" w:rsidRDefault="00B93E2E" w:rsidP="00B93E2E">
      <w:pPr>
        <w:ind w:left="720"/>
        <w:rPr>
          <w:b/>
          <w:lang w:val="sr-Latn-RS"/>
        </w:rPr>
      </w:pPr>
      <w:r>
        <w:rPr>
          <w:b/>
          <w:lang w:val="sr-Latn-RS"/>
        </w:rPr>
        <w:t>Osnovni tok</w:t>
      </w:r>
      <w:r>
        <w:rPr>
          <w:b/>
        </w:rPr>
        <w:t>:</w:t>
      </w:r>
    </w:p>
    <w:p w:rsidR="00B93E2E" w:rsidRDefault="00B93E2E" w:rsidP="00B93E2E">
      <w:pPr>
        <w:ind w:left="720"/>
        <w:rPr>
          <w:lang w:val="sr-Latn-RS"/>
        </w:rPr>
      </w:pPr>
      <w:r>
        <w:rPr>
          <w:lang w:val="sr-Latn-RS"/>
        </w:rPr>
        <w:t>1.Korisnik klikće na dugme takmičenja</w:t>
      </w:r>
    </w:p>
    <w:p w:rsidR="00B93E2E" w:rsidRDefault="00B93E2E" w:rsidP="00B93E2E">
      <w:pPr>
        <w:ind w:left="720"/>
        <w:rPr>
          <w:lang w:val="sr-Latn-RS"/>
        </w:rPr>
      </w:pPr>
      <w:r>
        <w:rPr>
          <w:lang w:val="sr-Latn-RS"/>
        </w:rPr>
        <w:t>2.</w:t>
      </w:r>
      <w:r w:rsidR="001456E7">
        <w:rPr>
          <w:lang w:val="sr-Latn-RS"/>
        </w:rPr>
        <w:t>Koriniku se prikazuje stranica sa takmičenjima</w:t>
      </w:r>
    </w:p>
    <w:p w:rsidR="001456E7" w:rsidRDefault="001456E7" w:rsidP="00B93E2E">
      <w:pPr>
        <w:ind w:left="720"/>
        <w:rPr>
          <w:lang w:val="sr-Latn-RS"/>
        </w:rPr>
      </w:pPr>
      <w:r>
        <w:rPr>
          <w:lang w:val="sr-Latn-RS"/>
        </w:rPr>
        <w:t>3.Korisnik bira neko od prikazanih takmičenja</w:t>
      </w:r>
    </w:p>
    <w:p w:rsidR="00B93E2E" w:rsidRDefault="001456E7" w:rsidP="00B93E2E">
      <w:pPr>
        <w:ind w:left="720"/>
        <w:rPr>
          <w:lang w:val="sr-Latn-RS"/>
        </w:rPr>
      </w:pPr>
      <w:r>
        <w:rPr>
          <w:lang w:val="sr-Latn-RS"/>
        </w:rPr>
        <w:t>4</w:t>
      </w:r>
      <w:r w:rsidR="00B93E2E">
        <w:rPr>
          <w:lang w:val="sr-Latn-RS"/>
        </w:rPr>
        <w:t xml:space="preserve">. Korisniku se prikazuje lista recepata koji </w:t>
      </w:r>
      <w:r>
        <w:rPr>
          <w:lang w:val="sr-Latn-RS"/>
        </w:rPr>
        <w:t>su učestvovali na izabranom takmičenju</w:t>
      </w:r>
    </w:p>
    <w:p w:rsidR="00B93E2E" w:rsidRDefault="00B93E2E" w:rsidP="00B93E2E">
      <w:pPr>
        <w:ind w:left="720"/>
        <w:rPr>
          <w:lang w:val="sr-Latn-RS"/>
        </w:rPr>
      </w:pPr>
    </w:p>
    <w:p w:rsidR="00B93E2E" w:rsidRDefault="00B93E2E" w:rsidP="00B93E2E">
      <w:pPr>
        <w:ind w:left="720"/>
        <w:rPr>
          <w:b/>
          <w:lang w:val="sr-Latn-RS"/>
        </w:rPr>
      </w:pPr>
      <w:r>
        <w:rPr>
          <w:b/>
          <w:lang w:val="sr-Latn-RS"/>
        </w:rPr>
        <w:t>Izuzeci</w:t>
      </w:r>
      <w:r>
        <w:rPr>
          <w:b/>
        </w:rPr>
        <w:t>:</w:t>
      </w:r>
    </w:p>
    <w:p w:rsidR="00B93E2E" w:rsidRDefault="001456E7" w:rsidP="00B93E2E">
      <w:pPr>
        <w:ind w:left="720"/>
      </w:pPr>
      <w:r>
        <w:t>1.</w:t>
      </w:r>
      <w:r w:rsidR="00B93E2E">
        <w:t>[</w:t>
      </w:r>
      <w:r w:rsidR="00B93E2E" w:rsidRPr="00071253">
        <w:rPr>
          <w:i/>
        </w:rPr>
        <w:t>N</w:t>
      </w:r>
      <w:r>
        <w:rPr>
          <w:i/>
        </w:rPr>
        <w:t>e postoje takmičenja</w:t>
      </w:r>
      <w:r w:rsidR="00B93E2E">
        <w:t xml:space="preserve">] </w:t>
      </w:r>
      <w:r w:rsidR="00B93E2E" w:rsidRPr="00071253">
        <w:t xml:space="preserve">Korisniku se prikazuje </w:t>
      </w:r>
      <w:r>
        <w:t>poruka</w:t>
      </w:r>
      <w:r w:rsidR="00B93E2E" w:rsidRPr="00071253">
        <w:t xml:space="preserve"> ,,Nema</w:t>
      </w:r>
      <w:r>
        <w:t xml:space="preserve"> takmičenja</w:t>
      </w:r>
      <w:r w:rsidR="00B93E2E" w:rsidRPr="00071253">
        <w:t>”</w:t>
      </w:r>
    </w:p>
    <w:p w:rsidR="001456E7" w:rsidRPr="001456E7" w:rsidRDefault="001456E7" w:rsidP="00B93E2E">
      <w:pPr>
        <w:ind w:left="720"/>
        <w:rPr>
          <w:i/>
        </w:rPr>
      </w:pPr>
      <w:r>
        <w:t>2.[</w:t>
      </w:r>
      <w:r>
        <w:rPr>
          <w:i/>
        </w:rPr>
        <w:t>Ne postoje recepti koji su u</w:t>
      </w:r>
      <w:r>
        <w:rPr>
          <w:i/>
          <w:sz w:val="22"/>
          <w:lang w:val="sr-Latn-RS"/>
        </w:rPr>
        <w:t>čestvovali na takmičenju</w:t>
      </w:r>
      <w:r>
        <w:rPr>
          <w:i/>
        </w:rPr>
        <w:t>]</w:t>
      </w:r>
      <w:r w:rsidRPr="001456E7">
        <w:t xml:space="preserve"> </w:t>
      </w:r>
      <w:r w:rsidRPr="00071253">
        <w:t xml:space="preserve">Korisniku se prikazuje </w:t>
      </w:r>
      <w:r>
        <w:t>poruka</w:t>
      </w:r>
      <w:r w:rsidRPr="00071253">
        <w:t xml:space="preserve"> ,,Nema</w:t>
      </w:r>
      <w:r>
        <w:t xml:space="preserve"> recepata za odabrano takmičenje</w:t>
      </w:r>
      <w:r w:rsidRPr="00071253">
        <w:t>”</w:t>
      </w:r>
    </w:p>
    <w:p w:rsidR="00B93E2E" w:rsidRDefault="00B93E2E" w:rsidP="00B93E2E">
      <w:pPr>
        <w:ind w:left="720"/>
        <w:rPr>
          <w:lang w:val="sr-Latn-RS"/>
        </w:rPr>
      </w:pPr>
    </w:p>
    <w:p w:rsidR="00B93E2E" w:rsidRDefault="00B93E2E" w:rsidP="00B93E2E">
      <w:pPr>
        <w:ind w:left="720"/>
        <w:rPr>
          <w:b/>
          <w:lang w:val="sr-Latn-RS"/>
        </w:rPr>
      </w:pPr>
      <w:r>
        <w:rPr>
          <w:b/>
          <w:lang w:val="sr-Latn-RS"/>
        </w:rPr>
        <w:t>Posledice</w:t>
      </w:r>
      <w:r>
        <w:rPr>
          <w:b/>
        </w:rPr>
        <w:t>:</w:t>
      </w:r>
    </w:p>
    <w:p w:rsidR="00B93E2E" w:rsidRDefault="00B93E2E" w:rsidP="00B93E2E">
      <w:pPr>
        <w:ind w:left="720"/>
        <w:rPr>
          <w:lang w:val="sr-Latn-RS"/>
        </w:rPr>
      </w:pPr>
      <w:r>
        <w:rPr>
          <w:lang w:val="sr-Latn-RS"/>
        </w:rPr>
        <w:t>Korisniku</w:t>
      </w:r>
      <w:r w:rsidR="001456E7">
        <w:rPr>
          <w:lang w:val="sr-Latn-RS"/>
        </w:rPr>
        <w:t xml:space="preserve"> se prikazuju takmičenja i recepti za izabrano takmičenje</w:t>
      </w:r>
      <w:r>
        <w:rPr>
          <w:lang w:val="sr-Latn-RS"/>
        </w:rPr>
        <w:t xml:space="preserve"> </w:t>
      </w:r>
    </w:p>
    <w:p w:rsidR="00B93E2E" w:rsidRDefault="00B93E2E" w:rsidP="00B93E2E">
      <w:pPr>
        <w:ind w:left="720"/>
        <w:rPr>
          <w:lang w:val="sr-Latn-RS"/>
        </w:rPr>
      </w:pPr>
    </w:p>
    <w:p w:rsidR="00B93E2E" w:rsidRDefault="00A211C7" w:rsidP="00A211C7">
      <w:pPr>
        <w:pStyle w:val="Heading3"/>
        <w:rPr>
          <w:b/>
          <w:i w:val="0"/>
          <w:lang w:val="sr-Latn-RS"/>
        </w:rPr>
      </w:pPr>
      <w:bookmarkStart w:id="29" w:name="_Toc101016149"/>
      <w:r>
        <w:rPr>
          <w:b/>
          <w:i w:val="0"/>
          <w:lang w:val="sr-Latn-RS"/>
        </w:rPr>
        <w:t>Pregled menija</w:t>
      </w:r>
      <w:bookmarkEnd w:id="29"/>
    </w:p>
    <w:p w:rsidR="00A211C7" w:rsidRPr="00867A97" w:rsidRDefault="005957A7" w:rsidP="00A211C7">
      <w:pPr>
        <w:pStyle w:val="Heading4"/>
        <w:rPr>
          <w:b/>
          <w:lang w:val="sr-Latn-RS"/>
        </w:rPr>
      </w:pPr>
      <w:r w:rsidRPr="00867A97">
        <w:rPr>
          <w:b/>
          <w:lang w:val="sr-Latn-RS"/>
        </w:rPr>
        <w:t>Pretraživanje menija</w:t>
      </w:r>
    </w:p>
    <w:p w:rsidR="005957A7" w:rsidRPr="00534BF3" w:rsidRDefault="005957A7" w:rsidP="005957A7">
      <w:pPr>
        <w:ind w:left="720"/>
        <w:rPr>
          <w:b/>
        </w:rPr>
      </w:pPr>
      <w:r>
        <w:rPr>
          <w:b/>
          <w:lang w:val="sr-Latn-RS"/>
        </w:rPr>
        <w:t>Kratak opis</w:t>
      </w:r>
      <w:r>
        <w:rPr>
          <w:b/>
        </w:rPr>
        <w:t>:</w:t>
      </w:r>
    </w:p>
    <w:p w:rsidR="005957A7" w:rsidRDefault="005957A7" w:rsidP="005957A7">
      <w:pPr>
        <w:ind w:left="720"/>
        <w:rPr>
          <w:lang w:val="sr-Latn-RS"/>
        </w:rPr>
      </w:pPr>
      <w:r>
        <w:rPr>
          <w:lang w:val="sr-Latn-RS"/>
        </w:rPr>
        <w:t>Prikaz takmičenja na osnovu unešenene pretrage</w:t>
      </w:r>
    </w:p>
    <w:p w:rsidR="005957A7" w:rsidRDefault="005957A7" w:rsidP="005957A7">
      <w:pPr>
        <w:ind w:left="720"/>
        <w:rPr>
          <w:b/>
          <w:lang w:val="sr-Latn-RS"/>
        </w:rPr>
      </w:pPr>
    </w:p>
    <w:p w:rsidR="005957A7" w:rsidRPr="00534BF3" w:rsidRDefault="005957A7" w:rsidP="005957A7">
      <w:pPr>
        <w:ind w:left="720"/>
        <w:rPr>
          <w:b/>
          <w:lang w:val="sr-Latn-RS"/>
        </w:rPr>
      </w:pPr>
      <w:r>
        <w:rPr>
          <w:b/>
          <w:lang w:val="sr-Latn-RS"/>
        </w:rPr>
        <w:t>Akteri</w:t>
      </w:r>
      <w:r>
        <w:rPr>
          <w:b/>
        </w:rPr>
        <w:t>:</w:t>
      </w:r>
    </w:p>
    <w:p w:rsidR="005957A7" w:rsidRDefault="005957A7" w:rsidP="005957A7">
      <w:pPr>
        <w:ind w:left="720"/>
        <w:rPr>
          <w:lang w:val="sr-Latn-RS"/>
        </w:rPr>
      </w:pPr>
      <w:r>
        <w:rPr>
          <w:lang w:val="sr-Latn-RS"/>
        </w:rPr>
        <w:t>Posetilac portala, prijavljeni korisnik i administrator</w:t>
      </w:r>
    </w:p>
    <w:p w:rsidR="005957A7" w:rsidRDefault="005957A7" w:rsidP="005957A7">
      <w:pPr>
        <w:ind w:left="720"/>
        <w:rPr>
          <w:b/>
          <w:lang w:val="sr-Latn-RS"/>
        </w:rPr>
      </w:pPr>
    </w:p>
    <w:p w:rsidR="005957A7" w:rsidRDefault="005957A7" w:rsidP="005957A7">
      <w:pPr>
        <w:ind w:left="720"/>
        <w:rPr>
          <w:b/>
          <w:lang w:val="sr-Latn-RS"/>
        </w:rPr>
      </w:pPr>
      <w:r>
        <w:rPr>
          <w:b/>
          <w:lang w:val="sr-Latn-RS"/>
        </w:rPr>
        <w:t>Preduslovi</w:t>
      </w:r>
      <w:r>
        <w:rPr>
          <w:b/>
        </w:rPr>
        <w:t>:</w:t>
      </w:r>
    </w:p>
    <w:p w:rsidR="005957A7" w:rsidRDefault="005957A7" w:rsidP="005957A7">
      <w:pPr>
        <w:ind w:left="720"/>
        <w:rPr>
          <w:lang w:val="sr-Latn-RS"/>
        </w:rPr>
      </w:pPr>
      <w:r>
        <w:rPr>
          <w:lang w:val="sr-Latn-RS"/>
        </w:rPr>
        <w:t>Korisnik se nalazi na početnoj strani i vraćena mu je lista menija koja odgovara njegovoj pretrazi</w:t>
      </w:r>
    </w:p>
    <w:p w:rsidR="005957A7" w:rsidRDefault="005957A7" w:rsidP="005957A7">
      <w:pPr>
        <w:ind w:left="720"/>
        <w:rPr>
          <w:lang w:val="sr-Latn-RS"/>
        </w:rPr>
      </w:pPr>
    </w:p>
    <w:p w:rsidR="005957A7" w:rsidRDefault="005957A7" w:rsidP="005957A7">
      <w:pPr>
        <w:ind w:left="720"/>
        <w:rPr>
          <w:b/>
          <w:lang w:val="sr-Latn-RS"/>
        </w:rPr>
      </w:pPr>
      <w:r>
        <w:rPr>
          <w:b/>
          <w:lang w:val="sr-Latn-RS"/>
        </w:rPr>
        <w:t>Osnovni tok</w:t>
      </w:r>
      <w:r>
        <w:rPr>
          <w:b/>
        </w:rPr>
        <w:t>:</w:t>
      </w:r>
    </w:p>
    <w:p w:rsidR="005957A7" w:rsidRDefault="005957A7" w:rsidP="005957A7">
      <w:pPr>
        <w:ind w:left="720"/>
        <w:rPr>
          <w:lang w:val="sr-Latn-RS"/>
        </w:rPr>
      </w:pPr>
      <w:r>
        <w:rPr>
          <w:lang w:val="sr-Latn-RS"/>
        </w:rPr>
        <w:t>1.Korisnik klikće na dugme meni</w:t>
      </w:r>
    </w:p>
    <w:p w:rsidR="005957A7" w:rsidRDefault="005957A7" w:rsidP="005957A7">
      <w:pPr>
        <w:ind w:left="720"/>
        <w:rPr>
          <w:lang w:val="sr-Latn-RS"/>
        </w:rPr>
      </w:pPr>
      <w:r>
        <w:rPr>
          <w:lang w:val="sr-Latn-RS"/>
        </w:rPr>
        <w:t>2.Koriniku se prikazuje stranica sa menijima</w:t>
      </w:r>
    </w:p>
    <w:p w:rsidR="005957A7" w:rsidRDefault="005957A7" w:rsidP="005957A7">
      <w:pPr>
        <w:ind w:left="720"/>
        <w:rPr>
          <w:lang w:val="sr-Latn-RS"/>
        </w:rPr>
      </w:pPr>
      <w:r>
        <w:rPr>
          <w:lang w:val="sr-Latn-RS"/>
        </w:rPr>
        <w:t>3.Korisnik bira neki od prikazanih menija</w:t>
      </w:r>
    </w:p>
    <w:p w:rsidR="005957A7" w:rsidRDefault="005957A7" w:rsidP="005957A7">
      <w:pPr>
        <w:ind w:left="720"/>
        <w:rPr>
          <w:lang w:val="sr-Latn-RS"/>
        </w:rPr>
      </w:pPr>
      <w:r>
        <w:rPr>
          <w:lang w:val="sr-Latn-RS"/>
        </w:rPr>
        <w:lastRenderedPageBreak/>
        <w:t>4. Korisniku se prikazuje lista recepata koji se nalaze u izabranom meniju</w:t>
      </w:r>
    </w:p>
    <w:p w:rsidR="005957A7" w:rsidRDefault="005957A7" w:rsidP="005957A7">
      <w:pPr>
        <w:ind w:left="720"/>
        <w:rPr>
          <w:lang w:val="sr-Latn-RS"/>
        </w:rPr>
      </w:pPr>
    </w:p>
    <w:p w:rsidR="005957A7" w:rsidRDefault="005957A7" w:rsidP="005957A7">
      <w:pPr>
        <w:ind w:left="720"/>
        <w:rPr>
          <w:b/>
          <w:lang w:val="sr-Latn-RS"/>
        </w:rPr>
      </w:pPr>
      <w:r>
        <w:rPr>
          <w:b/>
          <w:lang w:val="sr-Latn-RS"/>
        </w:rPr>
        <w:t>Izuzeci</w:t>
      </w:r>
      <w:r>
        <w:rPr>
          <w:b/>
        </w:rPr>
        <w:t>:</w:t>
      </w:r>
    </w:p>
    <w:p w:rsidR="005957A7" w:rsidRDefault="005957A7" w:rsidP="005957A7">
      <w:pPr>
        <w:ind w:left="720"/>
      </w:pPr>
      <w:r>
        <w:t>1.[</w:t>
      </w:r>
      <w:r w:rsidRPr="00071253">
        <w:rPr>
          <w:i/>
        </w:rPr>
        <w:t>N</w:t>
      </w:r>
      <w:r>
        <w:rPr>
          <w:i/>
        </w:rPr>
        <w:t>e postoji meni</w:t>
      </w:r>
      <w:r>
        <w:t xml:space="preserve">] </w:t>
      </w:r>
      <w:r w:rsidRPr="00071253">
        <w:t xml:space="preserve">Korisniku se prikazuje </w:t>
      </w:r>
      <w:r>
        <w:t>poruka</w:t>
      </w:r>
      <w:r w:rsidRPr="00071253">
        <w:t xml:space="preserve"> ,,Nema</w:t>
      </w:r>
      <w:r>
        <w:t xml:space="preserve"> menija</w:t>
      </w:r>
      <w:r w:rsidRPr="00071253">
        <w:t>”</w:t>
      </w:r>
    </w:p>
    <w:p w:rsidR="005957A7" w:rsidRDefault="005957A7" w:rsidP="005957A7">
      <w:pPr>
        <w:ind w:left="720"/>
        <w:rPr>
          <w:lang w:val="sr-Latn-RS"/>
        </w:rPr>
      </w:pPr>
    </w:p>
    <w:p w:rsidR="005957A7" w:rsidRDefault="005957A7" w:rsidP="005957A7">
      <w:pPr>
        <w:ind w:left="720"/>
        <w:rPr>
          <w:b/>
          <w:lang w:val="sr-Latn-RS"/>
        </w:rPr>
      </w:pPr>
      <w:r>
        <w:rPr>
          <w:b/>
          <w:lang w:val="sr-Latn-RS"/>
        </w:rPr>
        <w:t>Posledice</w:t>
      </w:r>
      <w:r>
        <w:rPr>
          <w:b/>
        </w:rPr>
        <w:t>:</w:t>
      </w:r>
    </w:p>
    <w:p w:rsidR="005957A7" w:rsidRPr="005957A7" w:rsidRDefault="005957A7" w:rsidP="005957A7">
      <w:pPr>
        <w:ind w:left="720"/>
        <w:rPr>
          <w:lang w:val="sr-Latn-RS"/>
        </w:rPr>
      </w:pPr>
      <w:r>
        <w:rPr>
          <w:lang w:val="sr-Latn-RS"/>
        </w:rPr>
        <w:t>Korisniku se prikazuju meniji i recepti od kojih se meniji sastoje</w:t>
      </w:r>
    </w:p>
    <w:p w:rsidR="00B93E2E" w:rsidRDefault="005957A7" w:rsidP="005957A7">
      <w:pPr>
        <w:pStyle w:val="Heading3"/>
        <w:rPr>
          <w:b/>
          <w:i w:val="0"/>
          <w:lang w:val="sr-Latn-RS"/>
        </w:rPr>
      </w:pPr>
      <w:bookmarkStart w:id="30" w:name="_Toc101016150"/>
      <w:r>
        <w:rPr>
          <w:b/>
          <w:i w:val="0"/>
          <w:lang w:val="sr-Latn-RS"/>
        </w:rPr>
        <w:t>Pregled profila korisnika</w:t>
      </w:r>
      <w:bookmarkEnd w:id="30"/>
    </w:p>
    <w:p w:rsidR="005957A7" w:rsidRPr="00867A97" w:rsidRDefault="005957A7" w:rsidP="005957A7">
      <w:pPr>
        <w:pStyle w:val="Heading4"/>
        <w:rPr>
          <w:b/>
          <w:lang w:val="sr-Latn-RS"/>
        </w:rPr>
      </w:pPr>
      <w:r w:rsidRPr="00867A97">
        <w:rPr>
          <w:b/>
          <w:lang w:val="sr-Latn-RS"/>
        </w:rPr>
        <w:t>Pretraživanje korisnika</w:t>
      </w:r>
    </w:p>
    <w:p w:rsidR="005957A7" w:rsidRPr="00534BF3" w:rsidRDefault="005957A7" w:rsidP="005957A7">
      <w:pPr>
        <w:ind w:left="720"/>
        <w:rPr>
          <w:b/>
        </w:rPr>
      </w:pPr>
      <w:r>
        <w:rPr>
          <w:b/>
          <w:lang w:val="sr-Latn-RS"/>
        </w:rPr>
        <w:t>Kratak opis</w:t>
      </w:r>
      <w:r>
        <w:rPr>
          <w:b/>
        </w:rPr>
        <w:t>:</w:t>
      </w:r>
    </w:p>
    <w:p w:rsidR="005957A7" w:rsidRDefault="005957A7" w:rsidP="005957A7">
      <w:pPr>
        <w:ind w:left="720"/>
        <w:rPr>
          <w:lang w:val="sr-Latn-RS"/>
        </w:rPr>
      </w:pPr>
      <w:r>
        <w:rPr>
          <w:lang w:val="sr-Latn-RS"/>
        </w:rPr>
        <w:t>Prikaz korisnika na osnovu unešenene pretrage</w:t>
      </w:r>
    </w:p>
    <w:p w:rsidR="005957A7" w:rsidRDefault="005957A7" w:rsidP="005957A7">
      <w:pPr>
        <w:ind w:left="720"/>
        <w:rPr>
          <w:b/>
          <w:lang w:val="sr-Latn-RS"/>
        </w:rPr>
      </w:pPr>
    </w:p>
    <w:p w:rsidR="005957A7" w:rsidRPr="00534BF3" w:rsidRDefault="005957A7" w:rsidP="005957A7">
      <w:pPr>
        <w:ind w:left="720"/>
        <w:rPr>
          <w:b/>
          <w:lang w:val="sr-Latn-RS"/>
        </w:rPr>
      </w:pPr>
      <w:r>
        <w:rPr>
          <w:b/>
          <w:lang w:val="sr-Latn-RS"/>
        </w:rPr>
        <w:t>Akteri</w:t>
      </w:r>
      <w:r>
        <w:rPr>
          <w:b/>
        </w:rPr>
        <w:t>:</w:t>
      </w:r>
    </w:p>
    <w:p w:rsidR="005957A7" w:rsidRDefault="005957A7" w:rsidP="005957A7">
      <w:pPr>
        <w:ind w:left="720"/>
        <w:rPr>
          <w:lang w:val="sr-Latn-RS"/>
        </w:rPr>
      </w:pPr>
      <w:r>
        <w:rPr>
          <w:lang w:val="sr-Latn-RS"/>
        </w:rPr>
        <w:t>Posetilac portala, prijavljeni korisnik i administrator</w:t>
      </w:r>
    </w:p>
    <w:p w:rsidR="005957A7" w:rsidRDefault="005957A7" w:rsidP="005957A7">
      <w:pPr>
        <w:ind w:left="720"/>
        <w:rPr>
          <w:b/>
          <w:lang w:val="sr-Latn-RS"/>
        </w:rPr>
      </w:pPr>
    </w:p>
    <w:p w:rsidR="005957A7" w:rsidRDefault="005957A7" w:rsidP="005957A7">
      <w:pPr>
        <w:ind w:left="720"/>
        <w:rPr>
          <w:b/>
          <w:lang w:val="sr-Latn-RS"/>
        </w:rPr>
      </w:pPr>
      <w:r>
        <w:rPr>
          <w:b/>
          <w:lang w:val="sr-Latn-RS"/>
        </w:rPr>
        <w:t>Preduslovi</w:t>
      </w:r>
      <w:r>
        <w:rPr>
          <w:b/>
        </w:rPr>
        <w:t>:</w:t>
      </w:r>
    </w:p>
    <w:p w:rsidR="005957A7" w:rsidRDefault="005957A7" w:rsidP="005957A7">
      <w:pPr>
        <w:ind w:left="720"/>
        <w:rPr>
          <w:lang w:val="sr-Latn-RS"/>
        </w:rPr>
      </w:pPr>
      <w:r>
        <w:rPr>
          <w:lang w:val="sr-Latn-RS"/>
        </w:rPr>
        <w:t>Koris</w:t>
      </w:r>
      <w:r w:rsidR="0093753D">
        <w:rPr>
          <w:lang w:val="sr-Latn-RS"/>
        </w:rPr>
        <w:t>nik se nalazi na strani recepta i klikom na autora recepta</w:t>
      </w:r>
      <w:r>
        <w:rPr>
          <w:lang w:val="sr-Latn-RS"/>
        </w:rPr>
        <w:t xml:space="preserve"> vraćena mu je</w:t>
      </w:r>
      <w:r w:rsidR="0093753D">
        <w:rPr>
          <w:lang w:val="sr-Latn-RS"/>
        </w:rPr>
        <w:t xml:space="preserve"> lista recepata koje je autor kreirao, kao i informacije o autoru</w:t>
      </w:r>
    </w:p>
    <w:p w:rsidR="0093753D" w:rsidRDefault="0093753D" w:rsidP="005957A7">
      <w:pPr>
        <w:ind w:left="720"/>
        <w:rPr>
          <w:lang w:val="sr-Latn-RS"/>
        </w:rPr>
      </w:pPr>
    </w:p>
    <w:p w:rsidR="005957A7" w:rsidRDefault="005957A7" w:rsidP="005957A7">
      <w:pPr>
        <w:ind w:left="720"/>
        <w:rPr>
          <w:b/>
          <w:lang w:val="sr-Latn-RS"/>
        </w:rPr>
      </w:pPr>
      <w:r>
        <w:rPr>
          <w:b/>
          <w:lang w:val="sr-Latn-RS"/>
        </w:rPr>
        <w:t>Osnovni tok</w:t>
      </w:r>
      <w:r>
        <w:rPr>
          <w:b/>
        </w:rPr>
        <w:t>:</w:t>
      </w:r>
    </w:p>
    <w:p w:rsidR="005957A7" w:rsidRDefault="005957A7" w:rsidP="005957A7">
      <w:pPr>
        <w:ind w:left="720"/>
        <w:rPr>
          <w:lang w:val="sr-Latn-RS"/>
        </w:rPr>
      </w:pPr>
      <w:r>
        <w:rPr>
          <w:lang w:val="sr-Latn-RS"/>
        </w:rPr>
        <w:t>1.Kor</w:t>
      </w:r>
      <w:r w:rsidR="0093753D">
        <w:rPr>
          <w:lang w:val="sr-Latn-RS"/>
        </w:rPr>
        <w:t>isnik klikće na sliku autora</w:t>
      </w:r>
    </w:p>
    <w:p w:rsidR="005957A7" w:rsidRDefault="005957A7" w:rsidP="0093753D">
      <w:pPr>
        <w:ind w:left="720"/>
        <w:rPr>
          <w:lang w:val="sr-Latn-RS"/>
        </w:rPr>
      </w:pPr>
      <w:r>
        <w:rPr>
          <w:lang w:val="sr-Latn-RS"/>
        </w:rPr>
        <w:t>2.Koriniku se pr</w:t>
      </w:r>
      <w:r w:rsidR="0093753D">
        <w:rPr>
          <w:lang w:val="sr-Latn-RS"/>
        </w:rPr>
        <w:t>ikazuje stranica sa informacijama o autoru kao i lista recepata koju je autor objavio</w:t>
      </w:r>
    </w:p>
    <w:p w:rsidR="005957A7" w:rsidRDefault="005957A7" w:rsidP="005957A7">
      <w:pPr>
        <w:ind w:left="720"/>
        <w:rPr>
          <w:lang w:val="sr-Latn-RS"/>
        </w:rPr>
      </w:pPr>
    </w:p>
    <w:p w:rsidR="005957A7" w:rsidRDefault="005957A7" w:rsidP="005957A7">
      <w:pPr>
        <w:ind w:left="720"/>
        <w:rPr>
          <w:b/>
          <w:lang w:val="sr-Latn-RS"/>
        </w:rPr>
      </w:pPr>
      <w:r>
        <w:rPr>
          <w:b/>
          <w:lang w:val="sr-Latn-RS"/>
        </w:rPr>
        <w:t>Izuzeci</w:t>
      </w:r>
      <w:r>
        <w:rPr>
          <w:b/>
        </w:rPr>
        <w:t>:</w:t>
      </w:r>
    </w:p>
    <w:p w:rsidR="005957A7" w:rsidRPr="0093753D" w:rsidRDefault="0093753D" w:rsidP="005957A7">
      <w:pPr>
        <w:ind w:left="720"/>
      </w:pPr>
      <w:r>
        <w:t>Nema</w:t>
      </w:r>
    </w:p>
    <w:p w:rsidR="005957A7" w:rsidRDefault="005957A7" w:rsidP="005957A7">
      <w:pPr>
        <w:ind w:left="720"/>
        <w:rPr>
          <w:lang w:val="sr-Latn-RS"/>
        </w:rPr>
      </w:pPr>
    </w:p>
    <w:p w:rsidR="005957A7" w:rsidRDefault="005957A7" w:rsidP="005957A7">
      <w:pPr>
        <w:ind w:left="720"/>
        <w:rPr>
          <w:b/>
          <w:lang w:val="sr-Latn-RS"/>
        </w:rPr>
      </w:pPr>
      <w:r>
        <w:rPr>
          <w:b/>
          <w:lang w:val="sr-Latn-RS"/>
        </w:rPr>
        <w:t>Posledice</w:t>
      </w:r>
      <w:r>
        <w:rPr>
          <w:b/>
        </w:rPr>
        <w:t>:</w:t>
      </w:r>
    </w:p>
    <w:p w:rsidR="005957A7" w:rsidRPr="005957A7" w:rsidRDefault="005957A7" w:rsidP="005957A7">
      <w:pPr>
        <w:ind w:left="720"/>
        <w:rPr>
          <w:lang w:val="sr-Latn-RS"/>
        </w:rPr>
      </w:pPr>
      <w:r>
        <w:rPr>
          <w:lang w:val="sr-Latn-RS"/>
        </w:rPr>
        <w:t xml:space="preserve">Korisniku se prikazuju </w:t>
      </w:r>
      <w:r w:rsidR="0093753D">
        <w:rPr>
          <w:lang w:val="sr-Latn-RS"/>
        </w:rPr>
        <w:t>informacije o autoru kao i lista recepata koju je autor objavio</w:t>
      </w:r>
    </w:p>
    <w:p w:rsidR="002A1D48" w:rsidRDefault="002A1D48" w:rsidP="002A1D48">
      <w:pPr>
        <w:ind w:left="720"/>
        <w:rPr>
          <w:lang w:val="sr-Latn-RS"/>
        </w:rPr>
      </w:pPr>
    </w:p>
    <w:p w:rsidR="009A5FF0" w:rsidRPr="009A5FF0" w:rsidRDefault="006D6F7A" w:rsidP="009A5FF0">
      <w:pPr>
        <w:pStyle w:val="Heading2"/>
        <w:rPr>
          <w:lang w:val="sr-Latn-RS"/>
        </w:rPr>
      </w:pPr>
      <w:bookmarkStart w:id="31" w:name="_Toc101016151"/>
      <w:r>
        <w:rPr>
          <w:lang w:val="sr-Latn-RS"/>
        </w:rPr>
        <w:t>Registrovanje</w:t>
      </w:r>
      <w:bookmarkEnd w:id="31"/>
    </w:p>
    <w:p w:rsidR="00867A97" w:rsidRDefault="00867A97" w:rsidP="00867A97">
      <w:pPr>
        <w:pStyle w:val="Heading3"/>
        <w:rPr>
          <w:b/>
          <w:i w:val="0"/>
          <w:lang w:val="sr-Latn-CS"/>
        </w:rPr>
      </w:pPr>
      <w:bookmarkStart w:id="32" w:name="_Toc68440686"/>
      <w:bookmarkStart w:id="33" w:name="_Toc68474015"/>
      <w:bookmarkStart w:id="34" w:name="_Ref68949160"/>
      <w:bookmarkStart w:id="35" w:name="_Ref68949165"/>
      <w:bookmarkStart w:id="36" w:name="_Toc68952759"/>
      <w:bookmarkStart w:id="37" w:name="_Toc101016152"/>
      <w:r w:rsidRPr="00867A97">
        <w:rPr>
          <w:b/>
          <w:i w:val="0"/>
          <w:lang w:val="sr-Latn-CS"/>
        </w:rPr>
        <w:t>Registracija</w:t>
      </w:r>
      <w:bookmarkEnd w:id="32"/>
      <w:bookmarkEnd w:id="33"/>
      <w:bookmarkEnd w:id="34"/>
      <w:bookmarkEnd w:id="35"/>
      <w:bookmarkEnd w:id="36"/>
      <w:bookmarkEnd w:id="37"/>
    </w:p>
    <w:p w:rsidR="009A5FF0" w:rsidRDefault="009A5FF0" w:rsidP="009A5FF0">
      <w:pPr>
        <w:rPr>
          <w:b/>
          <w:lang w:val="sr-Latn-CS"/>
        </w:rPr>
      </w:pPr>
      <w:r w:rsidRPr="009A5FF0">
        <w:rPr>
          <w:b/>
          <w:lang w:val="sr-Latn-CS"/>
        </w:rPr>
        <w:t>Sekvencijalni dijagram</w:t>
      </w:r>
      <w:r>
        <w:rPr>
          <w:b/>
          <w:lang w:val="sr-Latn-CS"/>
        </w:rPr>
        <w:t>:</w:t>
      </w:r>
    </w:p>
    <w:p w:rsidR="009A5FF0" w:rsidRPr="009A5FF0" w:rsidRDefault="009A5FF0" w:rsidP="009A5FF0">
      <w:pPr>
        <w:rPr>
          <w:b/>
          <w:lang w:val="sr-Latn-CS"/>
        </w:rPr>
      </w:pPr>
      <w:r>
        <w:rPr>
          <w:b/>
          <w:noProof/>
          <w:lang w:eastAsia="en-US"/>
        </w:rPr>
        <w:lastRenderedPageBreak/>
        <w:drawing>
          <wp:inline distT="0" distB="0" distL="0" distR="0" wp14:anchorId="67F56FFF" wp14:editId="4DD68737">
            <wp:extent cx="5943600" cy="347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97" w:rsidRPr="00495830" w:rsidRDefault="00867A97" w:rsidP="00867A97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Kratak opis:</w:t>
      </w:r>
    </w:p>
    <w:p w:rsidR="00867A97" w:rsidRPr="00495830" w:rsidRDefault="00867A97" w:rsidP="00867A97">
      <w:pPr>
        <w:pStyle w:val="BodyText"/>
        <w:rPr>
          <w:lang w:val="sr-Latn-CS"/>
        </w:rPr>
      </w:pPr>
      <w:r w:rsidRPr="00495830">
        <w:rPr>
          <w:lang w:val="sr-Latn-CS"/>
        </w:rPr>
        <w:t>Registracija na portal.</w:t>
      </w:r>
    </w:p>
    <w:p w:rsidR="00867A97" w:rsidRPr="00495830" w:rsidRDefault="00867A97" w:rsidP="00867A97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Akteri:</w:t>
      </w:r>
    </w:p>
    <w:p w:rsidR="00867A97" w:rsidRPr="00495830" w:rsidRDefault="00867A97" w:rsidP="00867A97">
      <w:pPr>
        <w:pStyle w:val="BodyText"/>
        <w:rPr>
          <w:lang w:val="sr-Latn-CS"/>
        </w:rPr>
      </w:pPr>
      <w:r w:rsidRPr="00495830">
        <w:rPr>
          <w:lang w:val="sr-Latn-CS"/>
        </w:rPr>
        <w:t>Posetilac portala.</w:t>
      </w:r>
    </w:p>
    <w:p w:rsidR="00867A97" w:rsidRPr="00495830" w:rsidRDefault="00867A97" w:rsidP="00867A97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Preduslovi:</w:t>
      </w:r>
    </w:p>
    <w:p w:rsidR="00867A97" w:rsidRPr="00495830" w:rsidRDefault="00867A97" w:rsidP="00867A97">
      <w:pPr>
        <w:pStyle w:val="BodyText"/>
        <w:rPr>
          <w:lang w:val="sr-Latn-CS"/>
        </w:rPr>
      </w:pPr>
      <w:r w:rsidRPr="00495830">
        <w:rPr>
          <w:lang w:val="sr-Latn-CS"/>
        </w:rPr>
        <w:t>Posetilac treba da klikne na dugme za registraciju na bilo kojoj strani portala za koju mu je omogućen pristup.</w:t>
      </w:r>
    </w:p>
    <w:p w:rsidR="00867A97" w:rsidRPr="00495830" w:rsidRDefault="00867A97" w:rsidP="00867A97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Osnovni tok:</w:t>
      </w:r>
    </w:p>
    <w:p w:rsidR="00867A97" w:rsidRPr="00495830" w:rsidRDefault="00867A97" w:rsidP="00867A97">
      <w:pPr>
        <w:pStyle w:val="BodyText"/>
        <w:numPr>
          <w:ilvl w:val="0"/>
          <w:numId w:val="24"/>
        </w:numPr>
        <w:suppressAutoHyphens/>
        <w:rPr>
          <w:lang w:val="sr-Latn-CS"/>
        </w:rPr>
      </w:pPr>
      <w:r w:rsidRPr="00495830">
        <w:rPr>
          <w:lang w:val="sr-Latn-CS"/>
        </w:rPr>
        <w:t>Posetilac klikće na dugme „Registracija“.</w:t>
      </w:r>
    </w:p>
    <w:p w:rsidR="00867A97" w:rsidRPr="00495830" w:rsidRDefault="00867A97" w:rsidP="00867A97">
      <w:pPr>
        <w:pStyle w:val="BodyText"/>
        <w:numPr>
          <w:ilvl w:val="0"/>
          <w:numId w:val="24"/>
        </w:numPr>
        <w:suppressAutoHyphens/>
        <w:rPr>
          <w:lang w:val="sr-Latn-CS"/>
        </w:rPr>
      </w:pPr>
      <w:r w:rsidRPr="00495830">
        <w:rPr>
          <w:lang w:val="sr-Latn-CS"/>
        </w:rPr>
        <w:t>Prikazuje se stranica sa formom za registrovanje.</w:t>
      </w:r>
    </w:p>
    <w:p w:rsidR="00867A97" w:rsidRPr="00495830" w:rsidRDefault="00867A97" w:rsidP="00867A97">
      <w:pPr>
        <w:pStyle w:val="BodyText"/>
        <w:numPr>
          <w:ilvl w:val="0"/>
          <w:numId w:val="24"/>
        </w:numPr>
        <w:suppressAutoHyphens/>
        <w:rPr>
          <w:lang w:val="sr-Latn-CS"/>
        </w:rPr>
      </w:pPr>
      <w:r w:rsidRPr="00495830">
        <w:rPr>
          <w:lang w:val="sr-Latn-CS"/>
        </w:rPr>
        <w:t>Posetilac unosi sve neophodne i eventualno opcione stavke.</w:t>
      </w:r>
    </w:p>
    <w:p w:rsidR="00867A97" w:rsidRPr="00495830" w:rsidRDefault="00867A97" w:rsidP="00867A97">
      <w:pPr>
        <w:pStyle w:val="BodyText"/>
        <w:numPr>
          <w:ilvl w:val="0"/>
          <w:numId w:val="24"/>
        </w:numPr>
        <w:suppressAutoHyphens/>
        <w:rPr>
          <w:lang w:val="sr-Latn-CS"/>
        </w:rPr>
      </w:pPr>
      <w:r w:rsidRPr="00495830">
        <w:rPr>
          <w:lang w:val="sr-Latn-CS"/>
        </w:rPr>
        <w:t>Posetilac pritiska dugme „Registruj se“.</w:t>
      </w:r>
    </w:p>
    <w:p w:rsidR="00867A97" w:rsidRPr="00495830" w:rsidRDefault="00867A97" w:rsidP="00867A97">
      <w:pPr>
        <w:pStyle w:val="BodyText"/>
        <w:numPr>
          <w:ilvl w:val="0"/>
          <w:numId w:val="24"/>
        </w:numPr>
        <w:suppressAutoHyphens/>
        <w:rPr>
          <w:lang w:val="sr-Latn-CS"/>
        </w:rPr>
      </w:pPr>
      <w:r w:rsidRPr="00495830">
        <w:rPr>
          <w:lang w:val="sr-Latn-CS"/>
        </w:rPr>
        <w:t>Podaci se šalju na server koji vrši validaciju podataka.</w:t>
      </w:r>
    </w:p>
    <w:p w:rsidR="00867A97" w:rsidRPr="00495830" w:rsidRDefault="00867A97" w:rsidP="00867A97">
      <w:pPr>
        <w:pStyle w:val="BodyText"/>
        <w:numPr>
          <w:ilvl w:val="0"/>
          <w:numId w:val="24"/>
        </w:numPr>
        <w:suppressAutoHyphens/>
        <w:rPr>
          <w:lang w:val="sr-Latn-CS"/>
        </w:rPr>
      </w:pPr>
      <w:r w:rsidRPr="00495830">
        <w:rPr>
          <w:lang w:val="sr-Latn-CS"/>
        </w:rPr>
        <w:t>Server posetiocu na prosleđenu email adresu šalje verifikacioni kod.</w:t>
      </w:r>
    </w:p>
    <w:p w:rsidR="00867A97" w:rsidRPr="00495830" w:rsidRDefault="00867A97" w:rsidP="00867A97">
      <w:pPr>
        <w:pStyle w:val="BodyText"/>
        <w:numPr>
          <w:ilvl w:val="0"/>
          <w:numId w:val="24"/>
        </w:numPr>
        <w:suppressAutoHyphens/>
        <w:rPr>
          <w:lang w:val="sr-Latn-CS"/>
        </w:rPr>
      </w:pPr>
      <w:r w:rsidRPr="00495830">
        <w:rPr>
          <w:lang w:val="sr-Latn-CS"/>
        </w:rPr>
        <w:t>Posetilac unosi verifikacioni kod koji je dobio na prethodno prosleđenu email adresu.</w:t>
      </w:r>
    </w:p>
    <w:p w:rsidR="00867A97" w:rsidRPr="00495830" w:rsidRDefault="00867A97" w:rsidP="00867A97">
      <w:pPr>
        <w:pStyle w:val="BodyText"/>
        <w:numPr>
          <w:ilvl w:val="0"/>
          <w:numId w:val="24"/>
        </w:numPr>
        <w:suppressAutoHyphens/>
        <w:rPr>
          <w:lang w:val="sr-Latn-CS"/>
        </w:rPr>
      </w:pPr>
      <w:r w:rsidRPr="00495830">
        <w:rPr>
          <w:lang w:val="sr-Latn-CS"/>
        </w:rPr>
        <w:t>Server vrši poređenje kodova.</w:t>
      </w:r>
    </w:p>
    <w:p w:rsidR="00867A97" w:rsidRPr="0015132C" w:rsidRDefault="00867A97" w:rsidP="00867A97">
      <w:pPr>
        <w:pStyle w:val="BodyText"/>
        <w:numPr>
          <w:ilvl w:val="0"/>
          <w:numId w:val="24"/>
        </w:numPr>
        <w:suppressAutoHyphens/>
        <w:rPr>
          <w:lang w:val="de-DE"/>
        </w:rPr>
      </w:pPr>
      <w:r w:rsidRPr="00495830">
        <w:rPr>
          <w:lang w:val="sr-Latn-CS"/>
        </w:rPr>
        <w:t>Server kreira novi korisnički nalog &lt;&lt;include&gt;&gt;</w:t>
      </w:r>
    </w:p>
    <w:p w:rsidR="00867A97" w:rsidRPr="00495830" w:rsidRDefault="00867A97" w:rsidP="00867A97">
      <w:pPr>
        <w:pStyle w:val="BodyText"/>
        <w:numPr>
          <w:ilvl w:val="0"/>
          <w:numId w:val="24"/>
        </w:numPr>
        <w:suppressAutoHyphens/>
        <w:rPr>
          <w:lang w:val="sr-Latn-CS"/>
        </w:rPr>
      </w:pPr>
      <w:r w:rsidRPr="00495830">
        <w:rPr>
          <w:lang w:val="sr-Latn-CS"/>
        </w:rPr>
        <w:t>Posetilac dobija korisnički nal</w:t>
      </w:r>
      <w:r>
        <w:rPr>
          <w:lang w:val="sr-Latn-CS"/>
        </w:rPr>
        <w:t>og Prijavljeni korisnik</w:t>
      </w:r>
    </w:p>
    <w:p w:rsidR="00867A97" w:rsidRPr="00495830" w:rsidRDefault="00867A97" w:rsidP="00867A97">
      <w:pPr>
        <w:pStyle w:val="BodyText"/>
        <w:numPr>
          <w:ilvl w:val="0"/>
          <w:numId w:val="24"/>
        </w:numPr>
        <w:suppressAutoHyphens/>
        <w:rPr>
          <w:lang w:val="sr-Latn-CS"/>
        </w:rPr>
      </w:pPr>
      <w:r w:rsidRPr="00495830">
        <w:rPr>
          <w:lang w:val="sr-Latn-CS"/>
        </w:rPr>
        <w:t>Stranica na kojoj je bio pre registracije se osvežava sa privilegijama P</w:t>
      </w:r>
      <w:r>
        <w:rPr>
          <w:lang w:val="sr-Latn-CS"/>
        </w:rPr>
        <w:t>rijavljenog korisnika</w:t>
      </w:r>
    </w:p>
    <w:p w:rsidR="00867A97" w:rsidRPr="00495830" w:rsidRDefault="00867A97" w:rsidP="00867A97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lastRenderedPageBreak/>
        <w:t>Izuzetci:</w:t>
      </w:r>
    </w:p>
    <w:p w:rsidR="00867A97" w:rsidRPr="00495830" w:rsidRDefault="00867A97" w:rsidP="00867A97">
      <w:pPr>
        <w:pStyle w:val="BodyText"/>
        <w:keepNext/>
        <w:rPr>
          <w:lang w:val="sr-Latn-CS"/>
        </w:rPr>
      </w:pPr>
      <w:r w:rsidRPr="00495830">
        <w:rPr>
          <w:lang w:val="sr-Latn-CS"/>
        </w:rPr>
        <w:t>[</w:t>
      </w:r>
      <w:r w:rsidRPr="00495830">
        <w:rPr>
          <w:i/>
          <w:iCs/>
          <w:lang w:val="sr-Latn-CS"/>
        </w:rPr>
        <w:t>Prazna obavezna polja</w:t>
      </w:r>
      <w:r w:rsidRPr="00495830">
        <w:rPr>
          <w:lang w:val="sr-Latn-CS"/>
        </w:rPr>
        <w:t>] Korisnik se obveštava porukom „Obavezno polje X je prazno.“</w:t>
      </w:r>
    </w:p>
    <w:p w:rsidR="00867A97" w:rsidRPr="00495830" w:rsidRDefault="00867A97" w:rsidP="00867A97">
      <w:pPr>
        <w:pStyle w:val="BodyText"/>
        <w:rPr>
          <w:lang w:val="sr-Latn-CS"/>
        </w:rPr>
      </w:pPr>
      <w:r w:rsidRPr="00495830">
        <w:rPr>
          <w:lang w:val="sr-Latn-CS"/>
        </w:rPr>
        <w:t>[</w:t>
      </w:r>
      <w:r w:rsidRPr="00495830">
        <w:rPr>
          <w:i/>
          <w:iCs/>
          <w:lang w:val="sr-Latn-CS"/>
        </w:rPr>
        <w:t>Kratka šifra</w:t>
      </w:r>
      <w:r w:rsidRPr="00495830">
        <w:rPr>
          <w:lang w:val="sr-Latn-CS"/>
        </w:rPr>
        <w:t>] Korisnik se obveštava porukom „Uneta šifra je prekratka. Minimalno treba da sadrži 8 karaktera.“</w:t>
      </w:r>
    </w:p>
    <w:p w:rsidR="00867A97" w:rsidRPr="00495830" w:rsidRDefault="00867A97" w:rsidP="00867A97">
      <w:pPr>
        <w:pStyle w:val="BodyText"/>
        <w:rPr>
          <w:lang w:val="sr-Latn-CS"/>
        </w:rPr>
      </w:pPr>
      <w:r w:rsidRPr="00495830">
        <w:rPr>
          <w:lang w:val="sr-Latn-CS"/>
        </w:rPr>
        <w:t>[</w:t>
      </w:r>
      <w:r w:rsidRPr="00495830">
        <w:rPr>
          <w:i/>
          <w:iCs/>
          <w:lang w:val="sr-Latn-CS"/>
        </w:rPr>
        <w:t>Nevalidni karakteri u šifri</w:t>
      </w:r>
      <w:r w:rsidRPr="00495830">
        <w:rPr>
          <w:lang w:val="sr-Latn-CS"/>
        </w:rPr>
        <w:t>] Korisnik se obveštava porukom „Detektovan nevalidan karakter u šifri. Šifra sme da sadrži samo a-Z, 0-9 i !()?[]`~;:#$%^&amp;*+=“</w:t>
      </w:r>
    </w:p>
    <w:p w:rsidR="00867A97" w:rsidRPr="00495830" w:rsidRDefault="00867A97" w:rsidP="00867A97">
      <w:pPr>
        <w:pStyle w:val="BodyText"/>
        <w:rPr>
          <w:lang w:val="sr-Latn-CS"/>
        </w:rPr>
      </w:pPr>
      <w:r w:rsidRPr="00495830">
        <w:rPr>
          <w:lang w:val="sr-Latn-CS"/>
        </w:rPr>
        <w:t>[</w:t>
      </w:r>
      <w:r w:rsidRPr="00495830">
        <w:rPr>
          <w:i/>
          <w:iCs/>
          <w:lang w:val="sr-Latn-CS"/>
        </w:rPr>
        <w:t>Email adresa već u upotrebi</w:t>
      </w:r>
      <w:r w:rsidRPr="00495830">
        <w:rPr>
          <w:lang w:val="sr-Latn-CS"/>
        </w:rPr>
        <w:t>] Korisnik se obveštava porukom „Email adresa je zauzeta. Pokušajte ponovo.“</w:t>
      </w:r>
    </w:p>
    <w:p w:rsidR="00867A97" w:rsidRPr="00495830" w:rsidRDefault="00867A97" w:rsidP="00867A97">
      <w:pPr>
        <w:pStyle w:val="BodyText"/>
        <w:rPr>
          <w:lang w:val="sr-Latn-CS"/>
        </w:rPr>
      </w:pPr>
      <w:r w:rsidRPr="00495830">
        <w:rPr>
          <w:lang w:val="sr-Latn-CS"/>
        </w:rPr>
        <w:t>[</w:t>
      </w:r>
      <w:r w:rsidRPr="00495830">
        <w:rPr>
          <w:i/>
          <w:iCs/>
          <w:lang w:val="sr-Latn-CS"/>
        </w:rPr>
        <w:t>Nevalidni prosleđeni podaci</w:t>
      </w:r>
      <w:r w:rsidRPr="00495830">
        <w:rPr>
          <w:lang w:val="sr-Latn-CS"/>
        </w:rPr>
        <w:t>] Korisnik se obveštava porukom „Prosledili ste nevalidne podatke. Pokušajte ponovo.“</w:t>
      </w:r>
    </w:p>
    <w:p w:rsidR="00867A97" w:rsidRPr="00495830" w:rsidRDefault="00867A97" w:rsidP="00867A97">
      <w:pPr>
        <w:pStyle w:val="BodyText"/>
        <w:rPr>
          <w:lang w:val="sr-Latn-CS"/>
        </w:rPr>
      </w:pPr>
      <w:r w:rsidRPr="00495830">
        <w:rPr>
          <w:lang w:val="sr-Latn-CS"/>
        </w:rPr>
        <w:t>[</w:t>
      </w:r>
      <w:r w:rsidRPr="00495830">
        <w:rPr>
          <w:i/>
          <w:iCs/>
          <w:lang w:val="sr-Latn-CS"/>
        </w:rPr>
        <w:t>Posetilac unosi pogrešan verifikacioni kod</w:t>
      </w:r>
      <w:r w:rsidRPr="00495830">
        <w:rPr>
          <w:lang w:val="sr-Latn-CS"/>
        </w:rPr>
        <w:t>] Korisnik se obveštava porukom „Uneliste pogrešan verifikacioni kod. Molimo vas pokušajte ponovo.“</w:t>
      </w:r>
    </w:p>
    <w:p w:rsidR="00867A97" w:rsidRPr="00495830" w:rsidRDefault="00867A97" w:rsidP="00867A97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Posledice:</w:t>
      </w:r>
    </w:p>
    <w:p w:rsidR="00867A97" w:rsidRPr="009A5FF0" w:rsidRDefault="00867A97" w:rsidP="00867A97">
      <w:pPr>
        <w:pStyle w:val="BodyText"/>
        <w:rPr>
          <w:lang w:val="sr-Latn-RS"/>
        </w:rPr>
      </w:pPr>
      <w:r w:rsidRPr="00495830">
        <w:rPr>
          <w:lang w:val="sr-Latn-CS"/>
        </w:rPr>
        <w:t>Posetilac dobija korisnički nal</w:t>
      </w:r>
      <w:r w:rsidR="009A5FF0">
        <w:rPr>
          <w:lang w:val="sr-Latn-CS"/>
        </w:rPr>
        <w:t>og Prijavljeni korisnik</w:t>
      </w:r>
      <w:r w:rsidRPr="00495830">
        <w:rPr>
          <w:lang w:val="sr-Latn-CS"/>
        </w:rPr>
        <w:t xml:space="preserve"> i omoguće</w:t>
      </w:r>
      <w:r w:rsidR="009A5FF0">
        <w:rPr>
          <w:lang w:val="sr-Latn-CS"/>
        </w:rPr>
        <w:t>no mu je kreiranje recepata, u</w:t>
      </w:r>
      <w:r w:rsidR="009A5FF0">
        <w:rPr>
          <w:lang w:val="sr-Latn-RS"/>
        </w:rPr>
        <w:t>čestvovanje na takmičenjima, glasanje na takmičenjima i kreiranje menija</w:t>
      </w:r>
    </w:p>
    <w:p w:rsidR="00534BF3" w:rsidRPr="009A5FF0" w:rsidRDefault="009A5FF0" w:rsidP="009A5FF0">
      <w:pPr>
        <w:pStyle w:val="Heading3"/>
        <w:rPr>
          <w:lang w:val="sr-Latn-RS"/>
        </w:rPr>
      </w:pPr>
      <w:bookmarkStart w:id="38" w:name="_Toc101016153"/>
      <w:r>
        <w:rPr>
          <w:b/>
          <w:i w:val="0"/>
          <w:lang w:val="sr-Latn-RS"/>
        </w:rPr>
        <w:t>Kreiranje naloga</w:t>
      </w:r>
      <w:bookmarkEnd w:id="38"/>
    </w:p>
    <w:p w:rsidR="009A5FF0" w:rsidRPr="00495830" w:rsidRDefault="009A5FF0" w:rsidP="009A5FF0">
      <w:pPr>
        <w:pStyle w:val="BodyText"/>
        <w:keepNext/>
      </w:pPr>
      <w:r w:rsidRPr="00495830">
        <w:rPr>
          <w:b/>
          <w:bCs/>
          <w:lang w:val="sr-Latn-CS"/>
        </w:rPr>
        <w:t>Kratak opis:</w:t>
      </w:r>
    </w:p>
    <w:p w:rsidR="009A5FF0" w:rsidRPr="00495830" w:rsidRDefault="0006175A" w:rsidP="009A5FF0">
      <w:pPr>
        <w:pStyle w:val="BodyText"/>
      </w:pPr>
      <w:r>
        <w:rPr>
          <w:lang w:val="sr-Latn-CS"/>
        </w:rPr>
        <w:t>Kreira se korisnički nalog</w:t>
      </w:r>
    </w:p>
    <w:p w:rsidR="009A5FF0" w:rsidRPr="00495830" w:rsidRDefault="009A5FF0" w:rsidP="009A5FF0">
      <w:pPr>
        <w:pStyle w:val="BodyText"/>
        <w:keepNext/>
      </w:pPr>
      <w:r w:rsidRPr="00495830">
        <w:rPr>
          <w:b/>
          <w:bCs/>
          <w:lang w:val="sr-Latn-CS"/>
        </w:rPr>
        <w:t>Akteri:</w:t>
      </w:r>
    </w:p>
    <w:p w:rsidR="009A5FF0" w:rsidRPr="00495830" w:rsidRDefault="0006175A" w:rsidP="009A5FF0">
      <w:pPr>
        <w:pStyle w:val="BodyText"/>
      </w:pPr>
      <w:r>
        <w:rPr>
          <w:lang w:val="sr-Latn-CS"/>
        </w:rPr>
        <w:t>Posetilac portala</w:t>
      </w:r>
    </w:p>
    <w:p w:rsidR="009A5FF0" w:rsidRPr="00495830" w:rsidRDefault="009A5FF0" w:rsidP="009A5FF0">
      <w:pPr>
        <w:pStyle w:val="BodyText"/>
        <w:keepNext/>
      </w:pPr>
      <w:r w:rsidRPr="00495830">
        <w:rPr>
          <w:b/>
          <w:bCs/>
          <w:lang w:val="sr-Latn-CS"/>
        </w:rPr>
        <w:t>Preduslovi:</w:t>
      </w:r>
    </w:p>
    <w:p w:rsidR="009A5FF0" w:rsidRPr="00495830" w:rsidRDefault="009A5FF0" w:rsidP="009A5FF0">
      <w:pPr>
        <w:pStyle w:val="BodyText"/>
      </w:pPr>
      <w:r w:rsidRPr="00495830">
        <w:rPr>
          <w:lang w:val="sr-Latn-CS"/>
        </w:rPr>
        <w:t>Nema.</w:t>
      </w:r>
    </w:p>
    <w:p w:rsidR="009A5FF0" w:rsidRPr="00495830" w:rsidRDefault="009A5FF0" w:rsidP="009A5FF0">
      <w:pPr>
        <w:pStyle w:val="BodyText"/>
        <w:keepNext/>
      </w:pPr>
      <w:r w:rsidRPr="00495830">
        <w:rPr>
          <w:b/>
          <w:bCs/>
          <w:lang w:val="sr-Latn-CS"/>
        </w:rPr>
        <w:t>Osnovni tok:</w:t>
      </w:r>
    </w:p>
    <w:p w:rsidR="009A5FF0" w:rsidRPr="0015132C" w:rsidRDefault="009A5FF0" w:rsidP="009A5FF0">
      <w:pPr>
        <w:pStyle w:val="BodyText"/>
        <w:numPr>
          <w:ilvl w:val="0"/>
          <w:numId w:val="25"/>
        </w:numPr>
        <w:suppressAutoHyphens/>
        <w:rPr>
          <w:lang w:val="de-DE"/>
        </w:rPr>
      </w:pPr>
      <w:r w:rsidRPr="00495830">
        <w:rPr>
          <w:lang w:val="sr-Latn-CS"/>
        </w:rPr>
        <w:t>Server dob</w:t>
      </w:r>
      <w:r w:rsidR="0006175A">
        <w:rPr>
          <w:lang w:val="sr-Latn-CS"/>
        </w:rPr>
        <w:t>ija podatke za kreiranje naloga</w:t>
      </w:r>
    </w:p>
    <w:p w:rsidR="009A5FF0" w:rsidRPr="00495830" w:rsidRDefault="009A5FF0" w:rsidP="009A5FF0">
      <w:pPr>
        <w:pStyle w:val="BodyText"/>
        <w:numPr>
          <w:ilvl w:val="0"/>
          <w:numId w:val="25"/>
        </w:numPr>
        <w:suppressAutoHyphens/>
      </w:pPr>
      <w:r w:rsidRPr="00495830">
        <w:rPr>
          <w:lang w:val="sr-Latn-CS"/>
        </w:rPr>
        <w:t xml:space="preserve">Kreira se </w:t>
      </w:r>
      <w:r w:rsidR="0006175A">
        <w:rPr>
          <w:lang w:val="sr-Latn-CS"/>
        </w:rPr>
        <w:t>korisički nalog</w:t>
      </w:r>
    </w:p>
    <w:p w:rsidR="009A5FF0" w:rsidRPr="00495830" w:rsidRDefault="0006175A" w:rsidP="009A5FF0">
      <w:pPr>
        <w:pStyle w:val="BodyText"/>
        <w:numPr>
          <w:ilvl w:val="0"/>
          <w:numId w:val="25"/>
        </w:numPr>
        <w:suppressAutoHyphens/>
      </w:pPr>
      <w:r>
        <w:rPr>
          <w:lang w:val="sr-Latn-CS"/>
        </w:rPr>
        <w:t>Podaci se upisuju u bazu</w:t>
      </w:r>
    </w:p>
    <w:p w:rsidR="009A5FF0" w:rsidRPr="00495830" w:rsidRDefault="009A5FF0" w:rsidP="009A5FF0">
      <w:pPr>
        <w:pStyle w:val="BodyText"/>
        <w:numPr>
          <w:ilvl w:val="0"/>
          <w:numId w:val="25"/>
        </w:numPr>
        <w:suppressAutoHyphens/>
      </w:pPr>
      <w:r w:rsidRPr="00495830">
        <w:rPr>
          <w:lang w:val="sr-Latn-CS"/>
        </w:rPr>
        <w:t>Obaveštenje o uspešnom kreira</w:t>
      </w:r>
      <w:r w:rsidR="0006175A">
        <w:rPr>
          <w:lang w:val="sr-Latn-CS"/>
        </w:rPr>
        <w:t>nju se šalje klijentskoj strani</w:t>
      </w:r>
    </w:p>
    <w:p w:rsidR="009A5FF0" w:rsidRPr="00495830" w:rsidRDefault="009A5FF0" w:rsidP="009A5FF0">
      <w:pPr>
        <w:pStyle w:val="BodyText"/>
        <w:keepNext/>
      </w:pPr>
      <w:r w:rsidRPr="00495830">
        <w:rPr>
          <w:b/>
          <w:bCs/>
          <w:lang w:val="sr-Latn-CS"/>
        </w:rPr>
        <w:t>Izuzeci:</w:t>
      </w:r>
    </w:p>
    <w:p w:rsidR="009A5FF0" w:rsidRPr="00495830" w:rsidRDefault="009A5FF0" w:rsidP="009A5FF0">
      <w:pPr>
        <w:pStyle w:val="BodyText"/>
      </w:pPr>
      <w:r w:rsidRPr="00495830">
        <w:rPr>
          <w:lang w:val="sr-Latn-CS"/>
        </w:rPr>
        <w:t>[</w:t>
      </w:r>
      <w:r w:rsidRPr="0006175A">
        <w:rPr>
          <w:i/>
          <w:lang w:val="sr-Latn-CS"/>
        </w:rPr>
        <w:t>Korisničko ime već po</w:t>
      </w:r>
      <w:r w:rsidR="0006175A" w:rsidRPr="0006175A">
        <w:rPr>
          <w:i/>
          <w:lang w:val="sr-Latn-CS"/>
        </w:rPr>
        <w:t>stoji</w:t>
      </w:r>
      <w:r w:rsidR="0006175A">
        <w:rPr>
          <w:lang w:val="sr-Latn-CS"/>
        </w:rPr>
        <w:t>] Vraća se poruka o greški</w:t>
      </w:r>
    </w:p>
    <w:p w:rsidR="009A5FF0" w:rsidRPr="00495830" w:rsidRDefault="009A5FF0" w:rsidP="009A5FF0">
      <w:pPr>
        <w:pStyle w:val="BodyText"/>
        <w:keepNext/>
      </w:pPr>
      <w:r w:rsidRPr="00495830">
        <w:rPr>
          <w:b/>
          <w:bCs/>
          <w:lang w:val="sr-Latn-CS"/>
        </w:rPr>
        <w:t>Posledice:</w:t>
      </w:r>
    </w:p>
    <w:p w:rsidR="009A5FF0" w:rsidRDefault="0006175A" w:rsidP="009A5FF0">
      <w:pPr>
        <w:pStyle w:val="BodyText"/>
        <w:rPr>
          <w:lang w:val="sr-Latn-CS"/>
        </w:rPr>
      </w:pPr>
      <w:r>
        <w:rPr>
          <w:lang w:val="sr-Latn-CS"/>
        </w:rPr>
        <w:t>Prikaz naslovne strane portala</w:t>
      </w:r>
    </w:p>
    <w:p w:rsidR="0006175A" w:rsidRDefault="006D6F7A" w:rsidP="006D6F7A">
      <w:pPr>
        <w:pStyle w:val="Heading2"/>
        <w:rPr>
          <w:lang w:val="sr-Latn-CS"/>
        </w:rPr>
      </w:pPr>
      <w:bookmarkStart w:id="39" w:name="_Toc101016154"/>
      <w:r>
        <w:rPr>
          <w:lang w:val="sr-Latn-CS"/>
        </w:rPr>
        <w:t>Prijavljivanje</w:t>
      </w:r>
      <w:bookmarkEnd w:id="39"/>
    </w:p>
    <w:p w:rsidR="006D6F7A" w:rsidRDefault="006D6F7A" w:rsidP="006D6F7A">
      <w:pPr>
        <w:rPr>
          <w:b/>
          <w:lang w:val="sr-Latn-CS"/>
        </w:rPr>
      </w:pPr>
      <w:r>
        <w:rPr>
          <w:b/>
          <w:lang w:val="sr-Latn-CS"/>
        </w:rPr>
        <w:t>Sekvencijalni dijagram:</w:t>
      </w:r>
    </w:p>
    <w:p w:rsidR="006D6F7A" w:rsidRPr="006D6F7A" w:rsidRDefault="006D6F7A" w:rsidP="006D6F7A">
      <w:pPr>
        <w:rPr>
          <w:b/>
          <w:lang w:val="sr-Latn-CS"/>
        </w:rPr>
      </w:pPr>
      <w:r>
        <w:rPr>
          <w:b/>
          <w:noProof/>
          <w:lang w:eastAsia="en-US"/>
        </w:rPr>
        <w:lastRenderedPageBreak/>
        <w:drawing>
          <wp:inline distT="0" distB="0" distL="0" distR="0" wp14:anchorId="3A0E334E" wp14:editId="4DD30782">
            <wp:extent cx="5943600" cy="2795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Teams-image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5A" w:rsidRPr="00495830" w:rsidRDefault="0006175A" w:rsidP="0006175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Kratak opis:</w:t>
      </w:r>
    </w:p>
    <w:p w:rsidR="0006175A" w:rsidRPr="00495830" w:rsidRDefault="0006175A" w:rsidP="0006175A">
      <w:pPr>
        <w:pStyle w:val="BodyText"/>
        <w:rPr>
          <w:lang w:val="sr-Latn-CS"/>
        </w:rPr>
      </w:pPr>
      <w:r w:rsidRPr="00495830">
        <w:rPr>
          <w:lang w:val="sr-Latn-CS"/>
        </w:rPr>
        <w:t>Prijavljivanje na por</w:t>
      </w:r>
      <w:r w:rsidR="006D6F7A">
        <w:rPr>
          <w:lang w:val="sr-Latn-CS"/>
        </w:rPr>
        <w:t>tal sa postojećim nalogom</w:t>
      </w:r>
    </w:p>
    <w:p w:rsidR="0006175A" w:rsidRPr="00495830" w:rsidRDefault="0006175A" w:rsidP="0006175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Akteri:</w:t>
      </w:r>
    </w:p>
    <w:p w:rsidR="0006175A" w:rsidRPr="00495830" w:rsidRDefault="006D6F7A" w:rsidP="006D6F7A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Korisnik portala</w:t>
      </w:r>
    </w:p>
    <w:p w:rsidR="0006175A" w:rsidRPr="00495830" w:rsidRDefault="0006175A" w:rsidP="0006175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Preduslovi:</w:t>
      </w:r>
    </w:p>
    <w:p w:rsidR="0006175A" w:rsidRPr="00495830" w:rsidRDefault="0006175A" w:rsidP="0006175A">
      <w:pPr>
        <w:pStyle w:val="BodyText"/>
        <w:rPr>
          <w:lang w:val="sr-Latn-CS"/>
        </w:rPr>
      </w:pPr>
      <w:r w:rsidRPr="00495830">
        <w:rPr>
          <w:lang w:val="sr-Latn-CS"/>
        </w:rPr>
        <w:t>Potrebn</w:t>
      </w:r>
      <w:r w:rsidR="006D6F7A">
        <w:rPr>
          <w:lang w:val="sr-Latn-CS"/>
        </w:rPr>
        <w:t>o je da korisnik poseduje nalog</w:t>
      </w:r>
    </w:p>
    <w:p w:rsidR="0006175A" w:rsidRPr="00495830" w:rsidRDefault="0006175A" w:rsidP="0006175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Osnovni tok:</w:t>
      </w:r>
    </w:p>
    <w:p w:rsidR="0006175A" w:rsidRPr="00495830" w:rsidRDefault="0006175A" w:rsidP="0006175A">
      <w:pPr>
        <w:pStyle w:val="BodyText"/>
        <w:numPr>
          <w:ilvl w:val="0"/>
          <w:numId w:val="26"/>
        </w:numPr>
        <w:suppressAutoHyphens/>
        <w:rPr>
          <w:lang w:val="sr-Latn-CS"/>
        </w:rPr>
      </w:pPr>
      <w:r w:rsidRPr="00495830">
        <w:rPr>
          <w:lang w:val="sr-Latn-CS"/>
        </w:rPr>
        <w:t>Korisn</w:t>
      </w:r>
      <w:r w:rsidR="006D6F7A">
        <w:rPr>
          <w:lang w:val="sr-Latn-CS"/>
        </w:rPr>
        <w:t>ik klikće na dugme „Prijavi se“</w:t>
      </w:r>
    </w:p>
    <w:p w:rsidR="0006175A" w:rsidRPr="00495830" w:rsidRDefault="0006175A" w:rsidP="0006175A">
      <w:pPr>
        <w:pStyle w:val="BodyText"/>
        <w:numPr>
          <w:ilvl w:val="0"/>
          <w:numId w:val="26"/>
        </w:numPr>
        <w:suppressAutoHyphens/>
        <w:rPr>
          <w:lang w:val="sr-Latn-CS"/>
        </w:rPr>
      </w:pPr>
      <w:r w:rsidRPr="00495830">
        <w:rPr>
          <w:lang w:val="sr-Latn-CS"/>
        </w:rPr>
        <w:t>Prikazuje se for</w:t>
      </w:r>
      <w:r w:rsidR="006D6F7A">
        <w:rPr>
          <w:lang w:val="sr-Latn-CS"/>
        </w:rPr>
        <w:t>ma za unos email adrese i šifre</w:t>
      </w:r>
    </w:p>
    <w:p w:rsidR="0006175A" w:rsidRPr="00495830" w:rsidRDefault="006D6F7A" w:rsidP="0006175A">
      <w:pPr>
        <w:pStyle w:val="BodyText"/>
        <w:numPr>
          <w:ilvl w:val="0"/>
          <w:numId w:val="26"/>
        </w:numPr>
        <w:suppressAutoHyphens/>
        <w:rPr>
          <w:lang w:val="sr-Latn-CS"/>
        </w:rPr>
      </w:pPr>
      <w:r>
        <w:rPr>
          <w:lang w:val="sr-Latn-CS"/>
        </w:rPr>
        <w:t>Korisnik unosi podatke</w:t>
      </w:r>
    </w:p>
    <w:p w:rsidR="0006175A" w:rsidRPr="00495830" w:rsidRDefault="0006175A" w:rsidP="0006175A">
      <w:pPr>
        <w:pStyle w:val="BodyText"/>
        <w:numPr>
          <w:ilvl w:val="0"/>
          <w:numId w:val="26"/>
        </w:numPr>
        <w:suppressAutoHyphens/>
        <w:rPr>
          <w:lang w:val="sr-Latn-CS"/>
        </w:rPr>
      </w:pPr>
      <w:r w:rsidRPr="00495830">
        <w:rPr>
          <w:lang w:val="sr-Latn-CS"/>
        </w:rPr>
        <w:t xml:space="preserve">Podaci se šalju serveru </w:t>
      </w:r>
      <w:r w:rsidR="006D6F7A">
        <w:rPr>
          <w:lang w:val="sr-Latn-CS"/>
        </w:rPr>
        <w:t>na proveru</w:t>
      </w:r>
    </w:p>
    <w:p w:rsidR="0006175A" w:rsidRPr="00495830" w:rsidRDefault="0006175A" w:rsidP="0006175A">
      <w:pPr>
        <w:pStyle w:val="BodyText"/>
        <w:numPr>
          <w:ilvl w:val="0"/>
          <w:numId w:val="26"/>
        </w:numPr>
        <w:suppressAutoHyphens/>
        <w:rPr>
          <w:lang w:val="sr-Latn-CS"/>
        </w:rPr>
      </w:pPr>
      <w:r w:rsidRPr="00495830">
        <w:rPr>
          <w:lang w:val="sr-Latn-CS"/>
        </w:rPr>
        <w:t>Server pronalazi nalog u bazi i v</w:t>
      </w:r>
      <w:r w:rsidR="006D6F7A">
        <w:rPr>
          <w:lang w:val="sr-Latn-CS"/>
        </w:rPr>
        <w:t>raća podatke klijentskoj strani</w:t>
      </w:r>
    </w:p>
    <w:p w:rsidR="0006175A" w:rsidRPr="00495830" w:rsidRDefault="0006175A" w:rsidP="0006175A">
      <w:pPr>
        <w:pStyle w:val="BodyText"/>
        <w:numPr>
          <w:ilvl w:val="0"/>
          <w:numId w:val="26"/>
        </w:numPr>
        <w:suppressAutoHyphens/>
        <w:rPr>
          <w:lang w:val="sr-Latn-CS"/>
        </w:rPr>
      </w:pPr>
      <w:r w:rsidRPr="00495830">
        <w:rPr>
          <w:lang w:val="sr-Latn-CS"/>
        </w:rPr>
        <w:t>Strana se osvežava sa privilegijama i izgl</w:t>
      </w:r>
      <w:r w:rsidR="006D6F7A">
        <w:rPr>
          <w:lang w:val="sr-Latn-CS"/>
        </w:rPr>
        <w:t>edom profila koji je prijavljen</w:t>
      </w:r>
    </w:p>
    <w:p w:rsidR="0006175A" w:rsidRPr="00495830" w:rsidRDefault="0006175A" w:rsidP="0006175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Izuzeci:</w:t>
      </w:r>
    </w:p>
    <w:p w:rsidR="0006175A" w:rsidRPr="00495830" w:rsidRDefault="0006175A" w:rsidP="0006175A">
      <w:pPr>
        <w:pStyle w:val="BodyText"/>
        <w:keepNext/>
        <w:rPr>
          <w:lang w:val="sr-Latn-CS"/>
        </w:rPr>
      </w:pPr>
      <w:r w:rsidRPr="00495830">
        <w:rPr>
          <w:lang w:val="sr-Latn-CS"/>
        </w:rPr>
        <w:t>[</w:t>
      </w:r>
      <w:r w:rsidRPr="00495830">
        <w:rPr>
          <w:i/>
          <w:iCs/>
          <w:lang w:val="sr-Latn-CS"/>
        </w:rPr>
        <w:t>Uneti email nije validan</w:t>
      </w:r>
      <w:r w:rsidRPr="00495830">
        <w:rPr>
          <w:lang w:val="sr-Latn-CS"/>
        </w:rPr>
        <w:t>] Korisnik se obaveštava porukom „Uneli ste neispravnu email adresu.“</w:t>
      </w:r>
    </w:p>
    <w:p w:rsidR="0006175A" w:rsidRPr="00495830" w:rsidRDefault="0006175A" w:rsidP="0006175A">
      <w:pPr>
        <w:pStyle w:val="BodyText"/>
        <w:keepNext/>
        <w:rPr>
          <w:lang w:val="sr-Latn-CS"/>
        </w:rPr>
      </w:pPr>
      <w:r w:rsidRPr="00495830">
        <w:rPr>
          <w:lang w:val="sr-Latn-CS"/>
        </w:rPr>
        <w:t>[</w:t>
      </w:r>
      <w:r w:rsidRPr="00495830">
        <w:rPr>
          <w:i/>
          <w:iCs/>
          <w:lang w:val="sr-Latn-CS"/>
        </w:rPr>
        <w:t>Uneta šifra nije validna</w:t>
      </w:r>
      <w:r w:rsidRPr="00495830">
        <w:rPr>
          <w:lang w:val="sr-Latn-CS"/>
        </w:rPr>
        <w:t>] Korisnik se obaveštava porukom „Uneli ste nevalidnu šifru. Šifra mora da sadrži minimalno 8 karaktera, koji su kombinacija</w:t>
      </w:r>
      <w:r w:rsidR="006D6F7A">
        <w:rPr>
          <w:lang w:val="sr-Latn-CS"/>
        </w:rPr>
        <w:t xml:space="preserve"> a-Z, 0-9 i !()?[]`~;:#$%^&amp;*+=“</w:t>
      </w:r>
    </w:p>
    <w:p w:rsidR="0006175A" w:rsidRPr="00495830" w:rsidRDefault="0006175A" w:rsidP="0006175A">
      <w:pPr>
        <w:pStyle w:val="BodyText"/>
        <w:rPr>
          <w:lang w:val="sr-Latn-CS"/>
        </w:rPr>
      </w:pPr>
      <w:r w:rsidRPr="00495830">
        <w:rPr>
          <w:lang w:val="sr-Latn-CS"/>
        </w:rPr>
        <w:t>[</w:t>
      </w:r>
      <w:r w:rsidRPr="00495830">
        <w:rPr>
          <w:i/>
          <w:iCs/>
          <w:lang w:val="sr-Latn-CS"/>
        </w:rPr>
        <w:t>Uneti email ne postoji</w:t>
      </w:r>
      <w:r w:rsidRPr="00495830">
        <w:rPr>
          <w:lang w:val="sr-Latn-CS"/>
        </w:rPr>
        <w:t>] Korisniku se šalje poruka da „Email adresa nije r</w:t>
      </w:r>
      <w:r w:rsidR="006D6F7A">
        <w:rPr>
          <w:lang w:val="sr-Latn-CS"/>
        </w:rPr>
        <w:t>egistrovana ni na jedan nalog.“</w:t>
      </w:r>
    </w:p>
    <w:p w:rsidR="0006175A" w:rsidRPr="00495830" w:rsidRDefault="0006175A" w:rsidP="0006175A">
      <w:pPr>
        <w:pStyle w:val="BodyText"/>
        <w:rPr>
          <w:lang w:val="sr-Latn-CS"/>
        </w:rPr>
      </w:pPr>
      <w:r w:rsidRPr="00495830">
        <w:rPr>
          <w:lang w:val="sr-Latn-CS"/>
        </w:rPr>
        <w:t>[</w:t>
      </w:r>
      <w:r w:rsidRPr="00495830">
        <w:rPr>
          <w:i/>
          <w:iCs/>
          <w:lang w:val="sr-Latn-CS"/>
        </w:rPr>
        <w:t>Pogrešna šifra</w:t>
      </w:r>
      <w:r w:rsidRPr="00495830">
        <w:rPr>
          <w:lang w:val="sr-Latn-CS"/>
        </w:rPr>
        <w:t>] Korisniku s</w:t>
      </w:r>
      <w:r w:rsidR="006D6F7A">
        <w:rPr>
          <w:lang w:val="sr-Latn-CS"/>
        </w:rPr>
        <w:t>e šalje poruka „Pogrešna šifra“</w:t>
      </w:r>
    </w:p>
    <w:p w:rsidR="0006175A" w:rsidRPr="00495830" w:rsidRDefault="0006175A" w:rsidP="0006175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Posledice:</w:t>
      </w:r>
    </w:p>
    <w:p w:rsidR="0006175A" w:rsidRDefault="0006175A" w:rsidP="0006175A">
      <w:pPr>
        <w:pStyle w:val="BodyText"/>
        <w:rPr>
          <w:lang w:val="sr-Latn-CS"/>
        </w:rPr>
      </w:pPr>
      <w:r w:rsidRPr="00495830">
        <w:rPr>
          <w:lang w:val="sr-Latn-CS"/>
        </w:rPr>
        <w:t xml:space="preserve">Korisnik je ulogovan na portal i ima pristup funkcijama </w:t>
      </w:r>
      <w:r w:rsidR="006D6F7A">
        <w:rPr>
          <w:lang w:val="sr-Latn-CS"/>
        </w:rPr>
        <w:t>za tip naloga kojim se prijavio</w:t>
      </w:r>
    </w:p>
    <w:p w:rsidR="006D6F7A" w:rsidRPr="00495830" w:rsidRDefault="006D6F7A" w:rsidP="0006175A">
      <w:pPr>
        <w:pStyle w:val="BodyText"/>
        <w:rPr>
          <w:lang w:val="sr-Latn-CS"/>
        </w:rPr>
      </w:pPr>
    </w:p>
    <w:p w:rsidR="0006175A" w:rsidRDefault="006D6F7A" w:rsidP="0006175A">
      <w:pPr>
        <w:pStyle w:val="Heading2"/>
        <w:rPr>
          <w:lang w:val="sr-Latn-CS"/>
        </w:rPr>
      </w:pPr>
      <w:bookmarkStart w:id="40" w:name="_Toc101016155"/>
      <w:r>
        <w:rPr>
          <w:lang w:val="sr-Latn-CS"/>
        </w:rPr>
        <w:lastRenderedPageBreak/>
        <w:t>Kreiranje recepta</w:t>
      </w:r>
      <w:bookmarkEnd w:id="40"/>
    </w:p>
    <w:p w:rsidR="006D6F7A" w:rsidRDefault="006D6F7A" w:rsidP="006D6F7A">
      <w:pPr>
        <w:rPr>
          <w:b/>
          <w:lang w:val="sr-Latn-CS"/>
        </w:rPr>
      </w:pPr>
      <w:r>
        <w:rPr>
          <w:b/>
          <w:lang w:val="sr-Latn-CS"/>
        </w:rPr>
        <w:t>Sekvencijalni dijagram:</w:t>
      </w:r>
    </w:p>
    <w:p w:rsidR="006D6F7A" w:rsidRPr="006D6F7A" w:rsidRDefault="006D6F7A" w:rsidP="006D6F7A">
      <w:pPr>
        <w:rPr>
          <w:b/>
          <w:lang w:val="sr-Latn-CS"/>
        </w:rPr>
      </w:pPr>
      <w:r>
        <w:rPr>
          <w:b/>
          <w:noProof/>
          <w:lang w:eastAsia="en-US"/>
        </w:rPr>
        <w:drawing>
          <wp:inline distT="0" distB="0" distL="0" distR="0" wp14:anchorId="33D3EDB4" wp14:editId="6452E64F">
            <wp:extent cx="5943600" cy="309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 (2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7A" w:rsidRPr="00495830" w:rsidRDefault="006D6F7A" w:rsidP="006D6F7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Kratak opis:</w:t>
      </w:r>
    </w:p>
    <w:p w:rsidR="006D6F7A" w:rsidRDefault="006D6F7A" w:rsidP="006D6F7A">
      <w:pPr>
        <w:pStyle w:val="BodyText"/>
        <w:keepNext/>
        <w:rPr>
          <w:lang w:val="sr-Latn-CS"/>
        </w:rPr>
      </w:pPr>
      <w:r>
        <w:rPr>
          <w:lang w:val="sr-Latn-CS"/>
        </w:rPr>
        <w:t>Korisnik dodaje novi recept</w:t>
      </w:r>
    </w:p>
    <w:p w:rsidR="006D6F7A" w:rsidRPr="00495830" w:rsidRDefault="006D6F7A" w:rsidP="006D6F7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Akteri:</w:t>
      </w:r>
    </w:p>
    <w:p w:rsidR="006D6F7A" w:rsidRPr="00495830" w:rsidRDefault="006D6F7A" w:rsidP="006D6F7A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Korisnik portala</w:t>
      </w:r>
    </w:p>
    <w:p w:rsidR="006D6F7A" w:rsidRPr="00495830" w:rsidRDefault="006D6F7A" w:rsidP="006D6F7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Preduslovi:</w:t>
      </w:r>
    </w:p>
    <w:p w:rsidR="006D6F7A" w:rsidRPr="00495830" w:rsidRDefault="006D6F7A" w:rsidP="006D6F7A">
      <w:pPr>
        <w:pStyle w:val="BodyText"/>
        <w:rPr>
          <w:lang w:val="sr-Latn-CS"/>
        </w:rPr>
      </w:pPr>
      <w:r w:rsidRPr="00495830">
        <w:rPr>
          <w:lang w:val="sr-Latn-CS"/>
        </w:rPr>
        <w:t>Potrebn</w:t>
      </w:r>
      <w:r>
        <w:rPr>
          <w:lang w:val="sr-Latn-CS"/>
        </w:rPr>
        <w:t>o je da korisnik poseduje nalog</w:t>
      </w:r>
    </w:p>
    <w:p w:rsidR="006D6F7A" w:rsidRPr="00495830" w:rsidRDefault="006D6F7A" w:rsidP="006D6F7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Osnovni tok:</w:t>
      </w:r>
    </w:p>
    <w:p w:rsidR="006D6F7A" w:rsidRPr="00495830" w:rsidRDefault="006D6F7A" w:rsidP="006D6F7A">
      <w:pPr>
        <w:pStyle w:val="BodyText"/>
        <w:numPr>
          <w:ilvl w:val="0"/>
          <w:numId w:val="27"/>
        </w:numPr>
        <w:suppressAutoHyphens/>
        <w:rPr>
          <w:lang w:val="sr-Latn-CS"/>
        </w:rPr>
      </w:pPr>
      <w:r w:rsidRPr="00495830">
        <w:rPr>
          <w:lang w:val="sr-Latn-CS"/>
        </w:rPr>
        <w:t>Korisn</w:t>
      </w:r>
      <w:r>
        <w:rPr>
          <w:lang w:val="sr-Latn-CS"/>
        </w:rPr>
        <w:t>ik se prijavljuje na portal</w:t>
      </w:r>
    </w:p>
    <w:p w:rsidR="006D6F7A" w:rsidRPr="00495830" w:rsidRDefault="006D6F7A" w:rsidP="006D6F7A">
      <w:pPr>
        <w:pStyle w:val="BodyText"/>
        <w:numPr>
          <w:ilvl w:val="0"/>
          <w:numId w:val="27"/>
        </w:numPr>
        <w:suppressAutoHyphens/>
        <w:rPr>
          <w:lang w:val="sr-Latn-CS"/>
        </w:rPr>
      </w:pPr>
      <w:r>
        <w:rPr>
          <w:lang w:val="sr-Latn-CS"/>
        </w:rPr>
        <w:t>Korisnik klik</w:t>
      </w:r>
      <w:r>
        <w:rPr>
          <w:lang w:val="sr-Latn-RS"/>
        </w:rPr>
        <w:t>će na dugme Kreiraj recept čime se zahteva stranica za kreiranje recepta</w:t>
      </w:r>
    </w:p>
    <w:p w:rsidR="006D6F7A" w:rsidRDefault="006D6F7A" w:rsidP="006D6F7A">
      <w:pPr>
        <w:pStyle w:val="BodyText"/>
        <w:numPr>
          <w:ilvl w:val="0"/>
          <w:numId w:val="27"/>
        </w:numPr>
        <w:suppressAutoHyphens/>
        <w:rPr>
          <w:lang w:val="sr-Latn-CS"/>
        </w:rPr>
      </w:pPr>
      <w:r>
        <w:rPr>
          <w:lang w:val="sr-Latn-CS"/>
        </w:rPr>
        <w:t>Web server vraća stranicu za kreiranje recepta</w:t>
      </w:r>
    </w:p>
    <w:p w:rsidR="006D6F7A" w:rsidRDefault="006D6F7A" w:rsidP="006D6F7A">
      <w:pPr>
        <w:pStyle w:val="BodyText"/>
        <w:numPr>
          <w:ilvl w:val="0"/>
          <w:numId w:val="27"/>
        </w:numPr>
        <w:suppressAutoHyphens/>
        <w:rPr>
          <w:lang w:val="sr-Latn-CS"/>
        </w:rPr>
      </w:pPr>
      <w:r>
        <w:rPr>
          <w:lang w:val="sr-Latn-CS"/>
        </w:rPr>
        <w:t>Korisnik dodaje podatke u recept</w:t>
      </w:r>
    </w:p>
    <w:p w:rsidR="006D6F7A" w:rsidRDefault="006D6F7A" w:rsidP="006D6F7A">
      <w:pPr>
        <w:pStyle w:val="BodyText"/>
        <w:numPr>
          <w:ilvl w:val="0"/>
          <w:numId w:val="27"/>
        </w:numPr>
        <w:suppressAutoHyphens/>
        <w:rPr>
          <w:lang w:val="sr-Latn-CS"/>
        </w:rPr>
      </w:pPr>
      <w:r>
        <w:rPr>
          <w:lang w:val="sr-Latn-CS"/>
        </w:rPr>
        <w:t>Korisnik klikće na dugme Kreiraj</w:t>
      </w:r>
    </w:p>
    <w:p w:rsidR="006D6F7A" w:rsidRDefault="006D6F7A" w:rsidP="006D6F7A">
      <w:pPr>
        <w:pStyle w:val="BodyText"/>
        <w:numPr>
          <w:ilvl w:val="0"/>
          <w:numId w:val="27"/>
        </w:numPr>
        <w:suppressAutoHyphens/>
        <w:rPr>
          <w:lang w:val="sr-Latn-CS"/>
        </w:rPr>
      </w:pPr>
      <w:r>
        <w:rPr>
          <w:lang w:val="sr-Latn-CS"/>
        </w:rPr>
        <w:t>Web server proverava podatke i vrši validaciju</w:t>
      </w:r>
    </w:p>
    <w:p w:rsidR="006D6F7A" w:rsidRDefault="006D6F7A" w:rsidP="00D7283A">
      <w:pPr>
        <w:pStyle w:val="BodyText"/>
        <w:numPr>
          <w:ilvl w:val="0"/>
          <w:numId w:val="27"/>
        </w:numPr>
        <w:suppressAutoHyphens/>
        <w:rPr>
          <w:lang w:val="sr-Latn-CS"/>
        </w:rPr>
      </w:pPr>
      <w:r>
        <w:rPr>
          <w:lang w:val="sr-Latn-CS"/>
        </w:rPr>
        <w:t>Podaci se šalju aplikativnom sloju i dodaju u bazu podataka</w:t>
      </w:r>
    </w:p>
    <w:p w:rsidR="00D7283A" w:rsidRPr="006D6F7A" w:rsidRDefault="00D7283A" w:rsidP="006D6F7A">
      <w:pPr>
        <w:pStyle w:val="BodyText"/>
        <w:numPr>
          <w:ilvl w:val="0"/>
          <w:numId w:val="27"/>
        </w:numPr>
        <w:suppressAutoHyphens/>
        <w:rPr>
          <w:lang w:val="sr-Latn-CS"/>
        </w:rPr>
      </w:pPr>
      <w:r>
        <w:rPr>
          <w:lang w:val="sr-Latn-CS"/>
        </w:rPr>
        <w:t>Vraća se poruka korisniku o kreiranju recepta</w:t>
      </w:r>
    </w:p>
    <w:p w:rsidR="006D6F7A" w:rsidRPr="00495830" w:rsidRDefault="006D6F7A" w:rsidP="006D6F7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Izuzeci:</w:t>
      </w:r>
    </w:p>
    <w:p w:rsidR="006D6F7A" w:rsidRPr="00495830" w:rsidRDefault="006D6F7A" w:rsidP="006D6F7A">
      <w:pPr>
        <w:pStyle w:val="BodyText"/>
        <w:keepNext/>
        <w:rPr>
          <w:lang w:val="sr-Latn-CS"/>
        </w:rPr>
      </w:pPr>
      <w:r w:rsidRPr="00495830">
        <w:rPr>
          <w:lang w:val="sr-Latn-CS"/>
        </w:rPr>
        <w:t>[</w:t>
      </w:r>
      <w:r w:rsidR="00D7283A">
        <w:rPr>
          <w:i/>
          <w:iCs/>
          <w:lang w:val="sr-Latn-CS"/>
        </w:rPr>
        <w:t>Korišćenje nedozvoljenih reči prilikom kreiranje recepta</w:t>
      </w:r>
      <w:r w:rsidRPr="00495830">
        <w:rPr>
          <w:lang w:val="sr-Latn-CS"/>
        </w:rPr>
        <w:t>] Korisnik s</w:t>
      </w:r>
      <w:r w:rsidR="00D7283A">
        <w:rPr>
          <w:lang w:val="sr-Latn-CS"/>
        </w:rPr>
        <w:t>e obaveštava porukom „Nije moguće kreirati recept. Iskoristili ste neku od nedozvoljenih reči“</w:t>
      </w:r>
    </w:p>
    <w:p w:rsidR="006D6F7A" w:rsidRPr="00495830" w:rsidRDefault="006D6F7A" w:rsidP="006D6F7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Posledice:</w:t>
      </w:r>
    </w:p>
    <w:p w:rsidR="006D6F7A" w:rsidRDefault="006D6F7A" w:rsidP="006D6F7A">
      <w:pPr>
        <w:pStyle w:val="BodyText"/>
        <w:rPr>
          <w:lang w:val="sr-Latn-CS"/>
        </w:rPr>
      </w:pPr>
      <w:r w:rsidRPr="00495830">
        <w:rPr>
          <w:lang w:val="sr-Latn-CS"/>
        </w:rPr>
        <w:t xml:space="preserve">Korisnik je </w:t>
      </w:r>
      <w:r w:rsidR="00D7283A">
        <w:rPr>
          <w:lang w:val="sr-Latn-CS"/>
        </w:rPr>
        <w:t>dodao novi recept</w:t>
      </w:r>
    </w:p>
    <w:p w:rsidR="00D7283A" w:rsidRDefault="00D7283A" w:rsidP="00D7283A">
      <w:pPr>
        <w:pStyle w:val="Heading2"/>
        <w:rPr>
          <w:lang w:val="sr-Latn-CS"/>
        </w:rPr>
      </w:pPr>
      <w:bookmarkStart w:id="41" w:name="_Toc101016156"/>
      <w:r>
        <w:rPr>
          <w:lang w:val="sr-Latn-CS"/>
        </w:rPr>
        <w:lastRenderedPageBreak/>
        <w:t>Dodavanje novog sastojka</w:t>
      </w:r>
      <w:bookmarkEnd w:id="41"/>
    </w:p>
    <w:p w:rsidR="00D7283A" w:rsidRDefault="00D7283A" w:rsidP="00D7283A">
      <w:pPr>
        <w:pStyle w:val="Heading3"/>
        <w:rPr>
          <w:b/>
          <w:i w:val="0"/>
          <w:lang w:val="sr-Latn-CS"/>
        </w:rPr>
      </w:pPr>
      <w:bookmarkStart w:id="42" w:name="_Toc101016157"/>
      <w:r>
        <w:rPr>
          <w:b/>
          <w:i w:val="0"/>
          <w:lang w:val="sr-Latn-CS"/>
        </w:rPr>
        <w:t>Predlog novog sastojka</w:t>
      </w:r>
      <w:bookmarkEnd w:id="42"/>
    </w:p>
    <w:p w:rsidR="00D7283A" w:rsidRPr="00495830" w:rsidRDefault="00D7283A" w:rsidP="00D7283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Kratak opis:</w:t>
      </w:r>
    </w:p>
    <w:p w:rsidR="00D7283A" w:rsidRDefault="00D7283A" w:rsidP="00D7283A">
      <w:pPr>
        <w:pStyle w:val="BodyText"/>
        <w:keepNext/>
        <w:rPr>
          <w:lang w:val="sr-Latn-CS"/>
        </w:rPr>
      </w:pPr>
      <w:r>
        <w:rPr>
          <w:lang w:val="sr-Latn-CS"/>
        </w:rPr>
        <w:t>Korsnik predlaže dodavanje novog sastojka u bazu</w:t>
      </w:r>
    </w:p>
    <w:p w:rsidR="00D7283A" w:rsidRPr="00495830" w:rsidRDefault="00D7283A" w:rsidP="00D7283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Akteri:</w:t>
      </w:r>
    </w:p>
    <w:p w:rsidR="00D7283A" w:rsidRPr="00495830" w:rsidRDefault="00D7283A" w:rsidP="00D7283A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Korisnik portala</w:t>
      </w:r>
    </w:p>
    <w:p w:rsidR="00D7283A" w:rsidRPr="00495830" w:rsidRDefault="00D7283A" w:rsidP="00D7283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Preduslovi:</w:t>
      </w:r>
    </w:p>
    <w:p w:rsidR="00D7283A" w:rsidRPr="00495830" w:rsidRDefault="00D7283A" w:rsidP="00D7283A">
      <w:pPr>
        <w:pStyle w:val="BodyText"/>
        <w:rPr>
          <w:lang w:val="sr-Latn-CS"/>
        </w:rPr>
      </w:pPr>
      <w:r w:rsidRPr="00495830">
        <w:rPr>
          <w:lang w:val="sr-Latn-CS"/>
        </w:rPr>
        <w:t>Potrebn</w:t>
      </w:r>
      <w:r>
        <w:rPr>
          <w:lang w:val="sr-Latn-CS"/>
        </w:rPr>
        <w:t>o je da korisnik poseduje nalog</w:t>
      </w:r>
    </w:p>
    <w:p w:rsidR="00D7283A" w:rsidRPr="00495830" w:rsidRDefault="00D7283A" w:rsidP="00D7283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Osnovni tok:</w:t>
      </w:r>
    </w:p>
    <w:p w:rsidR="00D7283A" w:rsidRPr="00495830" w:rsidRDefault="00D7283A" w:rsidP="00D7283A">
      <w:pPr>
        <w:pStyle w:val="BodyText"/>
        <w:numPr>
          <w:ilvl w:val="0"/>
          <w:numId w:val="28"/>
        </w:numPr>
        <w:suppressAutoHyphens/>
        <w:rPr>
          <w:lang w:val="sr-Latn-CS"/>
        </w:rPr>
      </w:pPr>
      <w:r w:rsidRPr="00495830">
        <w:rPr>
          <w:lang w:val="sr-Latn-CS"/>
        </w:rPr>
        <w:t>Korisn</w:t>
      </w:r>
      <w:r>
        <w:rPr>
          <w:lang w:val="sr-Latn-CS"/>
        </w:rPr>
        <w:t>ik klikće na dugme Dodaj novi sastojak</w:t>
      </w:r>
    </w:p>
    <w:p w:rsidR="00D7283A" w:rsidRPr="00495830" w:rsidRDefault="00D7283A" w:rsidP="00D7283A">
      <w:pPr>
        <w:pStyle w:val="BodyText"/>
        <w:numPr>
          <w:ilvl w:val="0"/>
          <w:numId w:val="28"/>
        </w:numPr>
        <w:suppressAutoHyphens/>
        <w:rPr>
          <w:lang w:val="sr-Latn-CS"/>
        </w:rPr>
      </w:pPr>
      <w:r w:rsidRPr="00495830">
        <w:rPr>
          <w:lang w:val="sr-Latn-CS"/>
        </w:rPr>
        <w:t>Prikazuje se for</w:t>
      </w:r>
      <w:r>
        <w:rPr>
          <w:lang w:val="sr-Latn-CS"/>
        </w:rPr>
        <w:t>ma za dodavanje novog sastojka</w:t>
      </w:r>
    </w:p>
    <w:p w:rsidR="00D7283A" w:rsidRPr="00495830" w:rsidRDefault="00D7283A" w:rsidP="00D7283A">
      <w:pPr>
        <w:pStyle w:val="BodyText"/>
        <w:numPr>
          <w:ilvl w:val="0"/>
          <w:numId w:val="28"/>
        </w:numPr>
        <w:suppressAutoHyphens/>
        <w:rPr>
          <w:lang w:val="sr-Latn-CS"/>
        </w:rPr>
      </w:pPr>
      <w:r>
        <w:rPr>
          <w:lang w:val="sr-Latn-CS"/>
        </w:rPr>
        <w:t>Korisnik popunjava formu za dodavanje novog sastojka uz opis sastojka</w:t>
      </w:r>
    </w:p>
    <w:p w:rsidR="00D7283A" w:rsidRPr="00495830" w:rsidRDefault="00D7283A" w:rsidP="00D7283A">
      <w:pPr>
        <w:pStyle w:val="BodyText"/>
        <w:numPr>
          <w:ilvl w:val="0"/>
          <w:numId w:val="28"/>
        </w:numPr>
        <w:suppressAutoHyphens/>
        <w:rPr>
          <w:lang w:val="sr-Latn-CS"/>
        </w:rPr>
      </w:pPr>
      <w:r>
        <w:rPr>
          <w:lang w:val="sr-Latn-CS"/>
        </w:rPr>
        <w:t>Korisnik klikće na dugme dodaj sastojak</w:t>
      </w:r>
    </w:p>
    <w:p w:rsidR="00D7283A" w:rsidRPr="00D7283A" w:rsidRDefault="00D7283A" w:rsidP="00D7283A">
      <w:pPr>
        <w:pStyle w:val="BodyText"/>
        <w:numPr>
          <w:ilvl w:val="0"/>
          <w:numId w:val="28"/>
        </w:numPr>
        <w:suppressAutoHyphens/>
        <w:rPr>
          <w:b/>
          <w:bCs/>
          <w:lang w:val="sr-Latn-CS"/>
        </w:rPr>
      </w:pPr>
      <w:r>
        <w:rPr>
          <w:lang w:val="sr-Latn-CS"/>
        </w:rPr>
        <w:t>Korisniku se prikazuje poruka o kreiranju novog sastojka</w:t>
      </w:r>
    </w:p>
    <w:p w:rsidR="00D7283A" w:rsidRPr="00495830" w:rsidRDefault="00D7283A" w:rsidP="00D7283A">
      <w:pPr>
        <w:pStyle w:val="BodyText"/>
        <w:suppressAutoHyphens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Izuzeci:</w:t>
      </w:r>
    </w:p>
    <w:p w:rsidR="00D7283A" w:rsidRPr="00495830" w:rsidRDefault="00D7283A" w:rsidP="00D7283A">
      <w:pPr>
        <w:pStyle w:val="BodyText"/>
        <w:keepNext/>
        <w:rPr>
          <w:lang w:val="sr-Latn-CS"/>
        </w:rPr>
      </w:pPr>
      <w:r w:rsidRPr="00495830">
        <w:rPr>
          <w:lang w:val="sr-Latn-CS"/>
        </w:rPr>
        <w:t>[</w:t>
      </w:r>
      <w:r>
        <w:rPr>
          <w:i/>
          <w:iCs/>
          <w:lang w:val="sr-Latn-CS"/>
        </w:rPr>
        <w:t>Korisnik je iskoristio neku od nedozvoljenih reči</w:t>
      </w:r>
      <w:r w:rsidRPr="00495830">
        <w:rPr>
          <w:lang w:val="sr-Latn-CS"/>
        </w:rPr>
        <w:t xml:space="preserve">] Korisnik se obaveštava porukom „Uneli ste </w:t>
      </w:r>
      <w:r>
        <w:rPr>
          <w:lang w:val="sr-Latn-CS"/>
        </w:rPr>
        <w:t>nedozvoljenu reč</w:t>
      </w:r>
      <w:r w:rsidRPr="00495830">
        <w:rPr>
          <w:lang w:val="sr-Latn-CS"/>
        </w:rPr>
        <w:t>“</w:t>
      </w:r>
    </w:p>
    <w:p w:rsidR="00D7283A" w:rsidRPr="00495830" w:rsidRDefault="00D7283A" w:rsidP="00D7283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Posledice:</w:t>
      </w:r>
    </w:p>
    <w:p w:rsidR="00D7283A" w:rsidRDefault="00D7283A" w:rsidP="00D7283A">
      <w:pPr>
        <w:pStyle w:val="BodyText"/>
        <w:rPr>
          <w:lang w:val="sr-Latn-CS"/>
        </w:rPr>
      </w:pPr>
      <w:r w:rsidRPr="00495830">
        <w:rPr>
          <w:lang w:val="sr-Latn-CS"/>
        </w:rPr>
        <w:t xml:space="preserve">Korisnik je </w:t>
      </w:r>
      <w:r>
        <w:rPr>
          <w:lang w:val="sr-Latn-CS"/>
        </w:rPr>
        <w:t>dodao novi sastojak</w:t>
      </w:r>
    </w:p>
    <w:p w:rsidR="00D7283A" w:rsidRDefault="00D7283A" w:rsidP="00D7283A">
      <w:pPr>
        <w:pStyle w:val="Heading2"/>
        <w:rPr>
          <w:lang w:val="sr-Latn-CS"/>
        </w:rPr>
      </w:pPr>
      <w:bookmarkStart w:id="43" w:name="_Toc101016158"/>
      <w:r>
        <w:rPr>
          <w:lang w:val="sr-Latn-CS"/>
        </w:rPr>
        <w:t xml:space="preserve">Kreiranje </w:t>
      </w:r>
      <w:r w:rsidR="00793638">
        <w:rPr>
          <w:lang w:val="sr-Latn-CS"/>
        </w:rPr>
        <w:t xml:space="preserve"> </w:t>
      </w:r>
      <w:r>
        <w:rPr>
          <w:lang w:val="sr-Latn-CS"/>
        </w:rPr>
        <w:t>menija</w:t>
      </w:r>
      <w:bookmarkEnd w:id="43"/>
    </w:p>
    <w:p w:rsidR="00D7283A" w:rsidRDefault="00D7283A" w:rsidP="00D7283A">
      <w:pPr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5B5A4F52" wp14:editId="32A1E8D6">
            <wp:extent cx="5943600" cy="3569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softTeams-image (4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3A" w:rsidRPr="00495830" w:rsidRDefault="00D7283A" w:rsidP="00D7283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lastRenderedPageBreak/>
        <w:t>Kratak opis:</w:t>
      </w:r>
    </w:p>
    <w:p w:rsidR="00D7283A" w:rsidRPr="00495830" w:rsidRDefault="00D7283A" w:rsidP="00D7283A">
      <w:pPr>
        <w:pStyle w:val="BodyText"/>
        <w:rPr>
          <w:lang w:val="sr-Latn-CS"/>
        </w:rPr>
      </w:pPr>
      <w:r>
        <w:rPr>
          <w:lang w:val="sr-Latn-CS"/>
        </w:rPr>
        <w:t>Korisnik kreira meni</w:t>
      </w:r>
    </w:p>
    <w:p w:rsidR="00D7283A" w:rsidRPr="00495830" w:rsidRDefault="00D7283A" w:rsidP="00D7283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Akteri:</w:t>
      </w:r>
    </w:p>
    <w:p w:rsidR="00D7283A" w:rsidRPr="00495830" w:rsidRDefault="00D7283A" w:rsidP="00D7283A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Korisnik portala</w:t>
      </w:r>
    </w:p>
    <w:p w:rsidR="00D7283A" w:rsidRPr="00495830" w:rsidRDefault="00D7283A" w:rsidP="00D7283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Preduslovi:</w:t>
      </w:r>
    </w:p>
    <w:p w:rsidR="00D7283A" w:rsidRPr="00495830" w:rsidRDefault="00D7283A" w:rsidP="00D7283A">
      <w:pPr>
        <w:pStyle w:val="BodyText"/>
        <w:rPr>
          <w:lang w:val="sr-Latn-CS"/>
        </w:rPr>
      </w:pPr>
      <w:r w:rsidRPr="00495830">
        <w:rPr>
          <w:lang w:val="sr-Latn-CS"/>
        </w:rPr>
        <w:t>Potrebn</w:t>
      </w:r>
      <w:r>
        <w:rPr>
          <w:lang w:val="sr-Latn-CS"/>
        </w:rPr>
        <w:t>o je da korisnik poseduje nalog</w:t>
      </w:r>
    </w:p>
    <w:p w:rsidR="00D7283A" w:rsidRPr="00495830" w:rsidRDefault="00D7283A" w:rsidP="00D7283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Osnovni tok:</w:t>
      </w:r>
    </w:p>
    <w:p w:rsidR="00D7283A" w:rsidRDefault="002B00AC" w:rsidP="00D7283A">
      <w:pPr>
        <w:pStyle w:val="BodyText"/>
        <w:numPr>
          <w:ilvl w:val="0"/>
          <w:numId w:val="29"/>
        </w:numPr>
        <w:suppressAutoHyphens/>
        <w:rPr>
          <w:lang w:val="sr-Latn-CS"/>
        </w:rPr>
      </w:pPr>
      <w:r>
        <w:rPr>
          <w:lang w:val="sr-Latn-CS"/>
        </w:rPr>
        <w:t>Korisnik klikće na dugme Kreiraj meni</w:t>
      </w:r>
    </w:p>
    <w:p w:rsidR="002B00AC" w:rsidRDefault="002B00AC" w:rsidP="002B00AC">
      <w:pPr>
        <w:pStyle w:val="BodyText"/>
        <w:numPr>
          <w:ilvl w:val="0"/>
          <w:numId w:val="29"/>
        </w:numPr>
        <w:suppressAutoHyphens/>
        <w:rPr>
          <w:lang w:val="sr-Latn-CS"/>
        </w:rPr>
      </w:pPr>
      <w:r>
        <w:rPr>
          <w:lang w:val="sr-Latn-CS"/>
        </w:rPr>
        <w:t>Korisniku se vraća stranica za kreiranje menija</w:t>
      </w:r>
    </w:p>
    <w:p w:rsidR="002B00AC" w:rsidRDefault="002B00AC" w:rsidP="002B00AC">
      <w:pPr>
        <w:pStyle w:val="BodyText"/>
        <w:numPr>
          <w:ilvl w:val="0"/>
          <w:numId w:val="29"/>
        </w:numPr>
        <w:suppressAutoHyphens/>
        <w:rPr>
          <w:lang w:val="sr-Latn-CS"/>
        </w:rPr>
      </w:pPr>
      <w:r w:rsidRPr="002B00AC">
        <w:rPr>
          <w:lang w:val="sr-Latn-CS"/>
        </w:rPr>
        <w:t>Z</w:t>
      </w:r>
      <w:r>
        <w:rPr>
          <w:lang w:val="sr-Latn-CS"/>
        </w:rPr>
        <w:t>ahtev za recepte se šalje bazi podataka</w:t>
      </w:r>
    </w:p>
    <w:p w:rsidR="002B00AC" w:rsidRDefault="002B00AC" w:rsidP="002B00AC">
      <w:pPr>
        <w:pStyle w:val="BodyText"/>
        <w:numPr>
          <w:ilvl w:val="0"/>
          <w:numId w:val="29"/>
        </w:numPr>
        <w:suppressAutoHyphens/>
        <w:rPr>
          <w:lang w:val="sr-Latn-CS"/>
        </w:rPr>
      </w:pPr>
      <w:r>
        <w:rPr>
          <w:lang w:val="sr-Latn-CS"/>
        </w:rPr>
        <w:t>Baza vraća recepte koji treba da budu dodati u meni</w:t>
      </w:r>
    </w:p>
    <w:p w:rsidR="002B00AC" w:rsidRDefault="002B00AC" w:rsidP="002B00AC">
      <w:pPr>
        <w:pStyle w:val="BodyText"/>
        <w:numPr>
          <w:ilvl w:val="0"/>
          <w:numId w:val="29"/>
        </w:numPr>
        <w:suppressAutoHyphens/>
        <w:rPr>
          <w:lang w:val="sr-Latn-CS"/>
        </w:rPr>
      </w:pPr>
      <w:r>
        <w:rPr>
          <w:lang w:val="sr-Latn-CS"/>
        </w:rPr>
        <w:t>Korisnik dodaje recepte u meni</w:t>
      </w:r>
    </w:p>
    <w:p w:rsidR="002B00AC" w:rsidRDefault="002B00AC" w:rsidP="002B00AC">
      <w:pPr>
        <w:pStyle w:val="BodyText"/>
        <w:numPr>
          <w:ilvl w:val="0"/>
          <w:numId w:val="29"/>
        </w:numPr>
        <w:suppressAutoHyphens/>
        <w:rPr>
          <w:lang w:val="sr-Latn-CS"/>
        </w:rPr>
      </w:pPr>
      <w:r>
        <w:rPr>
          <w:lang w:val="sr-Latn-CS"/>
        </w:rPr>
        <w:t>Korisnik klikće na dugme kreiraj čime se kreira meni</w:t>
      </w:r>
    </w:p>
    <w:p w:rsidR="002B00AC" w:rsidRDefault="002B00AC" w:rsidP="002B00AC">
      <w:pPr>
        <w:pStyle w:val="BodyText"/>
        <w:numPr>
          <w:ilvl w:val="0"/>
          <w:numId w:val="29"/>
        </w:numPr>
        <w:suppressAutoHyphens/>
        <w:rPr>
          <w:lang w:val="sr-Latn-CS"/>
        </w:rPr>
      </w:pPr>
      <w:r>
        <w:rPr>
          <w:lang w:val="sr-Latn-CS"/>
        </w:rPr>
        <w:t>Web server vrši proveru i validaciju podataka, vraća poruku o validnosti podataka</w:t>
      </w:r>
    </w:p>
    <w:p w:rsidR="002B00AC" w:rsidRDefault="002B00AC" w:rsidP="002B00AC">
      <w:pPr>
        <w:pStyle w:val="BodyText"/>
        <w:numPr>
          <w:ilvl w:val="0"/>
          <w:numId w:val="29"/>
        </w:numPr>
        <w:suppressAutoHyphens/>
        <w:rPr>
          <w:lang w:val="sr-Latn-CS"/>
        </w:rPr>
      </w:pPr>
      <w:r>
        <w:rPr>
          <w:lang w:val="sr-Latn-CS"/>
        </w:rPr>
        <w:t>Slanje podataka za meni i dodavanje u bazu</w:t>
      </w:r>
    </w:p>
    <w:p w:rsidR="002B00AC" w:rsidRDefault="002B00AC" w:rsidP="002B00AC">
      <w:pPr>
        <w:pStyle w:val="BodyText"/>
        <w:numPr>
          <w:ilvl w:val="0"/>
          <w:numId w:val="29"/>
        </w:numPr>
        <w:suppressAutoHyphens/>
        <w:rPr>
          <w:lang w:val="sr-Latn-CS"/>
        </w:rPr>
      </w:pPr>
      <w:r>
        <w:rPr>
          <w:lang w:val="sr-Latn-CS"/>
        </w:rPr>
        <w:t xml:space="preserve">Vraća se poruka o uspešnom dodavanju </w:t>
      </w:r>
    </w:p>
    <w:p w:rsidR="002B00AC" w:rsidRDefault="002B00AC" w:rsidP="002B00AC">
      <w:pPr>
        <w:pStyle w:val="BodyText"/>
        <w:numPr>
          <w:ilvl w:val="0"/>
          <w:numId w:val="29"/>
        </w:numPr>
        <w:suppressAutoHyphens/>
        <w:rPr>
          <w:lang w:val="sr-Latn-CS"/>
        </w:rPr>
      </w:pPr>
      <w:r>
        <w:rPr>
          <w:lang w:val="sr-Latn-CS"/>
        </w:rPr>
        <w:t>Šalje se zahtev za stranicu za meni</w:t>
      </w:r>
    </w:p>
    <w:p w:rsidR="002B00AC" w:rsidRPr="002B00AC" w:rsidRDefault="002B00AC" w:rsidP="002B00AC">
      <w:pPr>
        <w:pStyle w:val="BodyText"/>
        <w:numPr>
          <w:ilvl w:val="0"/>
          <w:numId w:val="29"/>
        </w:numPr>
        <w:suppressAutoHyphens/>
        <w:rPr>
          <w:lang w:val="sr-Latn-CS"/>
        </w:rPr>
      </w:pPr>
      <w:r>
        <w:rPr>
          <w:lang w:val="sr-Latn-CS"/>
        </w:rPr>
        <w:t>Vraća se poruka o usprešnom kreiranju menija</w:t>
      </w:r>
    </w:p>
    <w:p w:rsidR="00D7283A" w:rsidRPr="00495830" w:rsidRDefault="00D7283A" w:rsidP="00D7283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Izuzeci:</w:t>
      </w:r>
    </w:p>
    <w:p w:rsidR="00D7283A" w:rsidRPr="00495830" w:rsidRDefault="00D7283A" w:rsidP="00D7283A">
      <w:pPr>
        <w:pStyle w:val="BodyText"/>
        <w:keepNext/>
        <w:rPr>
          <w:lang w:val="sr-Latn-CS"/>
        </w:rPr>
      </w:pPr>
      <w:r w:rsidRPr="00495830">
        <w:rPr>
          <w:lang w:val="sr-Latn-CS"/>
        </w:rPr>
        <w:t>[</w:t>
      </w:r>
      <w:r w:rsidR="002B00AC">
        <w:rPr>
          <w:i/>
          <w:iCs/>
          <w:lang w:val="sr-Latn-CS"/>
        </w:rPr>
        <w:t>Meni ne sadrži dovoljan broj jela</w:t>
      </w:r>
      <w:r w:rsidRPr="00495830">
        <w:rPr>
          <w:lang w:val="sr-Latn-CS"/>
        </w:rPr>
        <w:t>] Korisnik se obaveštava porukom „</w:t>
      </w:r>
      <w:r w:rsidR="002B00AC">
        <w:rPr>
          <w:lang w:val="sr-Latn-CS"/>
        </w:rPr>
        <w:t>Meni mora da sadrži bar tri jela“</w:t>
      </w:r>
    </w:p>
    <w:p w:rsidR="00D7283A" w:rsidRPr="00495830" w:rsidRDefault="00D7283A" w:rsidP="00D7283A">
      <w:pPr>
        <w:pStyle w:val="BodyText"/>
        <w:keepNext/>
        <w:rPr>
          <w:lang w:val="sr-Latn-CS"/>
        </w:rPr>
      </w:pPr>
      <w:r w:rsidRPr="00495830">
        <w:rPr>
          <w:lang w:val="sr-Latn-CS"/>
        </w:rPr>
        <w:t>[</w:t>
      </w:r>
      <w:r w:rsidR="002B00AC">
        <w:rPr>
          <w:i/>
          <w:iCs/>
          <w:lang w:val="sr-Latn-CS"/>
        </w:rPr>
        <w:t>U opisu menija se nalazi neka od nedozvoljenih reči</w:t>
      </w:r>
      <w:r w:rsidRPr="00495830">
        <w:rPr>
          <w:lang w:val="sr-Latn-CS"/>
        </w:rPr>
        <w:t>] Korisnik se obaveštava porukom „</w:t>
      </w:r>
      <w:r w:rsidR="002B00AC">
        <w:rPr>
          <w:lang w:val="sr-Latn-CS"/>
        </w:rPr>
        <w:t>N</w:t>
      </w:r>
      <w:r w:rsidR="00E814F0">
        <w:rPr>
          <w:lang w:val="sr-Latn-CS"/>
        </w:rPr>
        <w:t>edozvoljena</w:t>
      </w:r>
      <w:r w:rsidR="002B00AC">
        <w:rPr>
          <w:lang w:val="sr-Latn-CS"/>
        </w:rPr>
        <w:t xml:space="preserve"> reč“</w:t>
      </w:r>
    </w:p>
    <w:p w:rsidR="00D7283A" w:rsidRPr="00495830" w:rsidRDefault="00D7283A" w:rsidP="00D7283A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Posledice:</w:t>
      </w:r>
    </w:p>
    <w:p w:rsidR="00D7283A" w:rsidRDefault="00D7283A" w:rsidP="00D7283A">
      <w:pPr>
        <w:pStyle w:val="BodyText"/>
        <w:rPr>
          <w:lang w:val="sr-Latn-CS"/>
        </w:rPr>
      </w:pPr>
      <w:r w:rsidRPr="00495830">
        <w:rPr>
          <w:lang w:val="sr-Latn-CS"/>
        </w:rPr>
        <w:t xml:space="preserve">Korisnik je </w:t>
      </w:r>
      <w:r w:rsidR="002B00AC">
        <w:rPr>
          <w:lang w:val="sr-Latn-CS"/>
        </w:rPr>
        <w:t>kreirao meni</w:t>
      </w:r>
    </w:p>
    <w:p w:rsidR="00D7283A" w:rsidRDefault="002B00AC" w:rsidP="002B00AC">
      <w:pPr>
        <w:pStyle w:val="Heading2"/>
        <w:rPr>
          <w:lang w:val="sr-Latn-CS"/>
        </w:rPr>
      </w:pPr>
      <w:bookmarkStart w:id="44" w:name="_Toc101016159"/>
      <w:r>
        <w:rPr>
          <w:lang w:val="sr-Latn-CS"/>
        </w:rPr>
        <w:t>Komentarisanje recepta</w:t>
      </w:r>
      <w:bookmarkEnd w:id="44"/>
    </w:p>
    <w:p w:rsidR="00E814F0" w:rsidRDefault="00E814F0" w:rsidP="002B00AC">
      <w:pPr>
        <w:rPr>
          <w:b/>
          <w:lang w:val="sr-Latn-CS"/>
        </w:rPr>
      </w:pPr>
    </w:p>
    <w:p w:rsidR="002B00AC" w:rsidRDefault="002B00AC" w:rsidP="002B00AC">
      <w:pPr>
        <w:rPr>
          <w:b/>
          <w:lang w:val="sr-Latn-RS"/>
        </w:rPr>
      </w:pPr>
      <w:r>
        <w:rPr>
          <w:b/>
          <w:lang w:val="sr-Latn-CS"/>
        </w:rPr>
        <w:t>Sekvencijalni dijagram</w:t>
      </w:r>
      <w:r>
        <w:rPr>
          <w:b/>
        </w:rPr>
        <w:t>:</w:t>
      </w:r>
    </w:p>
    <w:p w:rsidR="002B00AC" w:rsidRPr="002B00AC" w:rsidRDefault="002B00AC" w:rsidP="002B00AC">
      <w:pPr>
        <w:rPr>
          <w:b/>
          <w:lang w:val="sr-Latn-RS"/>
        </w:rPr>
      </w:pPr>
      <w:r>
        <w:rPr>
          <w:b/>
          <w:noProof/>
          <w:lang w:eastAsia="en-US"/>
        </w:rPr>
        <w:lastRenderedPageBreak/>
        <w:drawing>
          <wp:inline distT="0" distB="0" distL="0" distR="0" wp14:anchorId="086E30BD" wp14:editId="065071B8">
            <wp:extent cx="5943600" cy="2805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crosoftTeams-image (5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AC" w:rsidRPr="00495830" w:rsidRDefault="002B00AC" w:rsidP="002B00AC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Kratak opis:</w:t>
      </w:r>
    </w:p>
    <w:p w:rsidR="002B00AC" w:rsidRPr="00495830" w:rsidRDefault="002B00AC" w:rsidP="002B00AC">
      <w:pPr>
        <w:pStyle w:val="BodyText"/>
        <w:rPr>
          <w:lang w:val="sr-Latn-CS"/>
        </w:rPr>
      </w:pPr>
      <w:r>
        <w:rPr>
          <w:lang w:val="sr-Latn-CS"/>
        </w:rPr>
        <w:t>Korisnik komentariše ili ocenjuje recept</w:t>
      </w:r>
    </w:p>
    <w:p w:rsidR="002B00AC" w:rsidRPr="00495830" w:rsidRDefault="002B00AC" w:rsidP="002B00AC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Akteri:</w:t>
      </w:r>
    </w:p>
    <w:p w:rsidR="002B00AC" w:rsidRPr="00495830" w:rsidRDefault="002B00AC" w:rsidP="002B00AC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Korisnik portala</w:t>
      </w:r>
    </w:p>
    <w:p w:rsidR="002B00AC" w:rsidRPr="00495830" w:rsidRDefault="002B00AC" w:rsidP="002B00AC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Preduslovi:</w:t>
      </w:r>
    </w:p>
    <w:p w:rsidR="002B00AC" w:rsidRPr="00495830" w:rsidRDefault="002B00AC" w:rsidP="002B00AC">
      <w:pPr>
        <w:pStyle w:val="BodyText"/>
        <w:rPr>
          <w:lang w:val="sr-Latn-CS"/>
        </w:rPr>
      </w:pPr>
      <w:r w:rsidRPr="00495830">
        <w:rPr>
          <w:lang w:val="sr-Latn-CS"/>
        </w:rPr>
        <w:t>Potrebn</w:t>
      </w:r>
      <w:r>
        <w:rPr>
          <w:lang w:val="sr-Latn-CS"/>
        </w:rPr>
        <w:t>o je da korisnik poseduje nalog</w:t>
      </w:r>
    </w:p>
    <w:p w:rsidR="002B00AC" w:rsidRPr="00495830" w:rsidRDefault="002B00AC" w:rsidP="002B00AC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Osnovni tok:</w:t>
      </w:r>
    </w:p>
    <w:p w:rsidR="002B00AC" w:rsidRDefault="002B00AC" w:rsidP="002B00AC">
      <w:pPr>
        <w:pStyle w:val="BodyText"/>
        <w:numPr>
          <w:ilvl w:val="0"/>
          <w:numId w:val="30"/>
        </w:numPr>
        <w:suppressAutoHyphens/>
        <w:rPr>
          <w:lang w:val="sr-Latn-CS"/>
        </w:rPr>
      </w:pPr>
      <w:r>
        <w:rPr>
          <w:lang w:val="sr-Latn-CS"/>
        </w:rPr>
        <w:t>Korisnik zahteva stranicu sa receptom</w:t>
      </w:r>
    </w:p>
    <w:p w:rsidR="002B00AC" w:rsidRDefault="002B00AC" w:rsidP="002B00AC">
      <w:pPr>
        <w:pStyle w:val="BodyText"/>
        <w:numPr>
          <w:ilvl w:val="0"/>
          <w:numId w:val="30"/>
        </w:numPr>
        <w:suppressAutoHyphens/>
        <w:rPr>
          <w:lang w:val="sr-Latn-CS"/>
        </w:rPr>
      </w:pPr>
      <w:r>
        <w:rPr>
          <w:lang w:val="sr-Latn-CS"/>
        </w:rPr>
        <w:t>Korisnik klikće na dugme dodaj komentar</w:t>
      </w:r>
    </w:p>
    <w:p w:rsidR="002B00AC" w:rsidRDefault="002B00AC" w:rsidP="002B00AC">
      <w:pPr>
        <w:pStyle w:val="BodyText"/>
        <w:numPr>
          <w:ilvl w:val="0"/>
          <w:numId w:val="30"/>
        </w:numPr>
        <w:suppressAutoHyphens/>
        <w:rPr>
          <w:lang w:val="sr-Latn-CS"/>
        </w:rPr>
      </w:pPr>
      <w:r>
        <w:rPr>
          <w:lang w:val="sr-Latn-CS"/>
        </w:rPr>
        <w:t>Korisnik dodaje komentar i ocenu</w:t>
      </w:r>
    </w:p>
    <w:p w:rsidR="002B00AC" w:rsidRDefault="002B00AC" w:rsidP="002B00AC">
      <w:pPr>
        <w:pStyle w:val="BodyText"/>
        <w:numPr>
          <w:ilvl w:val="0"/>
          <w:numId w:val="30"/>
        </w:numPr>
        <w:suppressAutoHyphens/>
        <w:rPr>
          <w:lang w:val="sr-Latn-CS"/>
        </w:rPr>
      </w:pPr>
      <w:r>
        <w:rPr>
          <w:lang w:val="sr-Latn-CS"/>
        </w:rPr>
        <w:t>Vrši se validacija komentara</w:t>
      </w:r>
    </w:p>
    <w:p w:rsidR="002B00AC" w:rsidRDefault="00E814F0" w:rsidP="002B00AC">
      <w:pPr>
        <w:pStyle w:val="BodyText"/>
        <w:numPr>
          <w:ilvl w:val="0"/>
          <w:numId w:val="30"/>
        </w:numPr>
        <w:suppressAutoHyphens/>
        <w:rPr>
          <w:lang w:val="sr-Latn-CS"/>
        </w:rPr>
      </w:pPr>
      <w:r>
        <w:rPr>
          <w:lang w:val="sr-Latn-CS"/>
        </w:rPr>
        <w:t>Klik na dugme Komentariši dodaje komentar</w:t>
      </w:r>
    </w:p>
    <w:p w:rsidR="00E814F0" w:rsidRDefault="00E814F0" w:rsidP="002B00AC">
      <w:pPr>
        <w:pStyle w:val="BodyText"/>
        <w:numPr>
          <w:ilvl w:val="0"/>
          <w:numId w:val="30"/>
        </w:numPr>
        <w:suppressAutoHyphens/>
        <w:rPr>
          <w:lang w:val="sr-Latn-CS"/>
        </w:rPr>
      </w:pPr>
      <w:r>
        <w:rPr>
          <w:lang w:val="sr-Latn-CS"/>
        </w:rPr>
        <w:t>Komentar se upisuje u Bazu</w:t>
      </w:r>
    </w:p>
    <w:p w:rsidR="00E814F0" w:rsidRDefault="00E814F0" w:rsidP="002B00AC">
      <w:pPr>
        <w:pStyle w:val="BodyText"/>
        <w:numPr>
          <w:ilvl w:val="0"/>
          <w:numId w:val="30"/>
        </w:numPr>
        <w:suppressAutoHyphens/>
        <w:rPr>
          <w:lang w:val="sr-Latn-CS"/>
        </w:rPr>
      </w:pPr>
      <w:r>
        <w:rPr>
          <w:lang w:val="sr-Latn-CS"/>
        </w:rPr>
        <w:t>Vraća se poruka o uspešnom komentarisanju</w:t>
      </w:r>
    </w:p>
    <w:p w:rsidR="00E814F0" w:rsidRDefault="00E814F0" w:rsidP="002B00AC">
      <w:pPr>
        <w:pStyle w:val="BodyText"/>
        <w:numPr>
          <w:ilvl w:val="0"/>
          <w:numId w:val="30"/>
        </w:numPr>
        <w:suppressAutoHyphens/>
        <w:rPr>
          <w:lang w:val="sr-Latn-CS"/>
        </w:rPr>
      </w:pPr>
      <w:r>
        <w:rPr>
          <w:lang w:val="sr-Latn-CS"/>
        </w:rPr>
        <w:t>Komentar se prikazuje</w:t>
      </w:r>
    </w:p>
    <w:p w:rsidR="002B00AC" w:rsidRPr="00495830" w:rsidRDefault="002B00AC" w:rsidP="002B00AC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Izuzeci:</w:t>
      </w:r>
    </w:p>
    <w:p w:rsidR="002B00AC" w:rsidRPr="00495830" w:rsidRDefault="00E814F0" w:rsidP="002B00AC">
      <w:pPr>
        <w:pStyle w:val="BodyText"/>
        <w:keepNext/>
        <w:rPr>
          <w:lang w:val="sr-Latn-CS"/>
        </w:rPr>
      </w:pPr>
      <w:r w:rsidRPr="00495830">
        <w:rPr>
          <w:lang w:val="sr-Latn-CS"/>
        </w:rPr>
        <w:t xml:space="preserve"> </w:t>
      </w:r>
      <w:r w:rsidR="002B00AC" w:rsidRPr="00495830">
        <w:rPr>
          <w:lang w:val="sr-Latn-CS"/>
        </w:rPr>
        <w:t>[</w:t>
      </w:r>
      <w:r w:rsidR="002B00AC">
        <w:rPr>
          <w:i/>
          <w:iCs/>
          <w:lang w:val="sr-Latn-CS"/>
        </w:rPr>
        <w:t>U</w:t>
      </w:r>
      <w:r>
        <w:rPr>
          <w:i/>
          <w:iCs/>
          <w:lang w:val="sr-Latn-CS"/>
        </w:rPr>
        <w:t xml:space="preserve"> komentaaru</w:t>
      </w:r>
      <w:r w:rsidR="002B00AC">
        <w:rPr>
          <w:i/>
          <w:iCs/>
          <w:lang w:val="sr-Latn-CS"/>
        </w:rPr>
        <w:t xml:space="preserve"> se nalazi neka od nedozvoljenih reči</w:t>
      </w:r>
      <w:r w:rsidR="002B00AC" w:rsidRPr="00495830">
        <w:rPr>
          <w:lang w:val="sr-Latn-CS"/>
        </w:rPr>
        <w:t>] Korisnik se obaveštava porukom „</w:t>
      </w:r>
      <w:r w:rsidR="002B00AC">
        <w:rPr>
          <w:lang w:val="sr-Latn-CS"/>
        </w:rPr>
        <w:t>N</w:t>
      </w:r>
      <w:r>
        <w:rPr>
          <w:lang w:val="sr-Latn-CS"/>
        </w:rPr>
        <w:t>edozvoljena</w:t>
      </w:r>
      <w:r w:rsidR="002B00AC">
        <w:rPr>
          <w:lang w:val="sr-Latn-CS"/>
        </w:rPr>
        <w:t xml:space="preserve"> reč“</w:t>
      </w:r>
    </w:p>
    <w:p w:rsidR="002B00AC" w:rsidRPr="00495830" w:rsidRDefault="002B00AC" w:rsidP="002B00AC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Posledice:</w:t>
      </w:r>
    </w:p>
    <w:p w:rsidR="002B00AC" w:rsidRDefault="002B00AC" w:rsidP="002B00AC">
      <w:pPr>
        <w:pStyle w:val="BodyText"/>
        <w:rPr>
          <w:lang w:val="sr-Latn-CS"/>
        </w:rPr>
      </w:pPr>
      <w:r w:rsidRPr="00495830">
        <w:rPr>
          <w:lang w:val="sr-Latn-CS"/>
        </w:rPr>
        <w:t xml:space="preserve">Korisnik je </w:t>
      </w:r>
      <w:r>
        <w:rPr>
          <w:lang w:val="sr-Latn-CS"/>
        </w:rPr>
        <w:t>kreirao meni</w:t>
      </w:r>
    </w:p>
    <w:p w:rsidR="006D6F7A" w:rsidRDefault="006D6F7A" w:rsidP="006D6F7A">
      <w:pPr>
        <w:rPr>
          <w:lang w:val="sr-Latn-CS"/>
        </w:rPr>
      </w:pPr>
    </w:p>
    <w:p w:rsidR="00E814F0" w:rsidRPr="00927B3F" w:rsidRDefault="00E814F0" w:rsidP="00927B3F">
      <w:pPr>
        <w:pStyle w:val="Heading2"/>
        <w:rPr>
          <w:lang w:val="sr-Latn-CS"/>
        </w:rPr>
      </w:pPr>
      <w:bookmarkStart w:id="45" w:name="_Toc101016160"/>
      <w:r>
        <w:rPr>
          <w:lang w:val="sr-Latn-CS"/>
        </w:rPr>
        <w:t>Kreiranje challenge – a</w:t>
      </w:r>
      <w:bookmarkEnd w:id="45"/>
    </w:p>
    <w:p w:rsidR="00E814F0" w:rsidRPr="00495830" w:rsidRDefault="00E814F0" w:rsidP="00E814F0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Kratak opis:</w:t>
      </w:r>
    </w:p>
    <w:p w:rsidR="00E814F0" w:rsidRPr="00495830" w:rsidRDefault="00E814F0" w:rsidP="00E814F0">
      <w:pPr>
        <w:pStyle w:val="BodyText"/>
        <w:rPr>
          <w:lang w:val="sr-Latn-CS"/>
        </w:rPr>
      </w:pPr>
      <w:r>
        <w:rPr>
          <w:lang w:val="sr-Latn-CS"/>
        </w:rPr>
        <w:t>Administrator kreira challenge</w:t>
      </w:r>
    </w:p>
    <w:p w:rsidR="00E814F0" w:rsidRPr="00495830" w:rsidRDefault="00E814F0" w:rsidP="00E814F0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lastRenderedPageBreak/>
        <w:t>Akteri:</w:t>
      </w:r>
    </w:p>
    <w:p w:rsidR="00E814F0" w:rsidRPr="00495830" w:rsidRDefault="00E814F0" w:rsidP="00E814F0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Administrator portala</w:t>
      </w:r>
    </w:p>
    <w:p w:rsidR="00E814F0" w:rsidRPr="00495830" w:rsidRDefault="00E814F0" w:rsidP="00E814F0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Preduslovi:</w:t>
      </w:r>
    </w:p>
    <w:p w:rsidR="00E814F0" w:rsidRDefault="00A60059" w:rsidP="00E814F0">
      <w:pPr>
        <w:pStyle w:val="BodyText"/>
        <w:keepNext/>
        <w:rPr>
          <w:lang w:val="sr-Latn-CS"/>
        </w:rPr>
      </w:pPr>
      <w:r>
        <w:rPr>
          <w:lang w:val="sr-Latn-CS"/>
        </w:rPr>
        <w:t>Posedovanje administratorskih privilegija</w:t>
      </w:r>
    </w:p>
    <w:p w:rsidR="00E814F0" w:rsidRPr="00495830" w:rsidRDefault="00E814F0" w:rsidP="00E814F0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Osnovni tok:</w:t>
      </w:r>
    </w:p>
    <w:p w:rsidR="00E814F0" w:rsidRPr="00E814F0" w:rsidRDefault="00E814F0" w:rsidP="00E814F0">
      <w:pPr>
        <w:pStyle w:val="BodyText"/>
        <w:keepNext/>
        <w:numPr>
          <w:ilvl w:val="0"/>
          <w:numId w:val="33"/>
        </w:numPr>
        <w:suppressAutoHyphens/>
        <w:rPr>
          <w:b/>
          <w:bCs/>
          <w:lang w:val="sr-Latn-CS"/>
        </w:rPr>
      </w:pPr>
      <w:r>
        <w:rPr>
          <w:bCs/>
          <w:lang w:val="sr-Latn-CS"/>
        </w:rPr>
        <w:t>Administrator klik</w:t>
      </w:r>
      <w:r>
        <w:rPr>
          <w:bCs/>
          <w:lang w:val="sr-Latn-RS"/>
        </w:rPr>
        <w:t>će na dugme kreiraj challenge</w:t>
      </w:r>
    </w:p>
    <w:p w:rsidR="00E814F0" w:rsidRPr="00E814F0" w:rsidRDefault="00E814F0" w:rsidP="00E814F0">
      <w:pPr>
        <w:pStyle w:val="BodyText"/>
        <w:keepNext/>
        <w:numPr>
          <w:ilvl w:val="0"/>
          <w:numId w:val="33"/>
        </w:numPr>
        <w:suppressAutoHyphens/>
        <w:rPr>
          <w:b/>
          <w:bCs/>
          <w:lang w:val="sr-Latn-CS"/>
        </w:rPr>
      </w:pPr>
      <w:r>
        <w:rPr>
          <w:bCs/>
          <w:lang w:val="sr-Latn-RS"/>
        </w:rPr>
        <w:t>Web serveru se šalje zahtev za formu za kreiranje challenge-a</w:t>
      </w:r>
    </w:p>
    <w:p w:rsidR="00E814F0" w:rsidRPr="00E814F0" w:rsidRDefault="00E814F0" w:rsidP="00E814F0">
      <w:pPr>
        <w:pStyle w:val="BodyText"/>
        <w:keepNext/>
        <w:numPr>
          <w:ilvl w:val="0"/>
          <w:numId w:val="33"/>
        </w:numPr>
        <w:suppressAutoHyphens/>
        <w:rPr>
          <w:b/>
          <w:bCs/>
          <w:lang w:val="sr-Latn-CS"/>
        </w:rPr>
      </w:pPr>
      <w:r>
        <w:rPr>
          <w:bCs/>
          <w:lang w:val="sr-Latn-RS"/>
        </w:rPr>
        <w:t>Web server vraća formu za kreiranje challenge-a</w:t>
      </w:r>
    </w:p>
    <w:p w:rsidR="00E814F0" w:rsidRPr="00A60059" w:rsidRDefault="00A60059" w:rsidP="00E814F0">
      <w:pPr>
        <w:pStyle w:val="BodyText"/>
        <w:keepNext/>
        <w:numPr>
          <w:ilvl w:val="0"/>
          <w:numId w:val="33"/>
        </w:numPr>
        <w:suppressAutoHyphens/>
        <w:rPr>
          <w:b/>
          <w:bCs/>
          <w:lang w:val="sr-Latn-CS"/>
        </w:rPr>
      </w:pPr>
      <w:r>
        <w:rPr>
          <w:bCs/>
          <w:lang w:val="sr-Latn-CS"/>
        </w:rPr>
        <w:t xml:space="preserve">Administrator kreira </w:t>
      </w:r>
      <w:r>
        <w:rPr>
          <w:bCs/>
          <w:lang w:val="sr-Latn-RS"/>
        </w:rPr>
        <w:t xml:space="preserve">challenge </w:t>
      </w:r>
    </w:p>
    <w:p w:rsidR="00A60059" w:rsidRPr="00A60059" w:rsidRDefault="00A60059" w:rsidP="00E814F0">
      <w:pPr>
        <w:pStyle w:val="BodyText"/>
        <w:keepNext/>
        <w:numPr>
          <w:ilvl w:val="0"/>
          <w:numId w:val="33"/>
        </w:numPr>
        <w:suppressAutoHyphens/>
        <w:rPr>
          <w:b/>
          <w:bCs/>
          <w:lang w:val="sr-Latn-CS"/>
        </w:rPr>
      </w:pPr>
      <w:r>
        <w:rPr>
          <w:bCs/>
          <w:lang w:val="sr-Latn-RS"/>
        </w:rPr>
        <w:t>Vrši se dodavanje challenge-a u Bazu</w:t>
      </w:r>
    </w:p>
    <w:p w:rsidR="00A60059" w:rsidRDefault="00A60059" w:rsidP="00E814F0">
      <w:pPr>
        <w:pStyle w:val="BodyText"/>
        <w:keepNext/>
        <w:numPr>
          <w:ilvl w:val="0"/>
          <w:numId w:val="33"/>
        </w:numPr>
        <w:suppressAutoHyphens/>
        <w:rPr>
          <w:b/>
          <w:bCs/>
          <w:lang w:val="sr-Latn-CS"/>
        </w:rPr>
      </w:pPr>
      <w:r>
        <w:rPr>
          <w:bCs/>
          <w:lang w:val="sr-Latn-CS"/>
        </w:rPr>
        <w:t xml:space="preserve">Vraća se poruka o kreiranju </w:t>
      </w:r>
      <w:r>
        <w:rPr>
          <w:bCs/>
          <w:lang w:val="sr-Latn-RS"/>
        </w:rPr>
        <w:t>challenge-a</w:t>
      </w:r>
    </w:p>
    <w:p w:rsidR="00E814F0" w:rsidRPr="00E814F0" w:rsidRDefault="00E814F0" w:rsidP="00E814F0">
      <w:pPr>
        <w:pStyle w:val="BodyText"/>
        <w:keepNext/>
        <w:suppressAutoHyphens/>
        <w:rPr>
          <w:b/>
          <w:bCs/>
          <w:lang w:val="sr-Latn-CS"/>
        </w:rPr>
      </w:pPr>
      <w:r w:rsidRPr="00E814F0">
        <w:rPr>
          <w:b/>
          <w:bCs/>
          <w:lang w:val="sr-Latn-CS"/>
        </w:rPr>
        <w:t>Izuzeci:</w:t>
      </w:r>
    </w:p>
    <w:p w:rsidR="00A60059" w:rsidRDefault="00A60059" w:rsidP="00E814F0">
      <w:pPr>
        <w:pStyle w:val="BodyText"/>
        <w:keepNext/>
        <w:rPr>
          <w:lang w:val="sr-Latn-CS"/>
        </w:rPr>
      </w:pPr>
      <w:r w:rsidRPr="00495830">
        <w:rPr>
          <w:lang w:val="sr-Latn-CS"/>
        </w:rPr>
        <w:t>[</w:t>
      </w:r>
      <w:r>
        <w:rPr>
          <w:i/>
          <w:iCs/>
          <w:lang w:val="sr-Latn-CS"/>
        </w:rPr>
        <w:t>U opisu se nalazi neka od nedozvoljenih reči</w:t>
      </w:r>
      <w:r w:rsidRPr="00495830">
        <w:rPr>
          <w:lang w:val="sr-Latn-CS"/>
        </w:rPr>
        <w:t>] Korisnik se obaveštava porukom „</w:t>
      </w:r>
      <w:r>
        <w:rPr>
          <w:lang w:val="sr-Latn-CS"/>
        </w:rPr>
        <w:t>Nedozvoljena reč“</w:t>
      </w:r>
    </w:p>
    <w:p w:rsidR="00E814F0" w:rsidRPr="00495830" w:rsidRDefault="00E814F0" w:rsidP="00E814F0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Posledice:</w:t>
      </w:r>
    </w:p>
    <w:p w:rsidR="00E814F0" w:rsidRDefault="00A60059" w:rsidP="00A60059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Administrator</w:t>
      </w:r>
      <w:r w:rsidR="00E814F0" w:rsidRPr="00495830">
        <w:rPr>
          <w:lang w:val="sr-Latn-CS"/>
        </w:rPr>
        <w:t xml:space="preserve"> je </w:t>
      </w:r>
      <w:r>
        <w:rPr>
          <w:lang w:val="sr-Latn-CS"/>
        </w:rPr>
        <w:t>kreirao challenge</w:t>
      </w:r>
    </w:p>
    <w:p w:rsidR="00E814F0" w:rsidRDefault="00A60059" w:rsidP="00A60059">
      <w:pPr>
        <w:pStyle w:val="Heading2"/>
      </w:pPr>
      <w:bookmarkStart w:id="46" w:name="_Toc101016161"/>
      <w:r>
        <w:t>Glasanje na challenge-u</w:t>
      </w:r>
      <w:bookmarkEnd w:id="46"/>
    </w:p>
    <w:p w:rsidR="00A60059" w:rsidRPr="00A60059" w:rsidRDefault="00A60059" w:rsidP="00A60059">
      <w:pPr>
        <w:ind w:firstLine="720"/>
        <w:rPr>
          <w:b/>
        </w:rPr>
      </w:pPr>
      <w:r>
        <w:rPr>
          <w:b/>
        </w:rPr>
        <w:t>Sekvencijalni dijagram</w:t>
      </w:r>
      <w:r w:rsidRPr="00495830">
        <w:rPr>
          <w:b/>
          <w:bCs/>
          <w:lang w:val="sr-Latn-CS"/>
        </w:rPr>
        <w:t>:</w:t>
      </w:r>
    </w:p>
    <w:p w:rsidR="009A5FF0" w:rsidRDefault="00A60059" w:rsidP="009A5FF0">
      <w:pPr>
        <w:rPr>
          <w:lang w:val="sr-Latn-RS"/>
        </w:rPr>
      </w:pPr>
      <w:r>
        <w:rPr>
          <w:noProof/>
          <w:lang w:eastAsia="en-US"/>
        </w:rPr>
        <w:drawing>
          <wp:inline distT="0" distB="0" distL="0" distR="0" wp14:anchorId="57275604" wp14:editId="1B1BBDCF">
            <wp:extent cx="5943600" cy="2842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crosoftTeams-image (6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59" w:rsidRDefault="00A60059" w:rsidP="009A5FF0">
      <w:pPr>
        <w:rPr>
          <w:lang w:val="sr-Latn-RS"/>
        </w:rPr>
      </w:pPr>
    </w:p>
    <w:p w:rsidR="00A60059" w:rsidRPr="00495830" w:rsidRDefault="00A60059" w:rsidP="00A60059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Kratak opis:</w:t>
      </w:r>
    </w:p>
    <w:p w:rsidR="00A60059" w:rsidRPr="00495830" w:rsidRDefault="00A60059" w:rsidP="00A60059">
      <w:pPr>
        <w:pStyle w:val="BodyText"/>
        <w:rPr>
          <w:lang w:val="sr-Latn-CS"/>
        </w:rPr>
      </w:pPr>
      <w:r>
        <w:rPr>
          <w:lang w:val="sr-Latn-CS"/>
        </w:rPr>
        <w:t>Korisnik glasa za neki recept na takmičenju</w:t>
      </w:r>
    </w:p>
    <w:p w:rsidR="00A60059" w:rsidRPr="00495830" w:rsidRDefault="00A60059" w:rsidP="00A60059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Akteri:</w:t>
      </w:r>
    </w:p>
    <w:p w:rsidR="00A60059" w:rsidRPr="00495830" w:rsidRDefault="00A60059" w:rsidP="00A60059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Korisnik portala</w:t>
      </w:r>
    </w:p>
    <w:p w:rsidR="00A60059" w:rsidRPr="00495830" w:rsidRDefault="00A60059" w:rsidP="00A60059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lastRenderedPageBreak/>
        <w:t>Preduslovi:</w:t>
      </w:r>
    </w:p>
    <w:p w:rsidR="00A60059" w:rsidRDefault="00A60059" w:rsidP="00A60059">
      <w:pPr>
        <w:pStyle w:val="BodyText"/>
        <w:keepNext/>
        <w:rPr>
          <w:lang w:val="sr-Latn-CS"/>
        </w:rPr>
      </w:pPr>
      <w:r>
        <w:rPr>
          <w:lang w:val="sr-Latn-CS"/>
        </w:rPr>
        <w:t>Korisnik treba da poseduje nalog na portalu</w:t>
      </w:r>
    </w:p>
    <w:p w:rsidR="00A60059" w:rsidRPr="00495830" w:rsidRDefault="00A60059" w:rsidP="00A60059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Osnovni tok:</w:t>
      </w:r>
    </w:p>
    <w:p w:rsidR="00A60059" w:rsidRPr="00A60059" w:rsidRDefault="00A60059" w:rsidP="00A60059">
      <w:pPr>
        <w:pStyle w:val="BodyText"/>
        <w:keepNext/>
        <w:numPr>
          <w:ilvl w:val="0"/>
          <w:numId w:val="34"/>
        </w:numPr>
        <w:suppressAutoHyphens/>
        <w:rPr>
          <w:b/>
          <w:bCs/>
          <w:lang w:val="sr-Latn-CS"/>
        </w:rPr>
      </w:pPr>
      <w:r>
        <w:rPr>
          <w:bCs/>
          <w:lang w:val="sr-Latn-CS"/>
        </w:rPr>
        <w:t>Korisnik posećuje stranicu takmičenja</w:t>
      </w:r>
    </w:p>
    <w:p w:rsidR="00A60059" w:rsidRPr="00A60059" w:rsidRDefault="00A60059" w:rsidP="00A60059">
      <w:pPr>
        <w:pStyle w:val="BodyText"/>
        <w:keepNext/>
        <w:numPr>
          <w:ilvl w:val="0"/>
          <w:numId w:val="34"/>
        </w:numPr>
        <w:suppressAutoHyphens/>
        <w:rPr>
          <w:b/>
          <w:bCs/>
          <w:lang w:val="sr-Latn-CS"/>
        </w:rPr>
      </w:pPr>
      <w:r>
        <w:rPr>
          <w:bCs/>
          <w:lang w:val="sr-Latn-CS"/>
        </w:rPr>
        <w:t>Web server vraća stranicu</w:t>
      </w:r>
    </w:p>
    <w:p w:rsidR="00A60059" w:rsidRPr="00A60059" w:rsidRDefault="00A60059" w:rsidP="00A60059">
      <w:pPr>
        <w:pStyle w:val="BodyText"/>
        <w:keepNext/>
        <w:numPr>
          <w:ilvl w:val="0"/>
          <w:numId w:val="34"/>
        </w:numPr>
        <w:suppressAutoHyphens/>
        <w:rPr>
          <w:b/>
          <w:bCs/>
          <w:lang w:val="sr-Latn-CS"/>
        </w:rPr>
      </w:pPr>
      <w:r>
        <w:rPr>
          <w:bCs/>
          <w:lang w:val="sr-Latn-CS"/>
        </w:rPr>
        <w:t>Korisnik pristupa stranici</w:t>
      </w:r>
    </w:p>
    <w:p w:rsidR="00A60059" w:rsidRPr="00927B3F" w:rsidRDefault="00A60059" w:rsidP="00A60059">
      <w:pPr>
        <w:pStyle w:val="BodyText"/>
        <w:keepNext/>
        <w:numPr>
          <w:ilvl w:val="0"/>
          <w:numId w:val="34"/>
        </w:numPr>
        <w:suppressAutoHyphens/>
        <w:rPr>
          <w:b/>
          <w:bCs/>
          <w:lang w:val="sr-Latn-CS"/>
        </w:rPr>
      </w:pPr>
      <w:r>
        <w:rPr>
          <w:bCs/>
          <w:lang w:val="sr-Latn-CS"/>
        </w:rPr>
        <w:t>Šalje se zahtev za recepte koji su prijavljeni na takmičenje</w:t>
      </w:r>
    </w:p>
    <w:p w:rsidR="00927B3F" w:rsidRPr="00927B3F" w:rsidRDefault="00927B3F" w:rsidP="00A60059">
      <w:pPr>
        <w:pStyle w:val="BodyText"/>
        <w:keepNext/>
        <w:numPr>
          <w:ilvl w:val="0"/>
          <w:numId w:val="34"/>
        </w:numPr>
        <w:suppressAutoHyphens/>
        <w:rPr>
          <w:b/>
          <w:bCs/>
          <w:lang w:val="sr-Latn-CS"/>
        </w:rPr>
      </w:pPr>
      <w:r>
        <w:rPr>
          <w:bCs/>
          <w:lang w:val="sr-Latn-CS"/>
        </w:rPr>
        <w:t xml:space="preserve">Vraćaju se recepti </w:t>
      </w:r>
    </w:p>
    <w:p w:rsidR="00927B3F" w:rsidRPr="00927B3F" w:rsidRDefault="00927B3F" w:rsidP="00A60059">
      <w:pPr>
        <w:pStyle w:val="BodyText"/>
        <w:keepNext/>
        <w:numPr>
          <w:ilvl w:val="0"/>
          <w:numId w:val="34"/>
        </w:numPr>
        <w:suppressAutoHyphens/>
        <w:rPr>
          <w:b/>
          <w:bCs/>
          <w:lang w:val="sr-Latn-CS"/>
        </w:rPr>
      </w:pPr>
      <w:r>
        <w:rPr>
          <w:bCs/>
          <w:lang w:val="sr-Latn-CS"/>
        </w:rPr>
        <w:t>Korisnik glasa za recept</w:t>
      </w:r>
    </w:p>
    <w:p w:rsidR="00927B3F" w:rsidRPr="00927B3F" w:rsidRDefault="00927B3F" w:rsidP="00A60059">
      <w:pPr>
        <w:pStyle w:val="BodyText"/>
        <w:keepNext/>
        <w:numPr>
          <w:ilvl w:val="0"/>
          <w:numId w:val="34"/>
        </w:numPr>
        <w:suppressAutoHyphens/>
        <w:rPr>
          <w:b/>
          <w:bCs/>
          <w:lang w:val="sr-Latn-CS"/>
        </w:rPr>
      </w:pPr>
      <w:r>
        <w:rPr>
          <w:bCs/>
          <w:lang w:val="sr-Latn-CS"/>
        </w:rPr>
        <w:t>Vrši se ažuriranje glasova u Bazi</w:t>
      </w:r>
    </w:p>
    <w:p w:rsidR="00927B3F" w:rsidRPr="00A60059" w:rsidRDefault="00927B3F" w:rsidP="00A60059">
      <w:pPr>
        <w:pStyle w:val="BodyText"/>
        <w:keepNext/>
        <w:numPr>
          <w:ilvl w:val="0"/>
          <w:numId w:val="34"/>
        </w:numPr>
        <w:suppressAutoHyphens/>
        <w:rPr>
          <w:b/>
          <w:bCs/>
          <w:lang w:val="sr-Latn-CS"/>
        </w:rPr>
      </w:pPr>
      <w:r>
        <w:rPr>
          <w:bCs/>
          <w:lang w:val="sr-Latn-CS"/>
        </w:rPr>
        <w:t>Vraća se poruka o uspešnom glasanju</w:t>
      </w:r>
    </w:p>
    <w:p w:rsidR="00A60059" w:rsidRPr="00E814F0" w:rsidRDefault="00A60059" w:rsidP="00A60059">
      <w:pPr>
        <w:pStyle w:val="BodyText"/>
        <w:keepNext/>
        <w:suppressAutoHyphens/>
        <w:rPr>
          <w:b/>
          <w:bCs/>
          <w:lang w:val="sr-Latn-CS"/>
        </w:rPr>
      </w:pPr>
      <w:r w:rsidRPr="00E814F0">
        <w:rPr>
          <w:b/>
          <w:bCs/>
          <w:lang w:val="sr-Latn-CS"/>
        </w:rPr>
        <w:t>Izuzeci:</w:t>
      </w:r>
    </w:p>
    <w:p w:rsidR="00A60059" w:rsidRDefault="00A60059" w:rsidP="00A60059">
      <w:pPr>
        <w:pStyle w:val="BodyText"/>
        <w:keepNext/>
        <w:rPr>
          <w:lang w:val="sr-Latn-CS"/>
        </w:rPr>
      </w:pPr>
      <w:r w:rsidRPr="00495830">
        <w:rPr>
          <w:lang w:val="sr-Latn-CS"/>
        </w:rPr>
        <w:t>[</w:t>
      </w:r>
      <w:r w:rsidR="00927B3F">
        <w:rPr>
          <w:i/>
          <w:iCs/>
          <w:lang w:val="sr-Latn-CS"/>
        </w:rPr>
        <w:t>Ponovljeno glasanje</w:t>
      </w:r>
      <w:r w:rsidRPr="00495830">
        <w:rPr>
          <w:lang w:val="sr-Latn-CS"/>
        </w:rPr>
        <w:t>] Korisnik se obaveštava porukom „</w:t>
      </w:r>
      <w:r w:rsidR="00927B3F">
        <w:rPr>
          <w:lang w:val="sr-Latn-CS"/>
        </w:rPr>
        <w:t>Nije moguće ponovo glasati</w:t>
      </w:r>
      <w:r>
        <w:rPr>
          <w:lang w:val="sr-Latn-CS"/>
        </w:rPr>
        <w:t>“</w:t>
      </w:r>
    </w:p>
    <w:p w:rsidR="00A60059" w:rsidRPr="00495830" w:rsidRDefault="00A60059" w:rsidP="00A60059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Posledice:</w:t>
      </w:r>
    </w:p>
    <w:p w:rsidR="00A60059" w:rsidRDefault="00927B3F" w:rsidP="009A5FF0">
      <w:pPr>
        <w:rPr>
          <w:lang w:val="sr-Latn-RS"/>
        </w:rPr>
      </w:pPr>
      <w:r>
        <w:rPr>
          <w:lang w:val="sr-Latn-RS"/>
        </w:rPr>
        <w:tab/>
        <w:t>Korisnik je dodao svoj glas na takmičenju</w:t>
      </w:r>
    </w:p>
    <w:p w:rsidR="00927B3F" w:rsidRDefault="00927B3F" w:rsidP="009A5FF0">
      <w:pPr>
        <w:rPr>
          <w:lang w:val="sr-Latn-RS"/>
        </w:rPr>
      </w:pPr>
    </w:p>
    <w:p w:rsidR="00927B3F" w:rsidRDefault="00927B3F" w:rsidP="00927B3F">
      <w:pPr>
        <w:pStyle w:val="Heading2"/>
        <w:rPr>
          <w:lang w:val="sr-Latn-RS"/>
        </w:rPr>
      </w:pPr>
      <w:bookmarkStart w:id="47" w:name="_Toc101016162"/>
      <w:r>
        <w:rPr>
          <w:lang w:val="sr-Latn-RS"/>
        </w:rPr>
        <w:t>P</w:t>
      </w:r>
      <w:r w:rsidR="00B40883">
        <w:rPr>
          <w:lang w:val="sr-Latn-RS"/>
        </w:rPr>
        <w:t>rijava na challenge</w:t>
      </w:r>
      <w:bookmarkEnd w:id="47"/>
    </w:p>
    <w:p w:rsidR="00B40883" w:rsidRDefault="00B40883" w:rsidP="00B40883">
      <w:pPr>
        <w:rPr>
          <w:b/>
          <w:bCs/>
          <w:lang w:val="sr-Latn-CS"/>
        </w:rPr>
      </w:pPr>
      <w:r>
        <w:rPr>
          <w:b/>
          <w:lang w:val="sr-Latn-RS"/>
        </w:rPr>
        <w:t>Sekvencijalni dijagram</w:t>
      </w:r>
      <w:r w:rsidRPr="00495830">
        <w:rPr>
          <w:b/>
          <w:bCs/>
          <w:lang w:val="sr-Latn-CS"/>
        </w:rPr>
        <w:t>:</w:t>
      </w:r>
    </w:p>
    <w:p w:rsidR="00B40883" w:rsidRPr="00B40883" w:rsidRDefault="00B40883" w:rsidP="00B40883">
      <w:pPr>
        <w:rPr>
          <w:b/>
          <w:lang w:val="sr-Latn-RS"/>
        </w:rPr>
      </w:pPr>
      <w:r>
        <w:rPr>
          <w:b/>
          <w:noProof/>
          <w:lang w:eastAsia="en-US"/>
        </w:rPr>
        <w:drawing>
          <wp:inline distT="0" distB="0" distL="0" distR="0" wp14:anchorId="124D6653" wp14:editId="3E5B3380">
            <wp:extent cx="5943600" cy="2995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crosoftTeams-image (7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sr-Latn-RS"/>
        </w:rPr>
        <w:t xml:space="preserve"> </w:t>
      </w:r>
    </w:p>
    <w:p w:rsidR="00927B3F" w:rsidRPr="00495830" w:rsidRDefault="00927B3F" w:rsidP="00927B3F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Kratak opis:</w:t>
      </w:r>
    </w:p>
    <w:p w:rsidR="00927B3F" w:rsidRPr="00495830" w:rsidRDefault="00927B3F" w:rsidP="00927B3F">
      <w:pPr>
        <w:pStyle w:val="BodyText"/>
        <w:rPr>
          <w:lang w:val="sr-Latn-CS"/>
        </w:rPr>
      </w:pPr>
      <w:r>
        <w:rPr>
          <w:lang w:val="sr-Latn-CS"/>
        </w:rPr>
        <w:t>Korisnik prijavljuje recept za učestvovanje na takmičenje</w:t>
      </w:r>
    </w:p>
    <w:p w:rsidR="00927B3F" w:rsidRPr="00495830" w:rsidRDefault="00927B3F" w:rsidP="00927B3F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Akteri:</w:t>
      </w:r>
    </w:p>
    <w:p w:rsidR="00927B3F" w:rsidRPr="00495830" w:rsidRDefault="00927B3F" w:rsidP="00927B3F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Korisnik portala</w:t>
      </w:r>
    </w:p>
    <w:p w:rsidR="00927B3F" w:rsidRPr="00495830" w:rsidRDefault="00927B3F" w:rsidP="00927B3F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lastRenderedPageBreak/>
        <w:t>Preduslovi:</w:t>
      </w:r>
    </w:p>
    <w:p w:rsidR="00927B3F" w:rsidRDefault="00927B3F" w:rsidP="00927B3F">
      <w:pPr>
        <w:pStyle w:val="BodyText"/>
        <w:keepNext/>
        <w:rPr>
          <w:lang w:val="sr-Latn-CS"/>
        </w:rPr>
      </w:pPr>
      <w:r>
        <w:rPr>
          <w:lang w:val="sr-Latn-CS"/>
        </w:rPr>
        <w:t>Korisnik treba da poseduje nalog na portalu</w:t>
      </w:r>
    </w:p>
    <w:p w:rsidR="00927B3F" w:rsidRPr="00495830" w:rsidRDefault="00927B3F" w:rsidP="00927B3F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Osnovni tok:</w:t>
      </w:r>
    </w:p>
    <w:p w:rsidR="00927B3F" w:rsidRPr="00927B3F" w:rsidRDefault="00927B3F" w:rsidP="00927B3F">
      <w:pPr>
        <w:pStyle w:val="BodyText"/>
        <w:keepNext/>
        <w:numPr>
          <w:ilvl w:val="0"/>
          <w:numId w:val="35"/>
        </w:numPr>
        <w:suppressAutoHyphens/>
        <w:rPr>
          <w:b/>
          <w:bCs/>
          <w:lang w:val="sr-Latn-CS"/>
        </w:rPr>
      </w:pPr>
      <w:r>
        <w:rPr>
          <w:bCs/>
          <w:lang w:val="sr-Latn-CS"/>
        </w:rPr>
        <w:t>Korisnik klikće na dugme za prijavu na takmičenje</w:t>
      </w:r>
    </w:p>
    <w:p w:rsidR="00927B3F" w:rsidRPr="00927B3F" w:rsidRDefault="00927B3F" w:rsidP="00927B3F">
      <w:pPr>
        <w:pStyle w:val="BodyText"/>
        <w:keepNext/>
        <w:numPr>
          <w:ilvl w:val="0"/>
          <w:numId w:val="35"/>
        </w:numPr>
        <w:suppressAutoHyphens/>
        <w:rPr>
          <w:b/>
          <w:bCs/>
          <w:lang w:val="sr-Latn-CS"/>
        </w:rPr>
      </w:pPr>
      <w:r>
        <w:rPr>
          <w:bCs/>
          <w:lang w:val="sr-Latn-CS"/>
        </w:rPr>
        <w:t>Zahteva se forma za prijavu na takmičenje</w:t>
      </w:r>
    </w:p>
    <w:p w:rsidR="00927B3F" w:rsidRPr="00927B3F" w:rsidRDefault="00927B3F" w:rsidP="00927B3F">
      <w:pPr>
        <w:pStyle w:val="BodyText"/>
        <w:keepNext/>
        <w:numPr>
          <w:ilvl w:val="0"/>
          <w:numId w:val="35"/>
        </w:numPr>
        <w:suppressAutoHyphens/>
        <w:rPr>
          <w:b/>
          <w:bCs/>
          <w:lang w:val="sr-Latn-CS"/>
        </w:rPr>
      </w:pPr>
      <w:r>
        <w:rPr>
          <w:bCs/>
          <w:lang w:val="sr-Latn-CS"/>
        </w:rPr>
        <w:t>Web server vraća formu za prijavu na takmičenje</w:t>
      </w:r>
    </w:p>
    <w:p w:rsidR="00927B3F" w:rsidRPr="00927B3F" w:rsidRDefault="00927B3F" w:rsidP="00927B3F">
      <w:pPr>
        <w:pStyle w:val="BodyText"/>
        <w:keepNext/>
        <w:numPr>
          <w:ilvl w:val="0"/>
          <w:numId w:val="35"/>
        </w:numPr>
        <w:suppressAutoHyphens/>
        <w:rPr>
          <w:b/>
          <w:bCs/>
          <w:lang w:val="sr-Latn-CS"/>
        </w:rPr>
      </w:pPr>
      <w:r>
        <w:rPr>
          <w:bCs/>
          <w:lang w:val="sr-Latn-CS"/>
        </w:rPr>
        <w:t>Šalje se zahtev bazi podataka za vraćanje recepata korisnika</w:t>
      </w:r>
    </w:p>
    <w:p w:rsidR="00927B3F" w:rsidRPr="00927B3F" w:rsidRDefault="00927B3F" w:rsidP="00927B3F">
      <w:pPr>
        <w:pStyle w:val="BodyText"/>
        <w:keepNext/>
        <w:numPr>
          <w:ilvl w:val="0"/>
          <w:numId w:val="35"/>
        </w:numPr>
        <w:suppressAutoHyphens/>
        <w:rPr>
          <w:b/>
          <w:bCs/>
          <w:lang w:val="sr-Latn-CS"/>
        </w:rPr>
      </w:pPr>
      <w:r>
        <w:rPr>
          <w:bCs/>
          <w:lang w:val="sr-Latn-CS"/>
        </w:rPr>
        <w:t xml:space="preserve">Korisnik dodaje recept </w:t>
      </w:r>
    </w:p>
    <w:p w:rsidR="00927B3F" w:rsidRPr="00927B3F" w:rsidRDefault="00927B3F" w:rsidP="00927B3F">
      <w:pPr>
        <w:pStyle w:val="BodyText"/>
        <w:keepNext/>
        <w:numPr>
          <w:ilvl w:val="0"/>
          <w:numId w:val="35"/>
        </w:numPr>
        <w:suppressAutoHyphens/>
        <w:rPr>
          <w:b/>
          <w:bCs/>
          <w:lang w:val="sr-Latn-CS"/>
        </w:rPr>
      </w:pPr>
      <w:r>
        <w:rPr>
          <w:bCs/>
          <w:lang w:val="sr-Latn-CS"/>
        </w:rPr>
        <w:t>Korisnik klikće na dugme prijava</w:t>
      </w:r>
    </w:p>
    <w:p w:rsidR="00927B3F" w:rsidRPr="00927B3F" w:rsidRDefault="00927B3F" w:rsidP="00927B3F">
      <w:pPr>
        <w:pStyle w:val="BodyText"/>
        <w:keepNext/>
        <w:numPr>
          <w:ilvl w:val="0"/>
          <w:numId w:val="35"/>
        </w:numPr>
        <w:suppressAutoHyphens/>
        <w:rPr>
          <w:b/>
          <w:bCs/>
          <w:lang w:val="sr-Latn-CS"/>
        </w:rPr>
      </w:pPr>
      <w:r>
        <w:rPr>
          <w:bCs/>
          <w:lang w:val="sr-Latn-CS"/>
        </w:rPr>
        <w:t>Web server vrši proveru i validaciju podataka i vraća poruku o validnosti podataka</w:t>
      </w:r>
    </w:p>
    <w:p w:rsidR="00927B3F" w:rsidRPr="00B40883" w:rsidRDefault="00927B3F" w:rsidP="00927B3F">
      <w:pPr>
        <w:pStyle w:val="BodyText"/>
        <w:keepNext/>
        <w:numPr>
          <w:ilvl w:val="0"/>
          <w:numId w:val="35"/>
        </w:numPr>
        <w:suppressAutoHyphens/>
        <w:rPr>
          <w:b/>
          <w:bCs/>
          <w:lang w:val="sr-Latn-CS"/>
        </w:rPr>
      </w:pPr>
      <w:r>
        <w:rPr>
          <w:bCs/>
          <w:lang w:val="sr-Latn-CS"/>
        </w:rPr>
        <w:t>Šalju se podaci za prijavu i dodaju u bazu</w:t>
      </w:r>
    </w:p>
    <w:p w:rsidR="00B40883" w:rsidRDefault="00B40883" w:rsidP="00B40883">
      <w:pPr>
        <w:pStyle w:val="BodyText"/>
        <w:keepNext/>
        <w:numPr>
          <w:ilvl w:val="0"/>
          <w:numId w:val="35"/>
        </w:numPr>
        <w:suppressAutoHyphens/>
        <w:rPr>
          <w:b/>
          <w:bCs/>
          <w:lang w:val="sr-Latn-CS"/>
        </w:rPr>
      </w:pPr>
      <w:r>
        <w:rPr>
          <w:bCs/>
          <w:lang w:val="sr-Latn-CS"/>
        </w:rPr>
        <w:t>Vraća se poruka o uspešnom dodavanju</w:t>
      </w:r>
    </w:p>
    <w:p w:rsidR="00B40883" w:rsidRPr="00B40883" w:rsidRDefault="00B40883" w:rsidP="00B40883">
      <w:pPr>
        <w:pStyle w:val="BodyText"/>
        <w:keepNext/>
        <w:numPr>
          <w:ilvl w:val="0"/>
          <w:numId w:val="35"/>
        </w:numPr>
        <w:suppressAutoHyphens/>
        <w:rPr>
          <w:b/>
          <w:bCs/>
          <w:lang w:val="sr-Latn-CS"/>
        </w:rPr>
      </w:pPr>
      <w:r>
        <w:rPr>
          <w:bCs/>
          <w:lang w:val="sr-Latn-CS"/>
        </w:rPr>
        <w:t>Vraća se poruka o uspešnom prijavljivanju na takmičenje</w:t>
      </w:r>
    </w:p>
    <w:p w:rsidR="00927B3F" w:rsidRPr="00E814F0" w:rsidRDefault="00927B3F" w:rsidP="00927B3F">
      <w:pPr>
        <w:pStyle w:val="BodyText"/>
        <w:keepNext/>
        <w:suppressAutoHyphens/>
        <w:rPr>
          <w:b/>
          <w:bCs/>
          <w:lang w:val="sr-Latn-CS"/>
        </w:rPr>
      </w:pPr>
      <w:r w:rsidRPr="00E814F0">
        <w:rPr>
          <w:b/>
          <w:bCs/>
          <w:lang w:val="sr-Latn-CS"/>
        </w:rPr>
        <w:t>Izuzeci:</w:t>
      </w:r>
    </w:p>
    <w:p w:rsidR="00927B3F" w:rsidRPr="00B40883" w:rsidRDefault="00B40883" w:rsidP="00927B3F">
      <w:pPr>
        <w:pStyle w:val="BodyText"/>
        <w:keepNext/>
      </w:pPr>
      <w:r>
        <w:t>[</w:t>
      </w:r>
      <w:r>
        <w:rPr>
          <w:i/>
        </w:rPr>
        <w:t>Recept ne ispunjava zahteve takmi</w:t>
      </w:r>
      <w:r>
        <w:rPr>
          <w:i/>
          <w:lang w:val="sr-Latn-RS"/>
        </w:rPr>
        <w:t>čenja</w:t>
      </w:r>
      <w:r>
        <w:t>]Korisniku se prikazuje poruka “Recept ne ispunjava zahteve takmičenja,,</w:t>
      </w:r>
    </w:p>
    <w:p w:rsidR="00927B3F" w:rsidRPr="00495830" w:rsidRDefault="00927B3F" w:rsidP="00927B3F">
      <w:pPr>
        <w:pStyle w:val="BodyText"/>
        <w:keepNext/>
        <w:rPr>
          <w:b/>
          <w:bCs/>
          <w:lang w:val="sr-Latn-CS"/>
        </w:rPr>
      </w:pPr>
      <w:r w:rsidRPr="00495830">
        <w:rPr>
          <w:b/>
          <w:bCs/>
          <w:lang w:val="sr-Latn-CS"/>
        </w:rPr>
        <w:t>Posledice:</w:t>
      </w:r>
    </w:p>
    <w:p w:rsidR="00927B3F" w:rsidRPr="00927B3F" w:rsidRDefault="00B40883" w:rsidP="00927B3F">
      <w:pPr>
        <w:rPr>
          <w:lang w:val="sr-Latn-RS"/>
        </w:rPr>
      </w:pPr>
      <w:r>
        <w:rPr>
          <w:lang w:val="sr-Latn-RS"/>
        </w:rPr>
        <w:tab/>
        <w:t>Korisnik je prijavio recept na takmičenje</w:t>
      </w:r>
    </w:p>
    <w:p w:rsidR="00927B3F" w:rsidRPr="00534BF3" w:rsidRDefault="00927B3F" w:rsidP="009A5FF0">
      <w:pPr>
        <w:rPr>
          <w:lang w:val="sr-Latn-RS"/>
        </w:rPr>
      </w:pPr>
    </w:p>
    <w:p w:rsidR="006E5E1D" w:rsidRDefault="006E5E1D" w:rsidP="006E5E1D">
      <w:pPr>
        <w:pStyle w:val="Heading1"/>
        <w:rPr>
          <w:lang w:val="sr-Latn-CS"/>
        </w:rPr>
      </w:pPr>
      <w:bookmarkStart w:id="48" w:name="_Toc101016163"/>
      <w:r>
        <w:rPr>
          <w:lang w:val="sr-Latn-CS"/>
        </w:rPr>
        <w:t>Dodatni zahtevi</w:t>
      </w:r>
      <w:bookmarkEnd w:id="24"/>
      <w:bookmarkEnd w:id="48"/>
    </w:p>
    <w:p w:rsidR="00834900" w:rsidRPr="003372D3" w:rsidRDefault="00132780" w:rsidP="00834900">
      <w:pPr>
        <w:pStyle w:val="Heading2"/>
        <w:rPr>
          <w:lang w:val="sr-Latn-CS"/>
        </w:rPr>
      </w:pPr>
      <w:bookmarkStart w:id="49" w:name="_Toc163018917"/>
      <w:bookmarkStart w:id="50" w:name="_Toc101016164"/>
      <w:r>
        <w:rPr>
          <w:lang w:val="sr-Latn-CS"/>
        </w:rPr>
        <w:t>Funkcionalnost</w:t>
      </w:r>
      <w:bookmarkEnd w:id="49"/>
      <w:bookmarkEnd w:id="50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481C05" w:rsidP="00DD0501">
      <w:pPr>
        <w:pStyle w:val="BodyText"/>
        <w:rPr>
          <w:lang w:val="sr-Latn-CS"/>
        </w:rPr>
      </w:pPr>
      <w:r>
        <w:rPr>
          <w:lang w:val="sr-Latn-CS"/>
        </w:rPr>
        <w:t>LoveCooking</w:t>
      </w:r>
      <w:r w:rsidR="00167FDF">
        <w:rPr>
          <w:lang w:val="sr-Latn-CS"/>
        </w:rPr>
        <w:t xml:space="preserve"> portal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51" w:name="_Toc163018918"/>
      <w:bookmarkStart w:id="52" w:name="_Toc101016165"/>
      <w:r>
        <w:rPr>
          <w:lang w:val="sr-Latn-CS"/>
        </w:rPr>
        <w:t>Upotrebivost</w:t>
      </w:r>
      <w:bookmarkEnd w:id="51"/>
      <w:bookmarkEnd w:id="52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481C05" w:rsidP="00F220C7">
      <w:pPr>
        <w:pStyle w:val="BodyText"/>
        <w:rPr>
          <w:lang w:val="sr-Latn-CS"/>
        </w:rPr>
      </w:pPr>
      <w:r>
        <w:rPr>
          <w:lang w:val="sr-Latn-CS"/>
        </w:rPr>
        <w:t>Korisnički interfejs LoveCooking</w:t>
      </w:r>
      <w:r w:rsidR="00F220C7"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53" w:name="_Toc163018919"/>
      <w:bookmarkStart w:id="54" w:name="_Toc101016166"/>
      <w:r>
        <w:rPr>
          <w:lang w:val="sr-Latn-CS"/>
        </w:rPr>
        <w:t>Pouzdanost</w:t>
      </w:r>
      <w:bookmarkEnd w:id="53"/>
      <w:bookmarkEnd w:id="54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RDefault="00481C05" w:rsidP="00456A20">
      <w:pPr>
        <w:pStyle w:val="BodyText"/>
        <w:rPr>
          <w:lang w:val="sr-Latn-CS"/>
        </w:rPr>
      </w:pPr>
      <w:r>
        <w:rPr>
          <w:lang w:val="sr-Latn-CS"/>
        </w:rPr>
        <w:t>LoveCooking</w:t>
      </w:r>
      <w:r w:rsidR="00456A20">
        <w:rPr>
          <w:lang w:val="sr-Latn-CS"/>
        </w:rPr>
        <w:t xml:space="preserve"> portal će biti dostupan 24 časa dnevno, 7 dana u nedelji. Vreme kada portal nije dostupan ne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55" w:name="_Toc163018920"/>
      <w:bookmarkStart w:id="56" w:name="_Toc101016167"/>
      <w:r>
        <w:rPr>
          <w:lang w:val="sr-Latn-CS"/>
        </w:rPr>
        <w:t>Performanse</w:t>
      </w:r>
      <w:bookmarkEnd w:id="55"/>
      <w:bookmarkEnd w:id="56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Pr="00481C05" w:rsidRDefault="00481C05" w:rsidP="00481C05">
      <w:pPr>
        <w:pStyle w:val="BodyText"/>
        <w:rPr>
          <w:lang w:val="sr-Latn-RS"/>
        </w:rPr>
      </w:pPr>
      <w:r>
        <w:rPr>
          <w:lang w:val="sr-Latn-CS"/>
        </w:rPr>
        <w:t xml:space="preserve">Sistem </w:t>
      </w:r>
      <w:r>
        <w:rPr>
          <w:lang w:val="sr-Latn-RS"/>
        </w:rPr>
        <w:t>će u početku podržati manji broj korisnika, do 1000, što će zavisiti od trenutnog servera na kome se hostuje</w:t>
      </w:r>
      <w:r w:rsidR="00037080">
        <w:rPr>
          <w:lang w:val="sr-Latn-CS"/>
        </w:rPr>
        <w:t>.</w:t>
      </w:r>
      <w:r>
        <w:rPr>
          <w:lang w:val="sr-Latn-CS"/>
        </w:rPr>
        <w:t xml:space="preserve"> U planu će biti dodavanje novih kapaciteta za veći broj korisnika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</w:t>
      </w:r>
      <w:r w:rsidR="00A97652">
        <w:rPr>
          <w:lang w:val="sr-Latn-CS"/>
        </w:rPr>
        <w:t xml:space="preserve"> nekog upita ne sme da veće od 3</w:t>
      </w:r>
      <w:r>
        <w:rPr>
          <w:lang w:val="sr-Latn-CS"/>
        </w:rPr>
        <w:t xml:space="preserve">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57" w:name="_Toc163018921"/>
      <w:bookmarkStart w:id="58" w:name="_Toc101016168"/>
      <w:r>
        <w:rPr>
          <w:lang w:val="sr-Latn-CS"/>
        </w:rPr>
        <w:t>Podrška i održavanje</w:t>
      </w:r>
      <w:bookmarkEnd w:id="57"/>
      <w:bookmarkEnd w:id="58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A97652" w:rsidP="00114E2C">
      <w:pPr>
        <w:pStyle w:val="BodyText"/>
        <w:rPr>
          <w:lang w:val="sr-Latn-CS"/>
        </w:rPr>
      </w:pPr>
      <w:r>
        <w:rPr>
          <w:lang w:val="sr-Latn-CS"/>
        </w:rPr>
        <w:t>LoveCooking portal zahteva odobravanje novih sastojaka koji se dodaju od strane korisnika, što će biti uloga administratora, takođe administrator ima ulogu u organizaciji takmičenja(challege-a) na kojima učestvuju recepti korisnika.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59" w:name="_Toc163018922"/>
      <w:bookmarkStart w:id="60" w:name="_Toc101016169"/>
      <w:r>
        <w:rPr>
          <w:lang w:val="sr-Latn-CS"/>
        </w:rPr>
        <w:t>Ograničenja</w:t>
      </w:r>
      <w:bookmarkEnd w:id="59"/>
      <w:bookmarkEnd w:id="60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Klijentski deo sistema treba da ima mogućnost izvr</w:t>
      </w:r>
      <w:r w:rsidR="00A97652">
        <w:rPr>
          <w:lang w:val="sr-Latn-CS"/>
        </w:rPr>
        <w:t>šavanja na bilo kom uređaju koji podržava moderne Web browser</w:t>
      </w:r>
      <w:r w:rsidR="009D648D">
        <w:rPr>
          <w:lang w:val="sr-Latn-CS"/>
        </w:rPr>
        <w:t>-</w:t>
      </w:r>
      <w:r w:rsidR="00A97652">
        <w:rPr>
          <w:lang w:val="sr-Latn-CS"/>
        </w:rPr>
        <w:t>e.</w:t>
      </w:r>
    </w:p>
    <w:p w:rsidR="00456A20" w:rsidRPr="00A8646C" w:rsidRDefault="009D648D" w:rsidP="00A8646C">
      <w:pPr>
        <w:pStyle w:val="BodyText"/>
        <w:rPr>
          <w:lang w:val="sr-Latn-CS"/>
        </w:rPr>
      </w:pPr>
      <w:r>
        <w:rPr>
          <w:lang w:val="sr-Latn-CS"/>
        </w:rPr>
        <w:t>Serverski deo sistema treba da podrži do 1000 korisnika istovremeno</w:t>
      </w:r>
      <w:r w:rsidR="00A8646C">
        <w:rPr>
          <w:lang w:val="sr-Latn-CS"/>
        </w:rPr>
        <w:t>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9D648D" w:rsidP="00C64574">
      <w:pPr>
        <w:pStyle w:val="BodyText"/>
        <w:rPr>
          <w:lang w:val="sr-Latn-CS"/>
        </w:rPr>
      </w:pPr>
      <w:r>
        <w:rPr>
          <w:lang w:val="sr-Latn-CS"/>
        </w:rPr>
        <w:t>Klijentski deo LoveCooking</w:t>
      </w:r>
      <w:r w:rsidR="001C5F47">
        <w:rPr>
          <w:lang w:val="sr-Latn-CS"/>
        </w:rPr>
        <w:t xml:space="preserve"> portala će biti optimizovan za sledeće Web čitače: </w:t>
      </w:r>
      <w:r>
        <w:rPr>
          <w:lang w:val="sr-Latn-CS"/>
        </w:rPr>
        <w:t>Chrome( browseri bazirani na choromium), Mozila Firefox, Safari, Opera... (Većina modernih browser-a)</w:t>
      </w:r>
    </w:p>
    <w:sectPr w:rsidR="00834900" w:rsidRPr="00397DD2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0BA" w:rsidRDefault="00E650BA">
      <w:r>
        <w:separator/>
      </w:r>
    </w:p>
  </w:endnote>
  <w:endnote w:type="continuationSeparator" w:id="0">
    <w:p w:rsidR="00E650BA" w:rsidRDefault="00E65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638" w:rsidRDefault="007936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93638" w:rsidRDefault="007936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793638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793638" w:rsidRPr="003372D3" w:rsidRDefault="00793638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793638" w:rsidRPr="003372D3" w:rsidRDefault="00793638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3ATeam,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793638" w:rsidRPr="003372D3" w:rsidRDefault="00793638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90718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890718" w:rsidRPr="00890718">
              <w:rPr>
                <w:rStyle w:val="PageNumber"/>
                <w:noProof/>
                <w:lang w:val="sr-Latn-CS"/>
              </w:rPr>
              <w:t>27</w:t>
            </w:r>
          </w:fldSimple>
        </w:p>
      </w:tc>
    </w:tr>
  </w:tbl>
  <w:p w:rsidR="00793638" w:rsidRPr="003372D3" w:rsidRDefault="00793638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638" w:rsidRDefault="007936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0BA" w:rsidRDefault="00E650BA">
      <w:r>
        <w:separator/>
      </w:r>
    </w:p>
  </w:footnote>
  <w:footnote w:type="continuationSeparator" w:id="0">
    <w:p w:rsidR="00E650BA" w:rsidRDefault="00E650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638" w:rsidRDefault="00793638">
    <w:pPr>
      <w:rPr>
        <w:sz w:val="24"/>
      </w:rPr>
    </w:pPr>
  </w:p>
  <w:p w:rsidR="00793638" w:rsidRDefault="00793638">
    <w:pPr>
      <w:pBdr>
        <w:top w:val="single" w:sz="6" w:space="1" w:color="auto"/>
      </w:pBdr>
      <w:rPr>
        <w:sz w:val="24"/>
      </w:rPr>
    </w:pPr>
  </w:p>
  <w:p w:rsidR="00793638" w:rsidRDefault="0079363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3ATeam</w:t>
    </w:r>
  </w:p>
  <w:p w:rsidR="00793638" w:rsidRDefault="00793638">
    <w:pPr>
      <w:pBdr>
        <w:bottom w:val="single" w:sz="6" w:space="1" w:color="auto"/>
      </w:pBdr>
      <w:jc w:val="right"/>
      <w:rPr>
        <w:sz w:val="24"/>
      </w:rPr>
    </w:pPr>
  </w:p>
  <w:p w:rsidR="00793638" w:rsidRDefault="007936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93638" w:rsidRPr="003372D3">
      <w:tc>
        <w:tcPr>
          <w:tcW w:w="6379" w:type="dxa"/>
        </w:tcPr>
        <w:p w:rsidR="00793638" w:rsidRPr="003372D3" w:rsidRDefault="00793638">
          <w:pPr>
            <w:rPr>
              <w:lang w:val="sr-Latn-CS"/>
            </w:rPr>
          </w:pPr>
          <w:r>
            <w:rPr>
              <w:lang w:val="sr-Latn-CS"/>
            </w:rPr>
            <w:t>LoveCooking</w:t>
          </w:r>
        </w:p>
      </w:tc>
      <w:tc>
        <w:tcPr>
          <w:tcW w:w="3179" w:type="dxa"/>
        </w:tcPr>
        <w:p w:rsidR="00793638" w:rsidRPr="003372D3" w:rsidRDefault="00793638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793638" w:rsidRPr="003372D3">
      <w:tc>
        <w:tcPr>
          <w:tcW w:w="6379" w:type="dxa"/>
        </w:tcPr>
        <w:p w:rsidR="00793638" w:rsidRPr="003372D3" w:rsidRDefault="00793638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793638" w:rsidRPr="003372D3" w:rsidRDefault="00793638">
          <w:pPr>
            <w:rPr>
              <w:lang w:val="sr-Latn-CS"/>
            </w:rPr>
          </w:pPr>
          <w:r>
            <w:rPr>
              <w:lang w:val="sr-Latn-CS"/>
            </w:rPr>
            <w:t xml:space="preserve">  Datum:  13.04.2022</w:t>
          </w:r>
          <w:r w:rsidRPr="003372D3">
            <w:rPr>
              <w:lang w:val="sr-Latn-CS"/>
            </w:rPr>
            <w:t>. god.</w:t>
          </w:r>
        </w:p>
      </w:tc>
    </w:tr>
    <w:tr w:rsidR="00793638" w:rsidRPr="003372D3">
      <w:tc>
        <w:tcPr>
          <w:tcW w:w="9558" w:type="dxa"/>
          <w:gridSpan w:val="2"/>
        </w:tcPr>
        <w:p w:rsidR="00793638" w:rsidRPr="003372D3" w:rsidRDefault="00793638">
          <w:pPr>
            <w:rPr>
              <w:lang w:val="sr-Latn-CS"/>
            </w:rPr>
          </w:pPr>
          <w:r>
            <w:rPr>
              <w:lang w:val="sr-Latn-CS"/>
            </w:rPr>
            <w:t>3A-LoveCooking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:rsidR="00793638" w:rsidRPr="003372D3" w:rsidRDefault="00793638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638" w:rsidRDefault="007936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CFC5CDC"/>
    <w:multiLevelType w:val="multilevel"/>
    <w:tmpl w:val="34900A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17E3C54"/>
    <w:multiLevelType w:val="multilevel"/>
    <w:tmpl w:val="34900A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9107B9F"/>
    <w:multiLevelType w:val="multilevel"/>
    <w:tmpl w:val="34900A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36C02AC"/>
    <w:multiLevelType w:val="hybridMultilevel"/>
    <w:tmpl w:val="48E27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E51676"/>
    <w:multiLevelType w:val="multilevel"/>
    <w:tmpl w:val="34900A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BF306E5"/>
    <w:multiLevelType w:val="hybridMultilevel"/>
    <w:tmpl w:val="B1348B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D9A7661"/>
    <w:multiLevelType w:val="multilevel"/>
    <w:tmpl w:val="7C78A7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548252BF"/>
    <w:multiLevelType w:val="multilevel"/>
    <w:tmpl w:val="7254705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576" w:hanging="576"/>
      </w:pPr>
      <w:rPr>
        <w:rFonts w:ascii="Times New Roman" w:hAnsi="Times New Roman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720" w:hanging="576"/>
      </w:pPr>
      <w:rPr>
        <w:rFonts w:ascii="Times New Roman" w:hAnsi="Times New Roman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864" w:hanging="576"/>
      </w:pPr>
      <w:rPr>
        <w:rFonts w:ascii="Times New Roman" w:hAnsi="Times New Roman"/>
        <w:b/>
        <w:i w:val="0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1152" w:hanging="720"/>
      </w:pPr>
      <w:rPr>
        <w:rFonts w:ascii="Times New Roman" w:hAnsi="Times New Roman"/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3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560E24C4"/>
    <w:multiLevelType w:val="multilevel"/>
    <w:tmpl w:val="34900A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64C60F5"/>
    <w:multiLevelType w:val="hybridMultilevel"/>
    <w:tmpl w:val="B1348B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62C4387F"/>
    <w:multiLevelType w:val="hybridMultilevel"/>
    <w:tmpl w:val="B1348B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103075"/>
    <w:multiLevelType w:val="multilevel"/>
    <w:tmpl w:val="34900A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6CC6242E"/>
    <w:multiLevelType w:val="multilevel"/>
    <w:tmpl w:val="4052D8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3">
    <w:nsid w:val="7AC953DF"/>
    <w:multiLevelType w:val="multilevel"/>
    <w:tmpl w:val="96223B34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b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4">
    <w:nsid w:val="7ECA4DC5"/>
    <w:multiLevelType w:val="multilevel"/>
    <w:tmpl w:val="34900A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3"/>
  </w:num>
  <w:num w:numId="2">
    <w:abstractNumId w:val="32"/>
  </w:num>
  <w:num w:numId="3">
    <w:abstractNumId w:val="4"/>
  </w:num>
  <w:num w:numId="4">
    <w:abstractNumId w:val="13"/>
  </w:num>
  <w:num w:numId="5">
    <w:abstractNumId w:val="20"/>
  </w:num>
  <w:num w:numId="6">
    <w:abstractNumId w:val="6"/>
  </w:num>
  <w:num w:numId="7">
    <w:abstractNumId w:val="12"/>
  </w:num>
  <w:num w:numId="8">
    <w:abstractNumId w:val="19"/>
  </w:num>
  <w:num w:numId="9">
    <w:abstractNumId w:val="23"/>
  </w:num>
  <w:num w:numId="10">
    <w:abstractNumId w:val="10"/>
  </w:num>
  <w:num w:numId="11">
    <w:abstractNumId w:val="0"/>
  </w:num>
  <w:num w:numId="12">
    <w:abstractNumId w:val="7"/>
  </w:num>
  <w:num w:numId="13">
    <w:abstractNumId w:val="27"/>
  </w:num>
  <w:num w:numId="14">
    <w:abstractNumId w:val="1"/>
  </w:num>
  <w:num w:numId="15">
    <w:abstractNumId w:val="29"/>
  </w:num>
  <w:num w:numId="16">
    <w:abstractNumId w:val="26"/>
  </w:num>
  <w:num w:numId="17">
    <w:abstractNumId w:val="18"/>
  </w:num>
  <w:num w:numId="18">
    <w:abstractNumId w:val="2"/>
  </w:num>
  <w:num w:numId="19">
    <w:abstractNumId w:val="9"/>
  </w:num>
  <w:num w:numId="20">
    <w:abstractNumId w:val="11"/>
  </w:num>
  <w:num w:numId="21">
    <w:abstractNumId w:val="21"/>
  </w:num>
  <w:num w:numId="22">
    <w:abstractNumId w:val="14"/>
  </w:num>
  <w:num w:numId="23">
    <w:abstractNumId w:val="22"/>
  </w:num>
  <w:num w:numId="24">
    <w:abstractNumId w:val="31"/>
  </w:num>
  <w:num w:numId="25">
    <w:abstractNumId w:val="17"/>
  </w:num>
  <w:num w:numId="26">
    <w:abstractNumId w:val="24"/>
  </w:num>
  <w:num w:numId="27">
    <w:abstractNumId w:val="5"/>
  </w:num>
  <w:num w:numId="28">
    <w:abstractNumId w:val="30"/>
  </w:num>
  <w:num w:numId="29">
    <w:abstractNumId w:val="15"/>
  </w:num>
  <w:num w:numId="30">
    <w:abstractNumId w:val="8"/>
  </w:num>
  <w:num w:numId="31">
    <w:abstractNumId w:val="34"/>
  </w:num>
  <w:num w:numId="32">
    <w:abstractNumId w:val="3"/>
  </w:num>
  <w:num w:numId="33">
    <w:abstractNumId w:val="25"/>
  </w:num>
  <w:num w:numId="34">
    <w:abstractNumId w:val="28"/>
  </w:num>
  <w:num w:numId="35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2777B"/>
    <w:rsid w:val="000366F2"/>
    <w:rsid w:val="00037080"/>
    <w:rsid w:val="000615B4"/>
    <w:rsid w:val="0006175A"/>
    <w:rsid w:val="0006338E"/>
    <w:rsid w:val="00071253"/>
    <w:rsid w:val="000731DF"/>
    <w:rsid w:val="00080F92"/>
    <w:rsid w:val="000817C9"/>
    <w:rsid w:val="00082A7C"/>
    <w:rsid w:val="00097F43"/>
    <w:rsid w:val="000B0109"/>
    <w:rsid w:val="000B2C36"/>
    <w:rsid w:val="000C6A5F"/>
    <w:rsid w:val="00112218"/>
    <w:rsid w:val="00114E2C"/>
    <w:rsid w:val="00130700"/>
    <w:rsid w:val="0013157C"/>
    <w:rsid w:val="00132780"/>
    <w:rsid w:val="00143087"/>
    <w:rsid w:val="001456E7"/>
    <w:rsid w:val="00150CC1"/>
    <w:rsid w:val="001517F6"/>
    <w:rsid w:val="00167FDF"/>
    <w:rsid w:val="001807C8"/>
    <w:rsid w:val="00190105"/>
    <w:rsid w:val="001C5F47"/>
    <w:rsid w:val="001D0890"/>
    <w:rsid w:val="001E5849"/>
    <w:rsid w:val="001F663F"/>
    <w:rsid w:val="001F7D36"/>
    <w:rsid w:val="002016EC"/>
    <w:rsid w:val="0020422A"/>
    <w:rsid w:val="00206198"/>
    <w:rsid w:val="00206E1F"/>
    <w:rsid w:val="00225B05"/>
    <w:rsid w:val="002334EB"/>
    <w:rsid w:val="00234684"/>
    <w:rsid w:val="0025395B"/>
    <w:rsid w:val="00254CBE"/>
    <w:rsid w:val="00255A41"/>
    <w:rsid w:val="00264EC4"/>
    <w:rsid w:val="00270678"/>
    <w:rsid w:val="002922C4"/>
    <w:rsid w:val="002A1D48"/>
    <w:rsid w:val="002A5E27"/>
    <w:rsid w:val="002A7107"/>
    <w:rsid w:val="002B00AC"/>
    <w:rsid w:val="002B5424"/>
    <w:rsid w:val="002C12A7"/>
    <w:rsid w:val="002D5541"/>
    <w:rsid w:val="002E1608"/>
    <w:rsid w:val="003167CB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3E6103"/>
    <w:rsid w:val="00407EF3"/>
    <w:rsid w:val="00410F5F"/>
    <w:rsid w:val="00445A8C"/>
    <w:rsid w:val="004526F1"/>
    <w:rsid w:val="00456A20"/>
    <w:rsid w:val="00460783"/>
    <w:rsid w:val="004734C9"/>
    <w:rsid w:val="00473B3E"/>
    <w:rsid w:val="00481C05"/>
    <w:rsid w:val="004831AE"/>
    <w:rsid w:val="00491CC1"/>
    <w:rsid w:val="004C0B06"/>
    <w:rsid w:val="004E0725"/>
    <w:rsid w:val="004E406C"/>
    <w:rsid w:val="004E4574"/>
    <w:rsid w:val="004E6C9A"/>
    <w:rsid w:val="00500DA2"/>
    <w:rsid w:val="00534BF3"/>
    <w:rsid w:val="005613E4"/>
    <w:rsid w:val="00562041"/>
    <w:rsid w:val="00571FC4"/>
    <w:rsid w:val="005957A7"/>
    <w:rsid w:val="005A3F8C"/>
    <w:rsid w:val="005B4961"/>
    <w:rsid w:val="005C333A"/>
    <w:rsid w:val="005D021A"/>
    <w:rsid w:val="005D4262"/>
    <w:rsid w:val="005E1391"/>
    <w:rsid w:val="00631C6F"/>
    <w:rsid w:val="0063291D"/>
    <w:rsid w:val="0063574A"/>
    <w:rsid w:val="00660B84"/>
    <w:rsid w:val="00662CF6"/>
    <w:rsid w:val="00677488"/>
    <w:rsid w:val="00686570"/>
    <w:rsid w:val="0069445A"/>
    <w:rsid w:val="006C2F57"/>
    <w:rsid w:val="006D2FE2"/>
    <w:rsid w:val="006D6F7A"/>
    <w:rsid w:val="006E5E1D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513B0"/>
    <w:rsid w:val="00751D4E"/>
    <w:rsid w:val="00763367"/>
    <w:rsid w:val="00785A86"/>
    <w:rsid w:val="00786068"/>
    <w:rsid w:val="00792D6C"/>
    <w:rsid w:val="00793638"/>
    <w:rsid w:val="0079569D"/>
    <w:rsid w:val="00796121"/>
    <w:rsid w:val="007A40D6"/>
    <w:rsid w:val="007C4972"/>
    <w:rsid w:val="007C6B66"/>
    <w:rsid w:val="007E0B43"/>
    <w:rsid w:val="00804367"/>
    <w:rsid w:val="00834900"/>
    <w:rsid w:val="00867A97"/>
    <w:rsid w:val="00885A38"/>
    <w:rsid w:val="00890718"/>
    <w:rsid w:val="008A60A0"/>
    <w:rsid w:val="008D40CE"/>
    <w:rsid w:val="008D474A"/>
    <w:rsid w:val="009029D5"/>
    <w:rsid w:val="0090327F"/>
    <w:rsid w:val="009075F6"/>
    <w:rsid w:val="00927B3F"/>
    <w:rsid w:val="00930725"/>
    <w:rsid w:val="00932297"/>
    <w:rsid w:val="0093753D"/>
    <w:rsid w:val="009458D3"/>
    <w:rsid w:val="00946092"/>
    <w:rsid w:val="0095579F"/>
    <w:rsid w:val="00962138"/>
    <w:rsid w:val="009641D6"/>
    <w:rsid w:val="009662F3"/>
    <w:rsid w:val="00967902"/>
    <w:rsid w:val="00985FB8"/>
    <w:rsid w:val="009A291F"/>
    <w:rsid w:val="009A5FF0"/>
    <w:rsid w:val="009B2233"/>
    <w:rsid w:val="009B3AA3"/>
    <w:rsid w:val="009C3260"/>
    <w:rsid w:val="009D5ECD"/>
    <w:rsid w:val="009D648D"/>
    <w:rsid w:val="009F0746"/>
    <w:rsid w:val="009F2784"/>
    <w:rsid w:val="009F61E4"/>
    <w:rsid w:val="00A12200"/>
    <w:rsid w:val="00A211C7"/>
    <w:rsid w:val="00A214E0"/>
    <w:rsid w:val="00A55444"/>
    <w:rsid w:val="00A60059"/>
    <w:rsid w:val="00A62A6D"/>
    <w:rsid w:val="00A7589D"/>
    <w:rsid w:val="00A763B7"/>
    <w:rsid w:val="00A82910"/>
    <w:rsid w:val="00A8646C"/>
    <w:rsid w:val="00A87065"/>
    <w:rsid w:val="00A97652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24E01"/>
    <w:rsid w:val="00B36951"/>
    <w:rsid w:val="00B3706D"/>
    <w:rsid w:val="00B40836"/>
    <w:rsid w:val="00B40883"/>
    <w:rsid w:val="00B46D71"/>
    <w:rsid w:val="00B70376"/>
    <w:rsid w:val="00B849B5"/>
    <w:rsid w:val="00B93B67"/>
    <w:rsid w:val="00B93E2E"/>
    <w:rsid w:val="00B947EE"/>
    <w:rsid w:val="00BA03E9"/>
    <w:rsid w:val="00BC0D10"/>
    <w:rsid w:val="00BC2229"/>
    <w:rsid w:val="00BC4506"/>
    <w:rsid w:val="00BE079D"/>
    <w:rsid w:val="00C032FC"/>
    <w:rsid w:val="00C14C33"/>
    <w:rsid w:val="00C206AF"/>
    <w:rsid w:val="00C364EE"/>
    <w:rsid w:val="00C44BC7"/>
    <w:rsid w:val="00C503E4"/>
    <w:rsid w:val="00C549E0"/>
    <w:rsid w:val="00C64574"/>
    <w:rsid w:val="00C76B96"/>
    <w:rsid w:val="00C83DEF"/>
    <w:rsid w:val="00C9046D"/>
    <w:rsid w:val="00C92A15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58C6"/>
    <w:rsid w:val="00D270AF"/>
    <w:rsid w:val="00D27246"/>
    <w:rsid w:val="00D402FD"/>
    <w:rsid w:val="00D44844"/>
    <w:rsid w:val="00D62AEA"/>
    <w:rsid w:val="00D67D2B"/>
    <w:rsid w:val="00D7252F"/>
    <w:rsid w:val="00D7283A"/>
    <w:rsid w:val="00D77D96"/>
    <w:rsid w:val="00DD0501"/>
    <w:rsid w:val="00DD4C2E"/>
    <w:rsid w:val="00DE3C0B"/>
    <w:rsid w:val="00DE518F"/>
    <w:rsid w:val="00E01AFB"/>
    <w:rsid w:val="00E061BD"/>
    <w:rsid w:val="00E15A22"/>
    <w:rsid w:val="00E177E4"/>
    <w:rsid w:val="00E412F5"/>
    <w:rsid w:val="00E41E1D"/>
    <w:rsid w:val="00E5055D"/>
    <w:rsid w:val="00E55045"/>
    <w:rsid w:val="00E604E6"/>
    <w:rsid w:val="00E650BA"/>
    <w:rsid w:val="00E814F0"/>
    <w:rsid w:val="00E934AD"/>
    <w:rsid w:val="00EB10DF"/>
    <w:rsid w:val="00ED1FFE"/>
    <w:rsid w:val="00EE56F0"/>
    <w:rsid w:val="00F02B6F"/>
    <w:rsid w:val="00F06298"/>
    <w:rsid w:val="00F220C7"/>
    <w:rsid w:val="00F31591"/>
    <w:rsid w:val="00F6331E"/>
    <w:rsid w:val="00F6773B"/>
    <w:rsid w:val="00F70F8C"/>
    <w:rsid w:val="00F8455A"/>
    <w:rsid w:val="00F93061"/>
    <w:rsid w:val="00FA57D9"/>
    <w:rsid w:val="00FA5884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850E449-24C1-4F5A-941A-F45A2E6C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paragraph" w:styleId="TOCHeading">
    <w:name w:val="TOC Heading"/>
    <w:basedOn w:val="Heading1"/>
    <w:next w:val="Normal"/>
    <w:uiPriority w:val="39"/>
    <w:unhideWhenUsed/>
    <w:qFormat/>
    <w:rsid w:val="0079363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7936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33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C6"/>
    <w:rsid w:val="00B809C6"/>
    <w:rsid w:val="00D5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D71FC3AABC42718A71ECD55661B737">
    <w:name w:val="0AD71FC3AABC42718A71ECD55661B737"/>
    <w:rsid w:val="00B809C6"/>
  </w:style>
  <w:style w:type="paragraph" w:customStyle="1" w:styleId="0FB719D8B7DE4204BCB25B34B8EA9D43">
    <w:name w:val="0FB719D8B7DE4204BCB25B34B8EA9D43"/>
    <w:rsid w:val="00B809C6"/>
  </w:style>
  <w:style w:type="paragraph" w:customStyle="1" w:styleId="C81588CF505147019B9BB0CD4F2099C7">
    <w:name w:val="C81588CF505147019B9BB0CD4F2099C7"/>
    <w:rsid w:val="00B809C6"/>
  </w:style>
  <w:style w:type="paragraph" w:customStyle="1" w:styleId="FA0B5462021D40BFADFC7AD4E465D27D">
    <w:name w:val="FA0B5462021D40BFADFC7AD4E465D27D"/>
    <w:rsid w:val="00B809C6"/>
  </w:style>
  <w:style w:type="paragraph" w:customStyle="1" w:styleId="97B231D8CDD249B39CECC3DA16A45FEC">
    <w:name w:val="97B231D8CDD249B39CECC3DA16A45FEC"/>
    <w:rsid w:val="00B809C6"/>
  </w:style>
  <w:style w:type="paragraph" w:customStyle="1" w:styleId="6F34A55B58BC4238897850A3E3202DC7">
    <w:name w:val="6F34A55B58BC4238897850A3E3202DC7"/>
    <w:rsid w:val="00B809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B2B2DFB070B5419D7212F9838BB77B" ma:contentTypeVersion="8" ma:contentTypeDescription="Create a new document." ma:contentTypeScope="" ma:versionID="05d78e647eda23de130de45c5ce9bdbe">
  <xsd:schema xmlns:xsd="http://www.w3.org/2001/XMLSchema" xmlns:xs="http://www.w3.org/2001/XMLSchema" xmlns:p="http://schemas.microsoft.com/office/2006/metadata/properties" xmlns:ns2="e6060a77-2bb7-4c5b-a753-cb784137bb1c" xmlns:ns3="28ca483a-f95a-4c23-a782-69af0f986a75" targetNamespace="http://schemas.microsoft.com/office/2006/metadata/properties" ma:root="true" ma:fieldsID="5fdb0daaf031464e95b49bd5b5c3f970" ns2:_="" ns3:_="">
    <xsd:import namespace="e6060a77-2bb7-4c5b-a753-cb784137bb1c"/>
    <xsd:import namespace="28ca483a-f95a-4c23-a782-69af0f986a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60a77-2bb7-4c5b-a753-cb784137b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a483a-f95a-4c23-a782-69af0f986a7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9c2edbd-93e5-4aa9-a888-5a4b97008524}" ma:internalName="TaxCatchAll" ma:showField="CatchAllData" ma:web="28ca483a-f95a-4c23-a782-69af0f986a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ca483a-f95a-4c23-a782-69af0f986a75" xsi:nil="true"/>
    <lcf76f155ced4ddcb4097134ff3c332f xmlns="e6060a77-2bb7-4c5b-a753-cb784137bb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E0A742-68A2-4B89-850F-C7E4CDC602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59F92D-B351-475B-B494-EC9EF19B6A65}"/>
</file>

<file path=customXml/itemProps3.xml><?xml version="1.0" encoding="utf-8"?>
<ds:datastoreItem xmlns:ds="http://schemas.openxmlformats.org/officeDocument/2006/customXml" ds:itemID="{5D84C31C-CE72-42F5-9FC1-48333BED11B7}"/>
</file>

<file path=customXml/itemProps4.xml><?xml version="1.0" encoding="utf-8"?>
<ds:datastoreItem xmlns:ds="http://schemas.openxmlformats.org/officeDocument/2006/customXml" ds:itemID="{B6B18D08-B802-4C23-B77C-1AA24CBF341C}"/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0</TotalTime>
  <Pages>27</Pages>
  <Words>4192</Words>
  <Characters>23901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28037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Anastasija</cp:lastModifiedBy>
  <cp:revision>2</cp:revision>
  <cp:lastPrinted>1899-12-31T22:00:00Z</cp:lastPrinted>
  <dcterms:created xsi:type="dcterms:W3CDTF">2022-04-16T13:43:00Z</dcterms:created>
  <dcterms:modified xsi:type="dcterms:W3CDTF">2022-04-16T13:43:00Z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0x01010093B2B2DFB070B5419D7212F9838BB77B</vt:lpwstr>
  </property>
</Properties>
</file>